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CF9" w:rsidRDefault="00357CF9" w:rsidP="0023501F">
      <w:pPr>
        <w:pStyle w:val="Heading1"/>
        <w:jc w:val="center"/>
      </w:pPr>
    </w:p>
    <w:p w:rsidR="00357CF9" w:rsidRDefault="00357CF9" w:rsidP="0023501F">
      <w:pPr>
        <w:pStyle w:val="Heading1"/>
        <w:jc w:val="center"/>
      </w:pPr>
    </w:p>
    <w:p w:rsidR="00357CF9" w:rsidRDefault="00357CF9" w:rsidP="0023501F">
      <w:pPr>
        <w:pStyle w:val="Heading1"/>
        <w:jc w:val="center"/>
      </w:pPr>
    </w:p>
    <w:p w:rsidR="00357CF9" w:rsidRDefault="00357CF9" w:rsidP="0023501F">
      <w:pPr>
        <w:pStyle w:val="Heading1"/>
        <w:jc w:val="center"/>
      </w:pPr>
    </w:p>
    <w:p w:rsidR="00357CF9" w:rsidRDefault="00357CF9" w:rsidP="0023501F">
      <w:pPr>
        <w:pStyle w:val="Heading1"/>
        <w:jc w:val="center"/>
      </w:pPr>
    </w:p>
    <w:p w:rsidR="00357CF9" w:rsidRDefault="00357CF9" w:rsidP="0023501F">
      <w:pPr>
        <w:pStyle w:val="Heading1"/>
        <w:jc w:val="center"/>
      </w:pPr>
    </w:p>
    <w:p w:rsidR="00357CF9" w:rsidRDefault="00357CF9" w:rsidP="0023501F">
      <w:pPr>
        <w:pStyle w:val="Heading1"/>
        <w:jc w:val="center"/>
      </w:pPr>
    </w:p>
    <w:p w:rsidR="0023501F" w:rsidRPr="008863E9" w:rsidRDefault="00357CF9" w:rsidP="008863E9">
      <w:pPr>
        <w:jc w:val="center"/>
        <w:rPr>
          <w:b/>
          <w:sz w:val="60"/>
          <w:szCs w:val="60"/>
        </w:rPr>
      </w:pPr>
      <w:r w:rsidRPr="008863E9">
        <w:rPr>
          <w:b/>
          <w:sz w:val="60"/>
          <w:szCs w:val="60"/>
        </w:rPr>
        <w:t xml:space="preserve">Project </w:t>
      </w:r>
      <w:r w:rsidR="00AE1BBA">
        <w:rPr>
          <w:b/>
          <w:sz w:val="60"/>
          <w:szCs w:val="60"/>
        </w:rPr>
        <w:t>Plan</w:t>
      </w:r>
    </w:p>
    <w:p w:rsidR="00C0724B" w:rsidRPr="008863E9" w:rsidRDefault="0023501F" w:rsidP="008863E9">
      <w:pPr>
        <w:jc w:val="center"/>
        <w:rPr>
          <w:b/>
          <w:sz w:val="28"/>
          <w:szCs w:val="28"/>
        </w:rPr>
      </w:pPr>
      <w:r w:rsidRPr="008863E9">
        <w:rPr>
          <w:b/>
          <w:sz w:val="28"/>
          <w:szCs w:val="28"/>
        </w:rPr>
        <w:t>Chris Cummins</w:t>
      </w:r>
    </w:p>
    <w:p w:rsidR="00357CF9" w:rsidRDefault="00E47F0D" w:rsidP="007559AF">
      <w:pPr>
        <w:jc w:val="center"/>
      </w:pPr>
      <w:r>
        <w:rPr>
          <w:b/>
          <w:sz w:val="28"/>
          <w:szCs w:val="28"/>
        </w:rPr>
        <w:fldChar w:fldCharType="begin"/>
      </w:r>
      <w:r>
        <w:rPr>
          <w:b/>
          <w:sz w:val="28"/>
          <w:szCs w:val="28"/>
        </w:rPr>
        <w:instrText xml:space="preserve"> DATE  \@ "dd MMMM yyyy" </w:instrText>
      </w:r>
      <w:r>
        <w:rPr>
          <w:b/>
          <w:sz w:val="28"/>
          <w:szCs w:val="28"/>
        </w:rPr>
        <w:fldChar w:fldCharType="separate"/>
      </w:r>
      <w:r w:rsidR="00171205">
        <w:rPr>
          <w:b/>
          <w:noProof/>
          <w:sz w:val="28"/>
          <w:szCs w:val="28"/>
        </w:rPr>
        <w:t>16 December 2013</w:t>
      </w:r>
      <w:r>
        <w:rPr>
          <w:b/>
          <w:sz w:val="28"/>
          <w:szCs w:val="28"/>
        </w:rPr>
        <w:fldChar w:fldCharType="end"/>
      </w:r>
    </w:p>
    <w:p w:rsidR="00D5170B" w:rsidRDefault="00D5170B" w:rsidP="001E4E0E">
      <w:pPr>
        <w:jc w:val="center"/>
        <w:rPr>
          <w:b/>
        </w:rPr>
      </w:pPr>
    </w:p>
    <w:p w:rsidR="00D5170B" w:rsidRDefault="00D5170B" w:rsidP="001E4E0E">
      <w:pPr>
        <w:jc w:val="center"/>
        <w:rPr>
          <w:b/>
        </w:rPr>
      </w:pPr>
    </w:p>
    <w:p w:rsidR="00357CF9" w:rsidRPr="001E4E0E" w:rsidRDefault="00357CF9" w:rsidP="001E4E0E">
      <w:pPr>
        <w:jc w:val="center"/>
        <w:rPr>
          <w:b/>
        </w:rPr>
      </w:pPr>
      <w:r w:rsidRPr="001E4E0E">
        <w:rPr>
          <w:b/>
        </w:rPr>
        <w:t>Abstract</w:t>
      </w:r>
    </w:p>
    <w:p w:rsidR="00DF101C" w:rsidRDefault="00025A32" w:rsidP="00DF101C">
      <w:r>
        <w:t xml:space="preserve">This document contains a proposal and plan </w:t>
      </w:r>
      <w:r w:rsidR="000B7DA2">
        <w:t>to develop</w:t>
      </w:r>
      <w:r>
        <w:t xml:space="preserve"> </w:t>
      </w:r>
      <w:r w:rsidR="000B7DA2">
        <w:t xml:space="preserve">a </w:t>
      </w:r>
      <w:r>
        <w:t>Protein Isoelectric Point Database</w:t>
      </w:r>
      <w:r w:rsidR="000B7DA2">
        <w:t xml:space="preserve"> as a final year project</w:t>
      </w:r>
      <w:r>
        <w:t xml:space="preserve">, </w:t>
      </w:r>
      <w:r w:rsidR="00D458C5">
        <w:t xml:space="preserve">under the supervision of </w:t>
      </w:r>
      <w:r>
        <w:t>Professor Ian Nabney and based on research undertaken by Dr. Darren Flower and members of Aston University’s Life and Health Sciences department.</w:t>
      </w:r>
    </w:p>
    <w:p w:rsidR="00DF101C" w:rsidRDefault="00DF101C" w:rsidP="00DF101C">
      <w:r>
        <w:br w:type="page"/>
      </w:r>
    </w:p>
    <w:p w:rsidR="00102923" w:rsidRPr="00EE6D82" w:rsidRDefault="00102923" w:rsidP="00DF101C">
      <w:pPr>
        <w:rPr>
          <w:b/>
          <w:i/>
          <w:sz w:val="40"/>
          <w:szCs w:val="40"/>
        </w:rPr>
      </w:pPr>
      <w:r w:rsidRPr="00EE6D82">
        <w:rPr>
          <w:b/>
          <w:sz w:val="40"/>
          <w:szCs w:val="40"/>
        </w:rPr>
        <w:lastRenderedPageBreak/>
        <w:t>Contents</w:t>
      </w:r>
    </w:p>
    <w:p w:rsidR="00A04A75" w:rsidRDefault="001146CF">
      <w:pPr>
        <w:pStyle w:val="TOC1"/>
        <w:tabs>
          <w:tab w:val="right" w:leader="dot" w:pos="10982"/>
        </w:tabs>
        <w:rPr>
          <w:rFonts w:asciiTheme="minorHAnsi" w:eastAsiaTheme="minorEastAsia" w:hAnsiTheme="minorHAnsi" w:cstheme="minorBidi"/>
          <w:noProof/>
          <w:sz w:val="22"/>
          <w:szCs w:val="22"/>
        </w:rPr>
      </w:pPr>
      <w:r>
        <w:rPr>
          <w:lang w:val="en-US"/>
        </w:rPr>
        <w:fldChar w:fldCharType="begin"/>
      </w:r>
      <w:r>
        <w:rPr>
          <w:lang w:val="en-US"/>
        </w:rPr>
        <w:instrText xml:space="preserve"> TOC \o "1-2" \h \z \u </w:instrText>
      </w:r>
      <w:r>
        <w:rPr>
          <w:lang w:val="en-US"/>
        </w:rPr>
        <w:fldChar w:fldCharType="separate"/>
      </w:r>
      <w:hyperlink w:anchor="_Toc374619116" w:history="1">
        <w:r w:rsidR="00A04A75" w:rsidRPr="00683DCB">
          <w:rPr>
            <w:rStyle w:val="Hyperlink"/>
            <w:noProof/>
          </w:rPr>
          <w:t>Project Description</w:t>
        </w:r>
        <w:r w:rsidR="00A04A75">
          <w:rPr>
            <w:noProof/>
            <w:webHidden/>
          </w:rPr>
          <w:tab/>
        </w:r>
        <w:r w:rsidR="00A04A75">
          <w:rPr>
            <w:noProof/>
            <w:webHidden/>
          </w:rPr>
          <w:fldChar w:fldCharType="begin"/>
        </w:r>
        <w:r w:rsidR="00A04A75">
          <w:rPr>
            <w:noProof/>
            <w:webHidden/>
          </w:rPr>
          <w:instrText xml:space="preserve"> PAGEREF _Toc374619116 \h </w:instrText>
        </w:r>
        <w:r w:rsidR="00A04A75">
          <w:rPr>
            <w:noProof/>
            <w:webHidden/>
          </w:rPr>
        </w:r>
        <w:r w:rsidR="00A04A75">
          <w:rPr>
            <w:noProof/>
            <w:webHidden/>
          </w:rPr>
          <w:fldChar w:fldCharType="separate"/>
        </w:r>
        <w:r w:rsidR="00A04A75">
          <w:rPr>
            <w:noProof/>
            <w:webHidden/>
          </w:rPr>
          <w:t>3</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17" w:history="1">
        <w:r w:rsidR="00A04A75" w:rsidRPr="00683DCB">
          <w:rPr>
            <w:rStyle w:val="Hyperlink"/>
            <w:noProof/>
          </w:rPr>
          <w:t>Background</w:t>
        </w:r>
        <w:r w:rsidR="00A04A75">
          <w:rPr>
            <w:noProof/>
            <w:webHidden/>
          </w:rPr>
          <w:tab/>
        </w:r>
        <w:r w:rsidR="00A04A75">
          <w:rPr>
            <w:noProof/>
            <w:webHidden/>
          </w:rPr>
          <w:fldChar w:fldCharType="begin"/>
        </w:r>
        <w:r w:rsidR="00A04A75">
          <w:rPr>
            <w:noProof/>
            <w:webHidden/>
          </w:rPr>
          <w:instrText xml:space="preserve"> PAGEREF _Toc374619117 \h </w:instrText>
        </w:r>
        <w:r w:rsidR="00A04A75">
          <w:rPr>
            <w:noProof/>
            <w:webHidden/>
          </w:rPr>
        </w:r>
        <w:r w:rsidR="00A04A75">
          <w:rPr>
            <w:noProof/>
            <w:webHidden/>
          </w:rPr>
          <w:fldChar w:fldCharType="separate"/>
        </w:r>
        <w:r w:rsidR="00A04A75">
          <w:rPr>
            <w:noProof/>
            <w:webHidden/>
          </w:rPr>
          <w:t>3</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18" w:history="1">
        <w:r w:rsidR="00A04A75" w:rsidRPr="00683DCB">
          <w:rPr>
            <w:rStyle w:val="Hyperlink"/>
            <w:noProof/>
          </w:rPr>
          <w:t>Objectives</w:t>
        </w:r>
        <w:r w:rsidR="00A04A75">
          <w:rPr>
            <w:noProof/>
            <w:webHidden/>
          </w:rPr>
          <w:tab/>
        </w:r>
        <w:r w:rsidR="00A04A75">
          <w:rPr>
            <w:noProof/>
            <w:webHidden/>
          </w:rPr>
          <w:fldChar w:fldCharType="begin"/>
        </w:r>
        <w:r w:rsidR="00A04A75">
          <w:rPr>
            <w:noProof/>
            <w:webHidden/>
          </w:rPr>
          <w:instrText xml:space="preserve"> PAGEREF _Toc374619118 \h </w:instrText>
        </w:r>
        <w:r w:rsidR="00A04A75">
          <w:rPr>
            <w:noProof/>
            <w:webHidden/>
          </w:rPr>
        </w:r>
        <w:r w:rsidR="00A04A75">
          <w:rPr>
            <w:noProof/>
            <w:webHidden/>
          </w:rPr>
          <w:fldChar w:fldCharType="separate"/>
        </w:r>
        <w:r w:rsidR="00A04A75">
          <w:rPr>
            <w:noProof/>
            <w:webHidden/>
          </w:rPr>
          <w:t>3</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19" w:history="1">
        <w:r w:rsidR="00A04A75" w:rsidRPr="00683DCB">
          <w:rPr>
            <w:rStyle w:val="Hyperlink"/>
            <w:noProof/>
            <w:lang w:eastAsia="en-GB"/>
          </w:rPr>
          <w:t>Deliverables</w:t>
        </w:r>
        <w:r w:rsidR="00A04A75">
          <w:rPr>
            <w:noProof/>
            <w:webHidden/>
          </w:rPr>
          <w:tab/>
        </w:r>
        <w:r w:rsidR="00A04A75">
          <w:rPr>
            <w:noProof/>
            <w:webHidden/>
          </w:rPr>
          <w:fldChar w:fldCharType="begin"/>
        </w:r>
        <w:r w:rsidR="00A04A75">
          <w:rPr>
            <w:noProof/>
            <w:webHidden/>
          </w:rPr>
          <w:instrText xml:space="preserve"> PAGEREF _Toc374619119 \h </w:instrText>
        </w:r>
        <w:r w:rsidR="00A04A75">
          <w:rPr>
            <w:noProof/>
            <w:webHidden/>
          </w:rPr>
        </w:r>
        <w:r w:rsidR="00A04A75">
          <w:rPr>
            <w:noProof/>
            <w:webHidden/>
          </w:rPr>
          <w:fldChar w:fldCharType="separate"/>
        </w:r>
        <w:r w:rsidR="00A04A75">
          <w:rPr>
            <w:noProof/>
            <w:webHidden/>
          </w:rPr>
          <w:t>4</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0" w:history="1">
        <w:r w:rsidR="00A04A75" w:rsidRPr="00683DCB">
          <w:rPr>
            <w:rStyle w:val="Hyperlink"/>
            <w:noProof/>
          </w:rPr>
          <w:t>Required Resources</w:t>
        </w:r>
        <w:r w:rsidR="00A04A75">
          <w:rPr>
            <w:noProof/>
            <w:webHidden/>
          </w:rPr>
          <w:tab/>
        </w:r>
        <w:r w:rsidR="00A04A75">
          <w:rPr>
            <w:noProof/>
            <w:webHidden/>
          </w:rPr>
          <w:fldChar w:fldCharType="begin"/>
        </w:r>
        <w:r w:rsidR="00A04A75">
          <w:rPr>
            <w:noProof/>
            <w:webHidden/>
          </w:rPr>
          <w:instrText xml:space="preserve"> PAGEREF _Toc374619120 \h </w:instrText>
        </w:r>
        <w:r w:rsidR="00A04A75">
          <w:rPr>
            <w:noProof/>
            <w:webHidden/>
          </w:rPr>
        </w:r>
        <w:r w:rsidR="00A04A75">
          <w:rPr>
            <w:noProof/>
            <w:webHidden/>
          </w:rPr>
          <w:fldChar w:fldCharType="separate"/>
        </w:r>
        <w:r w:rsidR="00A04A75">
          <w:rPr>
            <w:noProof/>
            <w:webHidden/>
          </w:rPr>
          <w:t>4</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1" w:history="1">
        <w:r w:rsidR="00A04A75" w:rsidRPr="00683DCB">
          <w:rPr>
            <w:rStyle w:val="Hyperlink"/>
            <w:noProof/>
          </w:rPr>
          <w:t>Required Technologies</w:t>
        </w:r>
        <w:r w:rsidR="00A04A75">
          <w:rPr>
            <w:noProof/>
            <w:webHidden/>
          </w:rPr>
          <w:tab/>
        </w:r>
        <w:r w:rsidR="00A04A75">
          <w:rPr>
            <w:noProof/>
            <w:webHidden/>
          </w:rPr>
          <w:fldChar w:fldCharType="begin"/>
        </w:r>
        <w:r w:rsidR="00A04A75">
          <w:rPr>
            <w:noProof/>
            <w:webHidden/>
          </w:rPr>
          <w:instrText xml:space="preserve"> PAGEREF _Toc374619121 \h </w:instrText>
        </w:r>
        <w:r w:rsidR="00A04A75">
          <w:rPr>
            <w:noProof/>
            <w:webHidden/>
          </w:rPr>
        </w:r>
        <w:r w:rsidR="00A04A75">
          <w:rPr>
            <w:noProof/>
            <w:webHidden/>
          </w:rPr>
          <w:fldChar w:fldCharType="separate"/>
        </w:r>
        <w:r w:rsidR="00A04A75">
          <w:rPr>
            <w:noProof/>
            <w:webHidden/>
          </w:rPr>
          <w:t>4</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2" w:history="1">
        <w:r w:rsidR="00A04A75" w:rsidRPr="00683DCB">
          <w:rPr>
            <w:rStyle w:val="Hyperlink"/>
            <w:noProof/>
          </w:rPr>
          <w:t>Required Skills</w:t>
        </w:r>
        <w:r w:rsidR="00A04A75">
          <w:rPr>
            <w:noProof/>
            <w:webHidden/>
          </w:rPr>
          <w:tab/>
        </w:r>
        <w:r w:rsidR="00A04A75">
          <w:rPr>
            <w:noProof/>
            <w:webHidden/>
          </w:rPr>
          <w:fldChar w:fldCharType="begin"/>
        </w:r>
        <w:r w:rsidR="00A04A75">
          <w:rPr>
            <w:noProof/>
            <w:webHidden/>
          </w:rPr>
          <w:instrText xml:space="preserve"> PAGEREF _Toc374619122 \h </w:instrText>
        </w:r>
        <w:r w:rsidR="00A04A75">
          <w:rPr>
            <w:noProof/>
            <w:webHidden/>
          </w:rPr>
        </w:r>
        <w:r w:rsidR="00A04A75">
          <w:rPr>
            <w:noProof/>
            <w:webHidden/>
          </w:rPr>
          <w:fldChar w:fldCharType="separate"/>
        </w:r>
        <w:r w:rsidR="00A04A75">
          <w:rPr>
            <w:noProof/>
            <w:webHidden/>
          </w:rPr>
          <w:t>5</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23" w:history="1">
        <w:r w:rsidR="00A04A75" w:rsidRPr="00683DCB">
          <w:rPr>
            <w:rStyle w:val="Hyperlink"/>
            <w:noProof/>
          </w:rPr>
          <w:t>Initial Research</w:t>
        </w:r>
        <w:r w:rsidR="00A04A75">
          <w:rPr>
            <w:noProof/>
            <w:webHidden/>
          </w:rPr>
          <w:tab/>
        </w:r>
        <w:r w:rsidR="00A04A75">
          <w:rPr>
            <w:noProof/>
            <w:webHidden/>
          </w:rPr>
          <w:fldChar w:fldCharType="begin"/>
        </w:r>
        <w:r w:rsidR="00A04A75">
          <w:rPr>
            <w:noProof/>
            <w:webHidden/>
          </w:rPr>
          <w:instrText xml:space="preserve"> PAGEREF _Toc374619123 \h </w:instrText>
        </w:r>
        <w:r w:rsidR="00A04A75">
          <w:rPr>
            <w:noProof/>
            <w:webHidden/>
          </w:rPr>
        </w:r>
        <w:r w:rsidR="00A04A75">
          <w:rPr>
            <w:noProof/>
            <w:webHidden/>
          </w:rPr>
          <w:fldChar w:fldCharType="separate"/>
        </w:r>
        <w:r w:rsidR="00A04A75">
          <w:rPr>
            <w:noProof/>
            <w:webHidden/>
          </w:rPr>
          <w:t>6</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4" w:history="1">
        <w:r w:rsidR="00A04A75" w:rsidRPr="00683DCB">
          <w:rPr>
            <w:rStyle w:val="Hyperlink"/>
            <w:noProof/>
          </w:rPr>
          <w:t>Dataset Analysis</w:t>
        </w:r>
        <w:r w:rsidR="00A04A75">
          <w:rPr>
            <w:noProof/>
            <w:webHidden/>
          </w:rPr>
          <w:tab/>
        </w:r>
        <w:r w:rsidR="00A04A75">
          <w:rPr>
            <w:noProof/>
            <w:webHidden/>
          </w:rPr>
          <w:fldChar w:fldCharType="begin"/>
        </w:r>
        <w:r w:rsidR="00A04A75">
          <w:rPr>
            <w:noProof/>
            <w:webHidden/>
          </w:rPr>
          <w:instrText xml:space="preserve"> PAGEREF _Toc374619124 \h </w:instrText>
        </w:r>
        <w:r w:rsidR="00A04A75">
          <w:rPr>
            <w:noProof/>
            <w:webHidden/>
          </w:rPr>
        </w:r>
        <w:r w:rsidR="00A04A75">
          <w:rPr>
            <w:noProof/>
            <w:webHidden/>
          </w:rPr>
          <w:fldChar w:fldCharType="separate"/>
        </w:r>
        <w:r w:rsidR="00A04A75">
          <w:rPr>
            <w:noProof/>
            <w:webHidden/>
          </w:rPr>
          <w:t>6</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5" w:history="1">
        <w:r w:rsidR="00A04A75" w:rsidRPr="00683DCB">
          <w:rPr>
            <w:rStyle w:val="Hyperlink"/>
            <w:noProof/>
          </w:rPr>
          <w:t>Related Bioinformatics Databases</w:t>
        </w:r>
        <w:r w:rsidR="00A04A75">
          <w:rPr>
            <w:noProof/>
            <w:webHidden/>
          </w:rPr>
          <w:tab/>
        </w:r>
        <w:r w:rsidR="00A04A75">
          <w:rPr>
            <w:noProof/>
            <w:webHidden/>
          </w:rPr>
          <w:fldChar w:fldCharType="begin"/>
        </w:r>
        <w:r w:rsidR="00A04A75">
          <w:rPr>
            <w:noProof/>
            <w:webHidden/>
          </w:rPr>
          <w:instrText xml:space="preserve"> PAGEREF _Toc374619125 \h </w:instrText>
        </w:r>
        <w:r w:rsidR="00A04A75">
          <w:rPr>
            <w:noProof/>
            <w:webHidden/>
          </w:rPr>
        </w:r>
        <w:r w:rsidR="00A04A75">
          <w:rPr>
            <w:noProof/>
            <w:webHidden/>
          </w:rPr>
          <w:fldChar w:fldCharType="separate"/>
        </w:r>
        <w:r w:rsidR="00A04A75">
          <w:rPr>
            <w:noProof/>
            <w:webHidden/>
          </w:rPr>
          <w:t>8</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6" w:history="1">
        <w:r w:rsidR="00A04A75" w:rsidRPr="00683DCB">
          <w:rPr>
            <w:rStyle w:val="Hyperlink"/>
            <w:noProof/>
          </w:rPr>
          <w:t>Previous Final Year Project</w:t>
        </w:r>
        <w:r w:rsidR="00A04A75">
          <w:rPr>
            <w:noProof/>
            <w:webHidden/>
          </w:rPr>
          <w:tab/>
        </w:r>
        <w:r w:rsidR="00A04A75">
          <w:rPr>
            <w:noProof/>
            <w:webHidden/>
          </w:rPr>
          <w:fldChar w:fldCharType="begin"/>
        </w:r>
        <w:r w:rsidR="00A04A75">
          <w:rPr>
            <w:noProof/>
            <w:webHidden/>
          </w:rPr>
          <w:instrText xml:space="preserve"> PAGEREF _Toc374619126 \h </w:instrText>
        </w:r>
        <w:r w:rsidR="00A04A75">
          <w:rPr>
            <w:noProof/>
            <w:webHidden/>
          </w:rPr>
        </w:r>
        <w:r w:rsidR="00A04A75">
          <w:rPr>
            <w:noProof/>
            <w:webHidden/>
          </w:rPr>
          <w:fldChar w:fldCharType="separate"/>
        </w:r>
        <w:r w:rsidR="00A04A75">
          <w:rPr>
            <w:noProof/>
            <w:webHidden/>
          </w:rPr>
          <w:t>8</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27" w:history="1">
        <w:r w:rsidR="00A04A75" w:rsidRPr="00683DCB">
          <w:rPr>
            <w:rStyle w:val="Hyperlink"/>
            <w:noProof/>
          </w:rPr>
          <w:t>Risk Assessment</w:t>
        </w:r>
        <w:r w:rsidR="00A04A75">
          <w:rPr>
            <w:noProof/>
            <w:webHidden/>
          </w:rPr>
          <w:tab/>
        </w:r>
        <w:r w:rsidR="00A04A75">
          <w:rPr>
            <w:noProof/>
            <w:webHidden/>
          </w:rPr>
          <w:fldChar w:fldCharType="begin"/>
        </w:r>
        <w:r w:rsidR="00A04A75">
          <w:rPr>
            <w:noProof/>
            <w:webHidden/>
          </w:rPr>
          <w:instrText xml:space="preserve"> PAGEREF _Toc374619127 \h </w:instrText>
        </w:r>
        <w:r w:rsidR="00A04A75">
          <w:rPr>
            <w:noProof/>
            <w:webHidden/>
          </w:rPr>
        </w:r>
        <w:r w:rsidR="00A04A75">
          <w:rPr>
            <w:noProof/>
            <w:webHidden/>
          </w:rPr>
          <w:fldChar w:fldCharType="separate"/>
        </w:r>
        <w:r w:rsidR="00A04A75">
          <w:rPr>
            <w:noProof/>
            <w:webHidden/>
          </w:rPr>
          <w:t>9</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28" w:history="1">
        <w:r w:rsidR="00A04A75" w:rsidRPr="00683DCB">
          <w:rPr>
            <w:rStyle w:val="Hyperlink"/>
            <w:noProof/>
          </w:rPr>
          <w:t>Development Process</w:t>
        </w:r>
        <w:r w:rsidR="00A04A75">
          <w:rPr>
            <w:noProof/>
            <w:webHidden/>
          </w:rPr>
          <w:tab/>
        </w:r>
        <w:r w:rsidR="00A04A75">
          <w:rPr>
            <w:noProof/>
            <w:webHidden/>
          </w:rPr>
          <w:fldChar w:fldCharType="begin"/>
        </w:r>
        <w:r w:rsidR="00A04A75">
          <w:rPr>
            <w:noProof/>
            <w:webHidden/>
          </w:rPr>
          <w:instrText xml:space="preserve"> PAGEREF _Toc374619128 \h </w:instrText>
        </w:r>
        <w:r w:rsidR="00A04A75">
          <w:rPr>
            <w:noProof/>
            <w:webHidden/>
          </w:rPr>
        </w:r>
        <w:r w:rsidR="00A04A75">
          <w:rPr>
            <w:noProof/>
            <w:webHidden/>
          </w:rPr>
          <w:fldChar w:fldCharType="separate"/>
        </w:r>
        <w:r w:rsidR="00A04A75">
          <w:rPr>
            <w:noProof/>
            <w:webHidden/>
          </w:rPr>
          <w:t>10</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29" w:history="1">
        <w:r w:rsidR="00A04A75" w:rsidRPr="00683DCB">
          <w:rPr>
            <w:rStyle w:val="Hyperlink"/>
            <w:noProof/>
          </w:rPr>
          <w:t>Work Breakdown Structure</w:t>
        </w:r>
        <w:r w:rsidR="00A04A75">
          <w:rPr>
            <w:noProof/>
            <w:webHidden/>
          </w:rPr>
          <w:tab/>
        </w:r>
        <w:r w:rsidR="00A04A75">
          <w:rPr>
            <w:noProof/>
            <w:webHidden/>
          </w:rPr>
          <w:fldChar w:fldCharType="begin"/>
        </w:r>
        <w:r w:rsidR="00A04A75">
          <w:rPr>
            <w:noProof/>
            <w:webHidden/>
          </w:rPr>
          <w:instrText xml:space="preserve"> PAGEREF _Toc374619129 \h </w:instrText>
        </w:r>
        <w:r w:rsidR="00A04A75">
          <w:rPr>
            <w:noProof/>
            <w:webHidden/>
          </w:rPr>
        </w:r>
        <w:r w:rsidR="00A04A75">
          <w:rPr>
            <w:noProof/>
            <w:webHidden/>
          </w:rPr>
          <w:fldChar w:fldCharType="separate"/>
        </w:r>
        <w:r w:rsidR="00A04A75">
          <w:rPr>
            <w:noProof/>
            <w:webHidden/>
          </w:rPr>
          <w:t>10</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30" w:history="1">
        <w:r w:rsidR="00A04A75" w:rsidRPr="00683DCB">
          <w:rPr>
            <w:rStyle w:val="Hyperlink"/>
            <w:noProof/>
          </w:rPr>
          <w:t>Version Control</w:t>
        </w:r>
        <w:r w:rsidR="00A04A75">
          <w:rPr>
            <w:noProof/>
            <w:webHidden/>
          </w:rPr>
          <w:tab/>
        </w:r>
        <w:r w:rsidR="00A04A75">
          <w:rPr>
            <w:noProof/>
            <w:webHidden/>
          </w:rPr>
          <w:fldChar w:fldCharType="begin"/>
        </w:r>
        <w:r w:rsidR="00A04A75">
          <w:rPr>
            <w:noProof/>
            <w:webHidden/>
          </w:rPr>
          <w:instrText xml:space="preserve"> PAGEREF _Toc374619130 \h </w:instrText>
        </w:r>
        <w:r w:rsidR="00A04A75">
          <w:rPr>
            <w:noProof/>
            <w:webHidden/>
          </w:rPr>
        </w:r>
        <w:r w:rsidR="00A04A75">
          <w:rPr>
            <w:noProof/>
            <w:webHidden/>
          </w:rPr>
          <w:fldChar w:fldCharType="separate"/>
        </w:r>
        <w:r w:rsidR="00A04A75">
          <w:rPr>
            <w:noProof/>
            <w:webHidden/>
          </w:rPr>
          <w:t>11</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31" w:history="1">
        <w:r w:rsidR="00A04A75" w:rsidRPr="00683DCB">
          <w:rPr>
            <w:rStyle w:val="Hyperlink"/>
            <w:noProof/>
          </w:rPr>
          <w:t>Project Schedule</w:t>
        </w:r>
        <w:r w:rsidR="00A04A75">
          <w:rPr>
            <w:noProof/>
            <w:webHidden/>
          </w:rPr>
          <w:tab/>
        </w:r>
        <w:r w:rsidR="00A04A75">
          <w:rPr>
            <w:noProof/>
            <w:webHidden/>
          </w:rPr>
          <w:fldChar w:fldCharType="begin"/>
        </w:r>
        <w:r w:rsidR="00A04A75">
          <w:rPr>
            <w:noProof/>
            <w:webHidden/>
          </w:rPr>
          <w:instrText xml:space="preserve"> PAGEREF _Toc374619131 \h </w:instrText>
        </w:r>
        <w:r w:rsidR="00A04A75">
          <w:rPr>
            <w:noProof/>
            <w:webHidden/>
          </w:rPr>
        </w:r>
        <w:r w:rsidR="00A04A75">
          <w:rPr>
            <w:noProof/>
            <w:webHidden/>
          </w:rPr>
          <w:fldChar w:fldCharType="separate"/>
        </w:r>
        <w:r w:rsidR="00A04A75">
          <w:rPr>
            <w:noProof/>
            <w:webHidden/>
          </w:rPr>
          <w:t>12</w:t>
        </w:r>
        <w:r w:rsidR="00A04A75">
          <w:rPr>
            <w:noProof/>
            <w:webHidden/>
          </w:rPr>
          <w:fldChar w:fldCharType="end"/>
        </w:r>
      </w:hyperlink>
    </w:p>
    <w:p w:rsidR="00A04A75" w:rsidRDefault="004D7AA9">
      <w:pPr>
        <w:pStyle w:val="TOC2"/>
        <w:tabs>
          <w:tab w:val="right" w:leader="dot" w:pos="10982"/>
        </w:tabs>
        <w:rPr>
          <w:rFonts w:asciiTheme="minorHAnsi" w:eastAsiaTheme="minorEastAsia" w:hAnsiTheme="minorHAnsi" w:cstheme="minorBidi"/>
          <w:noProof/>
          <w:lang w:eastAsia="en-GB"/>
        </w:rPr>
      </w:pPr>
      <w:hyperlink w:anchor="_Toc374619132" w:history="1">
        <w:r w:rsidR="00A04A75" w:rsidRPr="00683DCB">
          <w:rPr>
            <w:rStyle w:val="Hyperlink"/>
            <w:noProof/>
          </w:rPr>
          <w:t>Milestones</w:t>
        </w:r>
        <w:r w:rsidR="00A04A75">
          <w:rPr>
            <w:noProof/>
            <w:webHidden/>
          </w:rPr>
          <w:tab/>
        </w:r>
        <w:r w:rsidR="00A04A75">
          <w:rPr>
            <w:noProof/>
            <w:webHidden/>
          </w:rPr>
          <w:fldChar w:fldCharType="begin"/>
        </w:r>
        <w:r w:rsidR="00A04A75">
          <w:rPr>
            <w:noProof/>
            <w:webHidden/>
          </w:rPr>
          <w:instrText xml:space="preserve"> PAGEREF _Toc374619132 \h </w:instrText>
        </w:r>
        <w:r w:rsidR="00A04A75">
          <w:rPr>
            <w:noProof/>
            <w:webHidden/>
          </w:rPr>
        </w:r>
        <w:r w:rsidR="00A04A75">
          <w:rPr>
            <w:noProof/>
            <w:webHidden/>
          </w:rPr>
          <w:fldChar w:fldCharType="separate"/>
        </w:r>
        <w:r w:rsidR="00A04A75">
          <w:rPr>
            <w:noProof/>
            <w:webHidden/>
          </w:rPr>
          <w:t>13</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33" w:history="1">
        <w:r w:rsidR="00A04A75" w:rsidRPr="00683DCB">
          <w:rPr>
            <w:rStyle w:val="Hyperlink"/>
            <w:noProof/>
          </w:rPr>
          <w:t>References</w:t>
        </w:r>
        <w:r w:rsidR="00A04A75">
          <w:rPr>
            <w:noProof/>
            <w:webHidden/>
          </w:rPr>
          <w:tab/>
        </w:r>
        <w:r w:rsidR="00A04A75">
          <w:rPr>
            <w:noProof/>
            <w:webHidden/>
          </w:rPr>
          <w:fldChar w:fldCharType="begin"/>
        </w:r>
        <w:r w:rsidR="00A04A75">
          <w:rPr>
            <w:noProof/>
            <w:webHidden/>
          </w:rPr>
          <w:instrText xml:space="preserve"> PAGEREF _Toc374619133 \h </w:instrText>
        </w:r>
        <w:r w:rsidR="00A04A75">
          <w:rPr>
            <w:noProof/>
            <w:webHidden/>
          </w:rPr>
        </w:r>
        <w:r w:rsidR="00A04A75">
          <w:rPr>
            <w:noProof/>
            <w:webHidden/>
          </w:rPr>
          <w:fldChar w:fldCharType="separate"/>
        </w:r>
        <w:r w:rsidR="00A04A75">
          <w:rPr>
            <w:noProof/>
            <w:webHidden/>
          </w:rPr>
          <w:t>15</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34" w:history="1">
        <w:r w:rsidR="00A04A75" w:rsidRPr="00683DCB">
          <w:rPr>
            <w:rStyle w:val="Hyperlink"/>
            <w:noProof/>
          </w:rPr>
          <w:t>Appendix A – Project Gantt chart</w:t>
        </w:r>
        <w:r w:rsidR="00A04A75">
          <w:rPr>
            <w:noProof/>
            <w:webHidden/>
          </w:rPr>
          <w:tab/>
        </w:r>
        <w:r w:rsidR="00A04A75">
          <w:rPr>
            <w:noProof/>
            <w:webHidden/>
          </w:rPr>
          <w:fldChar w:fldCharType="begin"/>
        </w:r>
        <w:r w:rsidR="00A04A75">
          <w:rPr>
            <w:noProof/>
            <w:webHidden/>
          </w:rPr>
          <w:instrText xml:space="preserve"> PAGEREF _Toc374619134 \h </w:instrText>
        </w:r>
        <w:r w:rsidR="00A04A75">
          <w:rPr>
            <w:noProof/>
            <w:webHidden/>
          </w:rPr>
        </w:r>
        <w:r w:rsidR="00A04A75">
          <w:rPr>
            <w:noProof/>
            <w:webHidden/>
          </w:rPr>
          <w:fldChar w:fldCharType="separate"/>
        </w:r>
        <w:r w:rsidR="00A04A75">
          <w:rPr>
            <w:noProof/>
            <w:webHidden/>
          </w:rPr>
          <w:t>16</w:t>
        </w:r>
        <w:r w:rsidR="00A04A75">
          <w:rPr>
            <w:noProof/>
            <w:webHidden/>
          </w:rPr>
          <w:fldChar w:fldCharType="end"/>
        </w:r>
      </w:hyperlink>
    </w:p>
    <w:p w:rsidR="00A04A75" w:rsidRDefault="004D7AA9">
      <w:pPr>
        <w:pStyle w:val="TOC1"/>
        <w:tabs>
          <w:tab w:val="right" w:leader="dot" w:pos="10982"/>
        </w:tabs>
        <w:rPr>
          <w:rFonts w:asciiTheme="minorHAnsi" w:eastAsiaTheme="minorEastAsia" w:hAnsiTheme="minorHAnsi" w:cstheme="minorBidi"/>
          <w:noProof/>
          <w:sz w:val="22"/>
          <w:szCs w:val="22"/>
        </w:rPr>
      </w:pPr>
      <w:hyperlink w:anchor="_Toc374619135" w:history="1">
        <w:r w:rsidR="00A04A75" w:rsidRPr="00683DCB">
          <w:rPr>
            <w:rStyle w:val="Hyperlink"/>
            <w:noProof/>
          </w:rPr>
          <w:t>Appendix B – Design of previous FYP database</w:t>
        </w:r>
        <w:r w:rsidR="00A04A75">
          <w:rPr>
            <w:noProof/>
            <w:webHidden/>
          </w:rPr>
          <w:tab/>
        </w:r>
        <w:r w:rsidR="00A04A75">
          <w:rPr>
            <w:noProof/>
            <w:webHidden/>
          </w:rPr>
          <w:fldChar w:fldCharType="begin"/>
        </w:r>
        <w:r w:rsidR="00A04A75">
          <w:rPr>
            <w:noProof/>
            <w:webHidden/>
          </w:rPr>
          <w:instrText xml:space="preserve"> PAGEREF _Toc374619135 \h </w:instrText>
        </w:r>
        <w:r w:rsidR="00A04A75">
          <w:rPr>
            <w:noProof/>
            <w:webHidden/>
          </w:rPr>
        </w:r>
        <w:r w:rsidR="00A04A75">
          <w:rPr>
            <w:noProof/>
            <w:webHidden/>
          </w:rPr>
          <w:fldChar w:fldCharType="separate"/>
        </w:r>
        <w:r w:rsidR="00A04A75">
          <w:rPr>
            <w:noProof/>
            <w:webHidden/>
          </w:rPr>
          <w:t>17</w:t>
        </w:r>
        <w:r w:rsidR="00A04A75">
          <w:rPr>
            <w:noProof/>
            <w:webHidden/>
          </w:rPr>
          <w:fldChar w:fldCharType="end"/>
        </w:r>
      </w:hyperlink>
    </w:p>
    <w:p w:rsidR="001146CF" w:rsidRDefault="001146CF">
      <w:pPr>
        <w:rPr>
          <w:sz w:val="24"/>
          <w:szCs w:val="20"/>
          <w:lang w:val="en-US" w:eastAsia="en-GB"/>
        </w:rPr>
      </w:pPr>
      <w:r>
        <w:rPr>
          <w:sz w:val="24"/>
          <w:szCs w:val="20"/>
          <w:lang w:val="en-US" w:eastAsia="en-GB"/>
        </w:rPr>
        <w:fldChar w:fldCharType="end"/>
      </w:r>
    </w:p>
    <w:p w:rsidR="00194C0C" w:rsidRDefault="00194C0C">
      <w:r>
        <w:rPr>
          <w:b/>
          <w:sz w:val="40"/>
          <w:szCs w:val="40"/>
        </w:rPr>
        <w:t>List of Figures</w:t>
      </w:r>
    </w:p>
    <w:p w:rsidR="00C2403E" w:rsidRDefault="00194C0C">
      <w:pPr>
        <w:pStyle w:val="TableofFigures"/>
        <w:tabs>
          <w:tab w:val="right" w:leader="dot" w:pos="10982"/>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w:anchor="_Toc374619136" w:history="1">
        <w:r w:rsidR="00C2403E" w:rsidRPr="00114DA9">
          <w:rPr>
            <w:rStyle w:val="Hyperlink"/>
            <w:noProof/>
          </w:rPr>
          <w:t>Figure 1 A diagrammatic view of the process of adopting technologies</w:t>
        </w:r>
        <w:r w:rsidR="00C2403E">
          <w:rPr>
            <w:noProof/>
            <w:webHidden/>
          </w:rPr>
          <w:tab/>
        </w:r>
        <w:r w:rsidR="00C2403E">
          <w:rPr>
            <w:noProof/>
            <w:webHidden/>
          </w:rPr>
          <w:fldChar w:fldCharType="begin"/>
        </w:r>
        <w:r w:rsidR="00C2403E">
          <w:rPr>
            <w:noProof/>
            <w:webHidden/>
          </w:rPr>
          <w:instrText xml:space="preserve"> PAGEREF _Toc374619136 \h </w:instrText>
        </w:r>
        <w:r w:rsidR="00C2403E">
          <w:rPr>
            <w:noProof/>
            <w:webHidden/>
          </w:rPr>
        </w:r>
        <w:r w:rsidR="00C2403E">
          <w:rPr>
            <w:noProof/>
            <w:webHidden/>
          </w:rPr>
          <w:fldChar w:fldCharType="separate"/>
        </w:r>
        <w:r w:rsidR="00C2403E">
          <w:rPr>
            <w:noProof/>
            <w:webHidden/>
          </w:rPr>
          <w:t>5</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37" w:history="1">
        <w:r w:rsidR="00C2403E" w:rsidRPr="00114DA9">
          <w:rPr>
            <w:rStyle w:val="Hyperlink"/>
            <w:noProof/>
          </w:rPr>
          <w:t>Figure 2 A formal relation schema with named attributes</w:t>
        </w:r>
        <w:r w:rsidR="00C2403E">
          <w:rPr>
            <w:noProof/>
            <w:webHidden/>
          </w:rPr>
          <w:tab/>
        </w:r>
        <w:r w:rsidR="00C2403E">
          <w:rPr>
            <w:noProof/>
            <w:webHidden/>
          </w:rPr>
          <w:fldChar w:fldCharType="begin"/>
        </w:r>
        <w:r w:rsidR="00C2403E">
          <w:rPr>
            <w:noProof/>
            <w:webHidden/>
          </w:rPr>
          <w:instrText xml:space="preserve"> PAGEREF _Toc374619137 \h </w:instrText>
        </w:r>
        <w:r w:rsidR="00C2403E">
          <w:rPr>
            <w:noProof/>
            <w:webHidden/>
          </w:rPr>
        </w:r>
        <w:r w:rsidR="00C2403E">
          <w:rPr>
            <w:noProof/>
            <w:webHidden/>
          </w:rPr>
          <w:fldChar w:fldCharType="separate"/>
        </w:r>
        <w:r w:rsidR="00C2403E">
          <w:rPr>
            <w:noProof/>
            <w:webHidden/>
          </w:rPr>
          <w:t>6</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38" w:history="1">
        <w:r w:rsidR="00C2403E" w:rsidRPr="00114DA9">
          <w:rPr>
            <w:rStyle w:val="Hyperlink"/>
            <w:noProof/>
          </w:rPr>
          <w:t>Figure 3 A breakdown of the tuple origins within the dataset</w:t>
        </w:r>
        <w:r w:rsidR="00C2403E">
          <w:rPr>
            <w:noProof/>
            <w:webHidden/>
          </w:rPr>
          <w:tab/>
        </w:r>
        <w:r w:rsidR="00C2403E">
          <w:rPr>
            <w:noProof/>
            <w:webHidden/>
          </w:rPr>
          <w:fldChar w:fldCharType="begin"/>
        </w:r>
        <w:r w:rsidR="00C2403E">
          <w:rPr>
            <w:noProof/>
            <w:webHidden/>
          </w:rPr>
          <w:instrText xml:space="preserve"> PAGEREF _Toc374619138 \h </w:instrText>
        </w:r>
        <w:r w:rsidR="00C2403E">
          <w:rPr>
            <w:noProof/>
            <w:webHidden/>
          </w:rPr>
        </w:r>
        <w:r w:rsidR="00C2403E">
          <w:rPr>
            <w:noProof/>
            <w:webHidden/>
          </w:rPr>
          <w:fldChar w:fldCharType="separate"/>
        </w:r>
        <w:r w:rsidR="00C2403E">
          <w:rPr>
            <w:noProof/>
            <w:webHidden/>
          </w:rPr>
          <w:t>6</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39" w:history="1">
        <w:r w:rsidR="00C2403E" w:rsidRPr="00114DA9">
          <w:rPr>
            <w:rStyle w:val="Hyperlink"/>
            <w:noProof/>
          </w:rPr>
          <w:t>Figure 4 The number of populated keys for each tuple within the dataset</w:t>
        </w:r>
        <w:r w:rsidR="00C2403E">
          <w:rPr>
            <w:noProof/>
            <w:webHidden/>
          </w:rPr>
          <w:tab/>
        </w:r>
        <w:r w:rsidR="00C2403E">
          <w:rPr>
            <w:noProof/>
            <w:webHidden/>
          </w:rPr>
          <w:fldChar w:fldCharType="begin"/>
        </w:r>
        <w:r w:rsidR="00C2403E">
          <w:rPr>
            <w:noProof/>
            <w:webHidden/>
          </w:rPr>
          <w:instrText xml:space="preserve"> PAGEREF _Toc374619139 \h </w:instrText>
        </w:r>
        <w:r w:rsidR="00C2403E">
          <w:rPr>
            <w:noProof/>
            <w:webHidden/>
          </w:rPr>
        </w:r>
        <w:r w:rsidR="00C2403E">
          <w:rPr>
            <w:noProof/>
            <w:webHidden/>
          </w:rPr>
          <w:fldChar w:fldCharType="separate"/>
        </w:r>
        <w:r w:rsidR="00C2403E">
          <w:rPr>
            <w:noProof/>
            <w:webHidden/>
          </w:rPr>
          <w:t>7</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40" w:history="1">
        <w:r w:rsidR="00C2403E" w:rsidRPr="00114DA9">
          <w:rPr>
            <w:rStyle w:val="Hyperlink"/>
            <w:b/>
            <w:noProof/>
          </w:rPr>
          <w:t xml:space="preserve">Figure 5 </w:t>
        </w:r>
        <w:r w:rsidR="00C2403E" w:rsidRPr="00114DA9">
          <w:rPr>
            <w:rStyle w:val="Hyperlink"/>
            <w:noProof/>
          </w:rPr>
          <w:t>The number of unique keys for each tuple within the dataset</w:t>
        </w:r>
        <w:r w:rsidR="00C2403E">
          <w:rPr>
            <w:noProof/>
            <w:webHidden/>
          </w:rPr>
          <w:tab/>
        </w:r>
        <w:r w:rsidR="00C2403E">
          <w:rPr>
            <w:noProof/>
            <w:webHidden/>
          </w:rPr>
          <w:fldChar w:fldCharType="begin"/>
        </w:r>
        <w:r w:rsidR="00C2403E">
          <w:rPr>
            <w:noProof/>
            <w:webHidden/>
          </w:rPr>
          <w:instrText xml:space="preserve"> PAGEREF _Toc374619140 \h </w:instrText>
        </w:r>
        <w:r w:rsidR="00C2403E">
          <w:rPr>
            <w:noProof/>
            <w:webHidden/>
          </w:rPr>
        </w:r>
        <w:r w:rsidR="00C2403E">
          <w:rPr>
            <w:noProof/>
            <w:webHidden/>
          </w:rPr>
          <w:fldChar w:fldCharType="separate"/>
        </w:r>
        <w:r w:rsidR="00C2403E">
          <w:rPr>
            <w:noProof/>
            <w:webHidden/>
          </w:rPr>
          <w:t>7</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41" w:history="1">
        <w:r w:rsidR="00C2403E" w:rsidRPr="00114DA9">
          <w:rPr>
            <w:rStyle w:val="Hyperlink"/>
            <w:noProof/>
          </w:rPr>
          <w:t>Figure 6 A sequence diagram showing a single full iteration of the OpenUP process</w:t>
        </w:r>
        <w:r w:rsidR="00C2403E">
          <w:rPr>
            <w:noProof/>
            <w:webHidden/>
          </w:rPr>
          <w:tab/>
        </w:r>
        <w:r w:rsidR="00C2403E">
          <w:rPr>
            <w:noProof/>
            <w:webHidden/>
          </w:rPr>
          <w:fldChar w:fldCharType="begin"/>
        </w:r>
        <w:r w:rsidR="00C2403E">
          <w:rPr>
            <w:noProof/>
            <w:webHidden/>
          </w:rPr>
          <w:instrText xml:space="preserve"> PAGEREF _Toc374619141 \h </w:instrText>
        </w:r>
        <w:r w:rsidR="00C2403E">
          <w:rPr>
            <w:noProof/>
            <w:webHidden/>
          </w:rPr>
        </w:r>
        <w:r w:rsidR="00C2403E">
          <w:rPr>
            <w:noProof/>
            <w:webHidden/>
          </w:rPr>
          <w:fldChar w:fldCharType="separate"/>
        </w:r>
        <w:r w:rsidR="00C2403E">
          <w:rPr>
            <w:noProof/>
            <w:webHidden/>
          </w:rPr>
          <w:t>10</w:t>
        </w:r>
        <w:r w:rsidR="00C2403E">
          <w:rPr>
            <w:noProof/>
            <w:webHidden/>
          </w:rPr>
          <w:fldChar w:fldCharType="end"/>
        </w:r>
      </w:hyperlink>
    </w:p>
    <w:p w:rsidR="00C2403E" w:rsidRDefault="004D7AA9">
      <w:pPr>
        <w:pStyle w:val="TableofFigures"/>
        <w:tabs>
          <w:tab w:val="right" w:leader="dot" w:pos="10982"/>
        </w:tabs>
        <w:rPr>
          <w:rFonts w:asciiTheme="minorHAnsi" w:eastAsiaTheme="minorEastAsia" w:hAnsiTheme="minorHAnsi" w:cstheme="minorBidi"/>
          <w:noProof/>
          <w:lang w:eastAsia="en-GB"/>
        </w:rPr>
      </w:pPr>
      <w:hyperlink w:anchor="_Toc374619142" w:history="1">
        <w:r w:rsidR="00C2403E" w:rsidRPr="00114DA9">
          <w:rPr>
            <w:rStyle w:val="Hyperlink"/>
            <w:noProof/>
          </w:rPr>
          <w:t>Figure 7 A single iteration of the project’s test-driven development workflow</w:t>
        </w:r>
        <w:r w:rsidR="00C2403E">
          <w:rPr>
            <w:noProof/>
            <w:webHidden/>
          </w:rPr>
          <w:tab/>
        </w:r>
        <w:r w:rsidR="00C2403E">
          <w:rPr>
            <w:noProof/>
            <w:webHidden/>
          </w:rPr>
          <w:fldChar w:fldCharType="begin"/>
        </w:r>
        <w:r w:rsidR="00C2403E">
          <w:rPr>
            <w:noProof/>
            <w:webHidden/>
          </w:rPr>
          <w:instrText xml:space="preserve"> PAGEREF _Toc374619142 \h </w:instrText>
        </w:r>
        <w:r w:rsidR="00C2403E">
          <w:rPr>
            <w:noProof/>
            <w:webHidden/>
          </w:rPr>
        </w:r>
        <w:r w:rsidR="00C2403E">
          <w:rPr>
            <w:noProof/>
            <w:webHidden/>
          </w:rPr>
          <w:fldChar w:fldCharType="separate"/>
        </w:r>
        <w:r w:rsidR="00C2403E">
          <w:rPr>
            <w:noProof/>
            <w:webHidden/>
          </w:rPr>
          <w:t>12</w:t>
        </w:r>
        <w:r w:rsidR="00C2403E">
          <w:rPr>
            <w:noProof/>
            <w:webHidden/>
          </w:rPr>
          <w:fldChar w:fldCharType="end"/>
        </w:r>
      </w:hyperlink>
    </w:p>
    <w:p w:rsidR="001146CF" w:rsidRDefault="00194C0C" w:rsidP="00102923">
      <w:r>
        <w:fldChar w:fldCharType="end"/>
      </w:r>
    </w:p>
    <w:p w:rsidR="00194C0C" w:rsidRDefault="00194C0C" w:rsidP="00102923">
      <w:pPr>
        <w:rPr>
          <w:b/>
          <w:sz w:val="40"/>
          <w:szCs w:val="40"/>
        </w:rPr>
      </w:pPr>
      <w:r>
        <w:rPr>
          <w:b/>
          <w:sz w:val="40"/>
          <w:szCs w:val="40"/>
        </w:rPr>
        <w:t>List of Table</w:t>
      </w:r>
      <w:r w:rsidRPr="00EE6D82">
        <w:rPr>
          <w:b/>
          <w:sz w:val="40"/>
          <w:szCs w:val="40"/>
        </w:rPr>
        <w:t>s</w:t>
      </w:r>
    </w:p>
    <w:p w:rsidR="00C2403E" w:rsidRDefault="00C7290D">
      <w:pPr>
        <w:pStyle w:val="TableofFigures"/>
        <w:tabs>
          <w:tab w:val="right" w:leader="dot" w:pos="10982"/>
        </w:tabs>
        <w:rPr>
          <w:rFonts w:asciiTheme="minorHAnsi" w:eastAsiaTheme="minorEastAsia" w:hAnsiTheme="minorHAnsi" w:cstheme="minorBidi"/>
          <w:noProof/>
          <w:lang w:eastAsia="en-GB"/>
        </w:rPr>
      </w:pPr>
      <w:r>
        <w:rPr>
          <w:b/>
        </w:rPr>
        <w:fldChar w:fldCharType="begin"/>
      </w:r>
      <w:r>
        <w:rPr>
          <w:b/>
        </w:rPr>
        <w:instrText xml:space="preserve"> TOC \h \z \c "Table" </w:instrText>
      </w:r>
      <w:r>
        <w:rPr>
          <w:b/>
        </w:rPr>
        <w:fldChar w:fldCharType="separate"/>
      </w:r>
      <w:hyperlink w:anchor="_Toc374619143" w:history="1">
        <w:r w:rsidR="00C2403E" w:rsidRPr="000853A1">
          <w:rPr>
            <w:rStyle w:val="Hyperlink"/>
            <w:noProof/>
          </w:rPr>
          <w:t>Table 1 A list of potential project risks and their severity</w:t>
        </w:r>
        <w:r w:rsidR="00C2403E">
          <w:rPr>
            <w:noProof/>
            <w:webHidden/>
          </w:rPr>
          <w:tab/>
        </w:r>
        <w:r w:rsidR="00C2403E">
          <w:rPr>
            <w:noProof/>
            <w:webHidden/>
          </w:rPr>
          <w:fldChar w:fldCharType="begin"/>
        </w:r>
        <w:r w:rsidR="00C2403E">
          <w:rPr>
            <w:noProof/>
            <w:webHidden/>
          </w:rPr>
          <w:instrText xml:space="preserve"> PAGEREF _Toc374619143 \h </w:instrText>
        </w:r>
        <w:r w:rsidR="00C2403E">
          <w:rPr>
            <w:noProof/>
            <w:webHidden/>
          </w:rPr>
        </w:r>
        <w:r w:rsidR="00C2403E">
          <w:rPr>
            <w:noProof/>
            <w:webHidden/>
          </w:rPr>
          <w:fldChar w:fldCharType="separate"/>
        </w:r>
        <w:r w:rsidR="00C2403E">
          <w:rPr>
            <w:noProof/>
            <w:webHidden/>
          </w:rPr>
          <w:t>9</w:t>
        </w:r>
        <w:r w:rsidR="00C2403E">
          <w:rPr>
            <w:noProof/>
            <w:webHidden/>
          </w:rPr>
          <w:fldChar w:fldCharType="end"/>
        </w:r>
      </w:hyperlink>
    </w:p>
    <w:p w:rsidR="00194C0C" w:rsidRPr="00102923" w:rsidRDefault="00C7290D" w:rsidP="00657040">
      <w:r>
        <w:rPr>
          <w:b/>
        </w:rPr>
        <w:fldChar w:fldCharType="end"/>
      </w:r>
      <w:r w:rsidR="00657040" w:rsidRPr="00102923">
        <w:t xml:space="preserve"> </w:t>
      </w:r>
    </w:p>
    <w:p w:rsidR="00837DD0" w:rsidRDefault="00837DD0">
      <w:pPr>
        <w:spacing w:line="240" w:lineRule="auto"/>
        <w:rPr>
          <w:rFonts w:eastAsia="HGGothicM" w:cs="Tahoma"/>
          <w:b/>
          <w:bCs/>
          <w:sz w:val="40"/>
          <w:szCs w:val="32"/>
        </w:rPr>
      </w:pPr>
      <w:bookmarkStart w:id="0" w:name="_Toc371009216"/>
      <w:bookmarkStart w:id="1" w:name="_Toc366335867"/>
      <w:r>
        <w:br w:type="page"/>
      </w:r>
    </w:p>
    <w:p w:rsidR="00D5170B" w:rsidRDefault="00D5170B" w:rsidP="00D5170B">
      <w:pPr>
        <w:pStyle w:val="Heading1"/>
      </w:pPr>
      <w:bookmarkStart w:id="2" w:name="_Toc374619116"/>
      <w:r>
        <w:lastRenderedPageBreak/>
        <w:t>Project Description</w:t>
      </w:r>
      <w:bookmarkEnd w:id="0"/>
      <w:bookmarkEnd w:id="2"/>
    </w:p>
    <w:p w:rsidR="00D5170B" w:rsidRDefault="00D5170B" w:rsidP="00D5170B">
      <w:r>
        <w:t xml:space="preserve">The purpose of the project is to make an intuitive </w:t>
      </w:r>
      <w:r w:rsidR="00D63FD1">
        <w:t>and</w:t>
      </w:r>
      <w:r>
        <w:t xml:space="preserve"> powerful bioinformatics search engine which provides online access to a large dataset of protein isoelectric points which has been compiled by Aston University researchers and students ov</w:t>
      </w:r>
      <w:r w:rsidR="00B74AE5">
        <w:t>er the course of several years.</w:t>
      </w:r>
    </w:p>
    <w:p w:rsidR="00D5170B" w:rsidRDefault="00D5170B" w:rsidP="00D5170B">
      <w:pPr>
        <w:pStyle w:val="Heading2"/>
      </w:pPr>
      <w:bookmarkStart w:id="3" w:name="_Toc371009217"/>
      <w:bookmarkStart w:id="4" w:name="_Toc374619117"/>
      <w:r>
        <w:t>Background</w:t>
      </w:r>
      <w:bookmarkEnd w:id="3"/>
      <w:bookmarkEnd w:id="4"/>
    </w:p>
    <w:p w:rsidR="00D5170B" w:rsidRDefault="00D5170B" w:rsidP="00D5170B">
      <w:r>
        <w:t>Bioinformatics is a multidisciplinary field which uses computational methods to aid in biological research by creating systems for storing, organising and analysing complex biological data. Within this field there are many online databases categorising biological information at the molecular level, and one such purpose of these is for storing the functional and physical properties of proteins. Currently, no such database exists for one of the most widely-used, important, and useful properties of proteins: the isoelectric point (pI). An isoelectric point is the acidity (pH) at which a molecule carries no net charge; below the isoelectric point, proteins have a net positive charge, above it a net negative charge. Additionally, proteins are at their lowest solubility at their isoelectric point, and this makes the isoelectric point a vitally important property when both characterising and purifying proteins.</w:t>
      </w:r>
    </w:p>
    <w:p w:rsidR="00D5170B" w:rsidRPr="00004180" w:rsidRDefault="00D5170B" w:rsidP="004541A7">
      <w:pPr>
        <w:ind w:firstLine="720"/>
        <w:rPr>
          <w:lang w:eastAsia="en-GB"/>
        </w:rPr>
      </w:pPr>
      <w:r>
        <w:rPr>
          <w:lang w:eastAsia="en-GB"/>
        </w:rPr>
        <w:t xml:space="preserve">The dataset which has been compiled is a collection of entries stored as a non-relational table, and for each entry it records the name of the protein, its identity, origin, experimental conditions, its isoelectric point, and other pertinent data. There are also links to a heterogeneous collection of databases containing associated data, such as amino acid sequence, function, etc. </w:t>
      </w:r>
      <w:r w:rsidR="004549D1">
        <w:rPr>
          <w:lang w:eastAsia="en-GB"/>
        </w:rPr>
        <w:t>A website</w:t>
      </w:r>
      <w:r>
        <w:rPr>
          <w:lang w:eastAsia="en-GB"/>
        </w:rPr>
        <w:t xml:space="preserve"> that warehouses this data and offers a robust and adaptable GUI for searching, viewing and downloading results would greatly increase the accessibility of the dataset.</w:t>
      </w:r>
    </w:p>
    <w:p w:rsidR="00D5170B" w:rsidRDefault="00D5170B" w:rsidP="00D5170B">
      <w:pPr>
        <w:pStyle w:val="Heading2"/>
      </w:pPr>
      <w:bookmarkStart w:id="5" w:name="_Toc371009218"/>
      <w:bookmarkStart w:id="6" w:name="_Toc374619118"/>
      <w:r>
        <w:t>Objectives</w:t>
      </w:r>
      <w:bookmarkEnd w:id="5"/>
      <w:bookmarkEnd w:id="6"/>
    </w:p>
    <w:p w:rsidR="00D5170B" w:rsidRDefault="00D5170B" w:rsidP="00E5270F">
      <w:pPr>
        <w:pStyle w:val="ListParagraph"/>
        <w:numPr>
          <w:ilvl w:val="0"/>
          <w:numId w:val="1"/>
        </w:numPr>
      </w:pPr>
      <w:r>
        <w:t xml:space="preserve">To build a free (as in freedom) web application for </w:t>
      </w:r>
      <w:r w:rsidR="00B04BA2">
        <w:t xml:space="preserve">searching and </w:t>
      </w:r>
      <w:r>
        <w:t>viewing protein isoelectric points.</w:t>
      </w:r>
    </w:p>
    <w:p w:rsidR="00D5170B" w:rsidRDefault="00D5170B" w:rsidP="00E5270F">
      <w:pPr>
        <w:pStyle w:val="ListParagraph"/>
        <w:numPr>
          <w:ilvl w:val="0"/>
          <w:numId w:val="1"/>
        </w:numPr>
      </w:pPr>
      <w:r>
        <w:t>To produce a bioinformatics tool with real world value for future research.</w:t>
      </w:r>
    </w:p>
    <w:p w:rsidR="00D5170B" w:rsidRDefault="00D5170B" w:rsidP="00E5270F">
      <w:pPr>
        <w:pStyle w:val="ListParagraph"/>
        <w:numPr>
          <w:ilvl w:val="0"/>
          <w:numId w:val="1"/>
        </w:numPr>
      </w:pPr>
      <w:r>
        <w:t>The application should provide intuitive but powerful searching facilities.</w:t>
      </w:r>
    </w:p>
    <w:p w:rsidR="00D5170B" w:rsidRDefault="00D5170B" w:rsidP="00E5270F">
      <w:pPr>
        <w:pStyle w:val="ListParagraph"/>
        <w:numPr>
          <w:ilvl w:val="0"/>
          <w:numId w:val="1"/>
        </w:numPr>
      </w:pPr>
      <w:r>
        <w:t>The application should provide a convenient means for a certified user to edit and upload additional data.</w:t>
      </w:r>
    </w:p>
    <w:p w:rsidR="00D5170B" w:rsidRDefault="00D5170B" w:rsidP="00E5270F">
      <w:pPr>
        <w:pStyle w:val="ListParagraph"/>
        <w:numPr>
          <w:ilvl w:val="0"/>
          <w:numId w:val="1"/>
        </w:numPr>
      </w:pPr>
      <w:r>
        <w:t>The application should present information in a usable and efficient form.</w:t>
      </w:r>
    </w:p>
    <w:p w:rsidR="00D5170B" w:rsidRDefault="00D5170B" w:rsidP="00E5270F">
      <w:pPr>
        <w:pStyle w:val="ListParagraph"/>
        <w:numPr>
          <w:ilvl w:val="0"/>
          <w:numId w:val="1"/>
        </w:numPr>
      </w:pPr>
      <w:r>
        <w:t>Users should be allowed to download generated results for offline use.</w:t>
      </w:r>
    </w:p>
    <w:p w:rsidR="00D5170B" w:rsidRDefault="00D5170B" w:rsidP="00E5270F">
      <w:pPr>
        <w:pStyle w:val="ListParagraph"/>
        <w:numPr>
          <w:ilvl w:val="0"/>
          <w:numId w:val="1"/>
        </w:numPr>
      </w:pPr>
      <w:r>
        <w:t>Adequate security precautions should be taken to minimise the risk of data being sabotaged or stolen.</w:t>
      </w:r>
    </w:p>
    <w:p w:rsidR="00D5170B" w:rsidRDefault="00D5170B" w:rsidP="00E5270F">
      <w:pPr>
        <w:pStyle w:val="ListParagraph"/>
        <w:numPr>
          <w:ilvl w:val="0"/>
          <w:numId w:val="1"/>
        </w:numPr>
      </w:pPr>
      <w:r>
        <w:t>The implementation should use a clean model view controller architecture.</w:t>
      </w:r>
    </w:p>
    <w:p w:rsidR="00D5170B" w:rsidRDefault="00D5170B" w:rsidP="00E5270F">
      <w:pPr>
        <w:pStyle w:val="ListParagraph"/>
        <w:numPr>
          <w:ilvl w:val="0"/>
          <w:numId w:val="1"/>
        </w:numPr>
      </w:pPr>
      <w:r>
        <w:t>Comprehensive test coverage of the API and common use cases should be automated.</w:t>
      </w:r>
    </w:p>
    <w:p w:rsidR="00D5170B" w:rsidRPr="00601FB4" w:rsidRDefault="00D5170B" w:rsidP="00E5270F">
      <w:pPr>
        <w:pStyle w:val="ListParagraph"/>
        <w:numPr>
          <w:ilvl w:val="0"/>
          <w:numId w:val="1"/>
        </w:numPr>
      </w:pPr>
      <w:r>
        <w:t>The application should be scalable for much larger datasets.</w:t>
      </w:r>
      <w:r>
        <w:rPr>
          <w:lang w:eastAsia="en-GB"/>
        </w:rPr>
        <w:br w:type="page"/>
      </w:r>
    </w:p>
    <w:p w:rsidR="00D5170B" w:rsidRDefault="00D5170B" w:rsidP="00D5170B">
      <w:pPr>
        <w:pStyle w:val="Heading2"/>
        <w:rPr>
          <w:lang w:eastAsia="en-GB"/>
        </w:rPr>
      </w:pPr>
      <w:bookmarkStart w:id="7" w:name="_Toc371009219"/>
      <w:bookmarkStart w:id="8" w:name="_Toc374619119"/>
      <w:r>
        <w:rPr>
          <w:lang w:eastAsia="en-GB"/>
        </w:rPr>
        <w:lastRenderedPageBreak/>
        <w:t>Deliverables</w:t>
      </w:r>
      <w:bookmarkEnd w:id="7"/>
      <w:bookmarkEnd w:id="8"/>
    </w:p>
    <w:p w:rsidR="00D5170B" w:rsidRDefault="00D5170B" w:rsidP="00D5170B">
      <w:pPr>
        <w:rPr>
          <w:lang w:eastAsia="en-GB"/>
        </w:rPr>
      </w:pPr>
      <w:r>
        <w:rPr>
          <w:lang w:eastAsia="en-GB"/>
        </w:rPr>
        <w:t>Two primary deliverables can be derived from the project</w:t>
      </w:r>
      <w:r w:rsidR="0003625C">
        <w:rPr>
          <w:lang w:eastAsia="en-GB"/>
        </w:rPr>
        <w:t xml:space="preserve"> objectives</w:t>
      </w:r>
      <w:r>
        <w:rPr>
          <w:lang w:eastAsia="en-GB"/>
        </w:rPr>
        <w:t>:</w:t>
      </w:r>
    </w:p>
    <w:p w:rsidR="00D5170B" w:rsidRDefault="00D5170B" w:rsidP="00E5270F">
      <w:pPr>
        <w:pStyle w:val="ListParagraph"/>
        <w:numPr>
          <w:ilvl w:val="0"/>
          <w:numId w:val="2"/>
        </w:numPr>
      </w:pPr>
      <w:r>
        <w:t>An updatable relational database warehousing the provided dataset.</w:t>
      </w:r>
    </w:p>
    <w:p w:rsidR="00D5170B" w:rsidRDefault="00D5170B" w:rsidP="00E5270F">
      <w:pPr>
        <w:pStyle w:val="ListParagraph"/>
        <w:numPr>
          <w:ilvl w:val="0"/>
          <w:numId w:val="2"/>
        </w:numPr>
      </w:pPr>
      <w:r>
        <w:t>A web-accessible GUI with searching and downloading functionality.</w:t>
      </w:r>
    </w:p>
    <w:p w:rsidR="00D5170B" w:rsidRDefault="00D5170B" w:rsidP="00D5170B">
      <w:r>
        <w:t>Additionally, two further deliverables can be derived from the same requirements document as secondary features:</w:t>
      </w:r>
    </w:p>
    <w:p w:rsidR="00D5170B" w:rsidRDefault="00D5170B" w:rsidP="00E5270F">
      <w:pPr>
        <w:pStyle w:val="ListParagraph"/>
        <w:numPr>
          <w:ilvl w:val="0"/>
          <w:numId w:val="2"/>
        </w:numPr>
      </w:pPr>
      <w:r>
        <w:t>A web-accessible GUI to support editing and uploading</w:t>
      </w:r>
      <w:r w:rsidR="00813AA7">
        <w:t xml:space="preserve"> new data</w:t>
      </w:r>
      <w:r>
        <w:t>.</w:t>
      </w:r>
    </w:p>
    <w:p w:rsidR="00D5170B" w:rsidRDefault="00D5170B" w:rsidP="00E5270F">
      <w:pPr>
        <w:pStyle w:val="ListParagraph"/>
        <w:numPr>
          <w:ilvl w:val="0"/>
          <w:numId w:val="2"/>
        </w:numPr>
      </w:pPr>
      <w:r>
        <w:t xml:space="preserve">Support for NCBI BLAST protein sequence matching </w:t>
      </w:r>
      <w:sdt>
        <w:sdtPr>
          <w:id w:val="302045490"/>
          <w:citation/>
        </w:sdtPr>
        <w:sdtContent>
          <w:r>
            <w:fldChar w:fldCharType="begin"/>
          </w:r>
          <w:r>
            <w:instrText xml:space="preserve"> CITATION NatND \l 2057 </w:instrText>
          </w:r>
          <w:r>
            <w:fldChar w:fldCharType="separate"/>
          </w:r>
          <w:r w:rsidR="00581E1E">
            <w:rPr>
              <w:noProof/>
            </w:rPr>
            <w:t>(1)</w:t>
          </w:r>
          <w:r>
            <w:fldChar w:fldCharType="end"/>
          </w:r>
        </w:sdtContent>
      </w:sdt>
      <w:r>
        <w:t>.</w:t>
      </w:r>
    </w:p>
    <w:p w:rsidR="00D5170B" w:rsidRDefault="00D5170B" w:rsidP="00D5170B">
      <w:pPr>
        <w:pStyle w:val="Heading2"/>
      </w:pPr>
      <w:bookmarkStart w:id="9" w:name="_Toc371009222"/>
      <w:bookmarkStart w:id="10" w:name="_Toc374619120"/>
      <w:r>
        <w:t>Required Resources</w:t>
      </w:r>
      <w:bookmarkEnd w:id="9"/>
      <w:bookmarkEnd w:id="10"/>
    </w:p>
    <w:p w:rsidR="00D5170B" w:rsidRDefault="00D5170B" w:rsidP="00D5170B">
      <w:pPr>
        <w:rPr>
          <w:bCs/>
        </w:rPr>
      </w:pPr>
      <w:r>
        <w:rPr>
          <w:bCs/>
        </w:rPr>
        <w:t xml:space="preserve">The deliverable product for this </w:t>
      </w:r>
      <w:r w:rsidR="001C5002">
        <w:rPr>
          <w:bCs/>
        </w:rPr>
        <w:t>product</w:t>
      </w:r>
      <w:r>
        <w:rPr>
          <w:bCs/>
        </w:rPr>
        <w:t xml:space="preserve"> is a </w:t>
      </w:r>
      <w:r w:rsidR="00524332">
        <w:rPr>
          <w:bCs/>
        </w:rPr>
        <w:t>website</w:t>
      </w:r>
      <w:r w:rsidR="00C36DFA">
        <w:rPr>
          <w:bCs/>
        </w:rPr>
        <w:t xml:space="preserve"> that offers a </w:t>
      </w:r>
      <w:r>
        <w:rPr>
          <w:bCs/>
        </w:rPr>
        <w:t>publicly available</w:t>
      </w:r>
      <w:r w:rsidR="00C36DFA">
        <w:rPr>
          <w:bCs/>
        </w:rPr>
        <w:t xml:space="preserve"> service</w:t>
      </w:r>
      <w:r>
        <w:rPr>
          <w:bCs/>
        </w:rPr>
        <w:t>. To this end, there are three required resources:</w:t>
      </w:r>
    </w:p>
    <w:p w:rsidR="00D5170B" w:rsidRDefault="00D5170B" w:rsidP="00E5270F">
      <w:pPr>
        <w:pStyle w:val="ListParagraph"/>
        <w:numPr>
          <w:ilvl w:val="0"/>
          <w:numId w:val="3"/>
        </w:numPr>
        <w:rPr>
          <w:bCs/>
        </w:rPr>
      </w:pPr>
      <w:r>
        <w:rPr>
          <w:bCs/>
        </w:rPr>
        <w:t xml:space="preserve">A server which can be host the </w:t>
      </w:r>
      <w:r w:rsidR="00966BD9">
        <w:rPr>
          <w:bCs/>
        </w:rPr>
        <w:t>website</w:t>
      </w:r>
      <w:r>
        <w:rPr>
          <w:bCs/>
        </w:rPr>
        <w:t xml:space="preserve"> and process and respond to requests from clients.</w:t>
      </w:r>
    </w:p>
    <w:p w:rsidR="00D5170B" w:rsidRDefault="00D5170B" w:rsidP="00E5270F">
      <w:pPr>
        <w:pStyle w:val="ListParagraph"/>
        <w:numPr>
          <w:ilvl w:val="0"/>
          <w:numId w:val="3"/>
        </w:numPr>
        <w:rPr>
          <w:bCs/>
        </w:rPr>
      </w:pPr>
      <w:r>
        <w:rPr>
          <w:bCs/>
        </w:rPr>
        <w:t>A public IP address which this server can be assigned to for external access.</w:t>
      </w:r>
    </w:p>
    <w:p w:rsidR="00D5170B" w:rsidRPr="003A4F26" w:rsidRDefault="00D5170B" w:rsidP="00E5270F">
      <w:pPr>
        <w:pStyle w:val="ListParagraph"/>
        <w:numPr>
          <w:ilvl w:val="0"/>
          <w:numId w:val="3"/>
        </w:numPr>
        <w:rPr>
          <w:bCs/>
        </w:rPr>
      </w:pPr>
      <w:r>
        <w:rPr>
          <w:bCs/>
        </w:rPr>
        <w:t>A domain name which will resolve to this IP address.</w:t>
      </w:r>
    </w:p>
    <w:p w:rsidR="00D5170B" w:rsidRDefault="00D5170B" w:rsidP="00D5170B">
      <w:pPr>
        <w:rPr>
          <w:bCs/>
        </w:rPr>
      </w:pPr>
      <w:r>
        <w:rPr>
          <w:bCs/>
        </w:rPr>
        <w:t>Additional stipulations for the requirements are that the server should use a GNU/Linux operating system so as to support most common webserver stacks, and that it should be a dedicated physical machine with root access so as to allow for more involved configuration and testing. Assuming that the University can supply the webserver and access to one of its IP addresses, the budget for the project need only cover the cost of domain registration, which is very cheap (less than £20 per year).</w:t>
      </w:r>
    </w:p>
    <w:p w:rsidR="0050720E" w:rsidRDefault="00624018" w:rsidP="0050720E">
      <w:pPr>
        <w:pStyle w:val="Heading2"/>
        <w:rPr>
          <w:rStyle w:val="Hyperlink"/>
          <w:color w:val="auto"/>
          <w:u w:val="none"/>
        </w:rPr>
      </w:pPr>
      <w:bookmarkStart w:id="11" w:name="_Toc374619121"/>
      <w:r>
        <w:rPr>
          <w:rStyle w:val="Hyperlink"/>
          <w:color w:val="auto"/>
          <w:u w:val="none"/>
        </w:rPr>
        <w:t>Required Technologies</w:t>
      </w:r>
      <w:bookmarkEnd w:id="11"/>
    </w:p>
    <w:p w:rsidR="00E22876" w:rsidRPr="009118A4" w:rsidRDefault="009118A4" w:rsidP="009118A4">
      <w:r>
        <w:t xml:space="preserve">There are </w:t>
      </w:r>
      <w:r w:rsidR="00FE4005">
        <w:t xml:space="preserve">an almost </w:t>
      </w:r>
      <w:r w:rsidR="003D12A7">
        <w:t xml:space="preserve">immeasurable </w:t>
      </w:r>
      <w:r w:rsidR="00FE4005">
        <w:t xml:space="preserve">number of web technologies </w:t>
      </w:r>
      <w:r w:rsidR="00E272EA">
        <w:t>that offer the functionality required to implement this project.</w:t>
      </w:r>
      <w:r w:rsidR="001D4490">
        <w:t xml:space="preserve"> From a time-management perspective, one of the </w:t>
      </w:r>
      <w:r w:rsidR="00E22876">
        <w:t xml:space="preserve">main </w:t>
      </w:r>
      <w:r w:rsidR="00533FB9">
        <w:t>priorities for</w:t>
      </w:r>
      <w:r w:rsidR="00691884">
        <w:t xml:space="preserve"> the work undertake</w:t>
      </w:r>
      <w:r w:rsidR="00636088">
        <w:t xml:space="preserve">n in the first term </w:t>
      </w:r>
      <w:r w:rsidR="00F223A8">
        <w:t>is</w:t>
      </w:r>
      <w:r w:rsidR="00636088">
        <w:t xml:space="preserve"> to research these </w:t>
      </w:r>
      <w:r w:rsidR="004573E9">
        <w:t xml:space="preserve">existing </w:t>
      </w:r>
      <w:r w:rsidR="00636088">
        <w:t xml:space="preserve">technologies, and to gain a better understanding </w:t>
      </w:r>
      <w:r w:rsidR="004573E9">
        <w:t xml:space="preserve">of the strengths of each in order to select an appropriate choice for the implementation of the final </w:t>
      </w:r>
      <w:r w:rsidR="001D705A">
        <w:t>product</w:t>
      </w:r>
      <w:r w:rsidR="004573E9">
        <w:t>.</w:t>
      </w:r>
      <w:r w:rsidR="00855271">
        <w:t xml:space="preserve"> </w:t>
      </w:r>
      <w:r w:rsidR="00855271">
        <w:fldChar w:fldCharType="begin"/>
      </w:r>
      <w:r w:rsidR="00855271">
        <w:instrText xml:space="preserve"> REF _Ref374468866 \h </w:instrText>
      </w:r>
      <w:r w:rsidR="00855271">
        <w:fldChar w:fldCharType="separate"/>
      </w:r>
      <w:r w:rsidR="004C7DD5">
        <w:t xml:space="preserve">Figure </w:t>
      </w:r>
      <w:r w:rsidR="004C7DD5">
        <w:rPr>
          <w:noProof/>
        </w:rPr>
        <w:t>1</w:t>
      </w:r>
      <w:r w:rsidR="00855271">
        <w:fldChar w:fldCharType="end"/>
      </w:r>
      <w:r w:rsidR="00855271">
        <w:t xml:space="preserve"> shows the process by which these choices </w:t>
      </w:r>
      <w:r w:rsidR="008C5C7F">
        <w:t xml:space="preserve">are </w:t>
      </w:r>
      <w:r w:rsidR="00855271">
        <w:t>made, starting off with the high</w:t>
      </w:r>
      <w:r w:rsidR="00E52518">
        <w:t>est</w:t>
      </w:r>
      <w:r w:rsidR="00855271">
        <w:t xml:space="preserve">-level </w:t>
      </w:r>
      <w:r w:rsidR="007575A1">
        <w:t xml:space="preserve">decision </w:t>
      </w:r>
      <w:r w:rsidR="00E52518">
        <w:t xml:space="preserve">(the </w:t>
      </w:r>
      <w:r w:rsidR="00804DBC">
        <w:t>choice</w:t>
      </w:r>
      <w:r w:rsidR="00E52518">
        <w:t xml:space="preserve"> of paradigm</w:t>
      </w:r>
      <w:r w:rsidR="007E49E2">
        <w:t>s</w:t>
      </w:r>
      <w:r w:rsidR="00441AE3">
        <w:t>:</w:t>
      </w:r>
      <w:r w:rsidR="00E52518">
        <w:t xml:space="preserve"> whether it be a client-server model, </w:t>
      </w:r>
      <w:r w:rsidR="004037AE">
        <w:t>a distributed network application</w:t>
      </w:r>
      <w:r w:rsidR="003A4604">
        <w:t>, the format for data transmission etc.</w:t>
      </w:r>
      <w:r w:rsidR="004037AE">
        <w:t>)</w:t>
      </w:r>
      <w:r w:rsidR="003A4604">
        <w:t xml:space="preserve"> and increasing in granularity </w:t>
      </w:r>
      <w:r w:rsidR="00441C66">
        <w:t xml:space="preserve">down to the </w:t>
      </w:r>
      <w:r w:rsidR="00AD4920">
        <w:t xml:space="preserve">lowest-level </w:t>
      </w:r>
      <w:r w:rsidR="00441C66">
        <w:t xml:space="preserve">choice of individual frameworks and libraries. </w:t>
      </w:r>
      <w:r w:rsidR="00FB2918">
        <w:t>E</w:t>
      </w:r>
      <w:r w:rsidR="00676503">
        <w:t>ach decision is not immutable, and previous decisions may be re-evaluated over time</w:t>
      </w:r>
      <w:r w:rsidR="003A7E60">
        <w:t xml:space="preserve"> in an iterative fashion</w:t>
      </w:r>
      <w:r w:rsidR="004C7B51">
        <w:t xml:space="preserve">. This is to encourage </w:t>
      </w:r>
      <w:r w:rsidR="0028581A">
        <w:t xml:space="preserve">implementation work to begin at an early stage in order to produce a functioning prototype, without the need to have performed a depth first analysis of every possible </w:t>
      </w:r>
      <w:r w:rsidR="00AD4758">
        <w:t>technology which could be used</w:t>
      </w:r>
      <w:r w:rsidR="0028581A">
        <w:t>.</w:t>
      </w:r>
      <w:r w:rsidR="00505A70">
        <w:t xml:space="preserve"> Work on the implementation can begin once the programming language(s) have been decided upon, so </w:t>
      </w:r>
      <w:r w:rsidR="002C4479">
        <w:t>it is important to reach a decision upon this as early into TP1 as is possible</w:t>
      </w:r>
      <w:r w:rsidR="00BA6514">
        <w:t>, although this decision is free to change over the course of the project, providing there is a realistic justification for this change and adequate time to re-implement any existing functionality.</w:t>
      </w:r>
    </w:p>
    <w:p w:rsidR="00CD6F1D" w:rsidRDefault="00CD6F1D">
      <w:pPr>
        <w:spacing w:line="240" w:lineRule="auto"/>
        <w:jc w:val="left"/>
      </w:pPr>
      <w:r>
        <w:br w:type="page"/>
      </w:r>
    </w:p>
    <w:p w:rsidR="007B4BC5" w:rsidRDefault="00504BBB" w:rsidP="007B4BC5">
      <w:r>
        <w:object w:dxaOrig="12961" w:dyaOrig="2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9.15pt;height:117.15pt" o:ole="">
            <v:imagedata r:id="rId11" o:title=""/>
          </v:shape>
          <o:OLEObject Type="Embed" ProgID="Visio.Drawing.15" ShapeID="_x0000_i1027" DrawAspect="Content" ObjectID="_1448815478" r:id="rId12"/>
        </w:object>
      </w:r>
    </w:p>
    <w:p w:rsidR="007B4BC5" w:rsidRPr="00D016C0" w:rsidRDefault="007B4BC5" w:rsidP="007B4BC5">
      <w:pPr>
        <w:pStyle w:val="Caption"/>
        <w:jc w:val="center"/>
        <w:rPr>
          <w:b w:val="0"/>
        </w:rPr>
      </w:pPr>
      <w:bookmarkStart w:id="12" w:name="_Ref374468866"/>
      <w:bookmarkStart w:id="13" w:name="_Toc374619136"/>
      <w:r>
        <w:t xml:space="preserve">Figure </w:t>
      </w:r>
      <w:fldSimple w:instr=" SEQ Figure \* ARABIC ">
        <w:r w:rsidR="004C7DD5">
          <w:rPr>
            <w:noProof/>
          </w:rPr>
          <w:t>1</w:t>
        </w:r>
      </w:fldSimple>
      <w:bookmarkEnd w:id="12"/>
      <w:r>
        <w:rPr>
          <w:b w:val="0"/>
        </w:rPr>
        <w:t xml:space="preserve"> A diagrammatic view of the process of adopting technologies</w:t>
      </w:r>
      <w:bookmarkEnd w:id="13"/>
    </w:p>
    <w:p w:rsidR="00DD7334" w:rsidRDefault="00FE2935" w:rsidP="00DD7334">
      <w:pPr>
        <w:pStyle w:val="Heading2"/>
      </w:pPr>
      <w:bookmarkStart w:id="14" w:name="_Toc374619122"/>
      <w:r>
        <w:t>R</w:t>
      </w:r>
      <w:r w:rsidR="007109EB">
        <w:t xml:space="preserve">equired </w:t>
      </w:r>
      <w:r w:rsidR="001076EB">
        <w:t>S</w:t>
      </w:r>
      <w:r w:rsidR="00624018">
        <w:t>kills</w:t>
      </w:r>
      <w:bookmarkEnd w:id="14"/>
    </w:p>
    <w:p w:rsidR="005A529D" w:rsidRPr="005A529D" w:rsidRDefault="005A529D" w:rsidP="005A529D">
      <w:r>
        <w:t xml:space="preserve">This technically ambitious project will </w:t>
      </w:r>
      <w:r w:rsidR="00AA6B34">
        <w:t xml:space="preserve">require </w:t>
      </w:r>
      <w:r w:rsidR="00BA1FCD">
        <w:t xml:space="preserve">the adoption of a number of </w:t>
      </w:r>
      <w:r w:rsidR="00C820B7">
        <w:t>new</w:t>
      </w:r>
      <w:r w:rsidR="00BA1FCD">
        <w:t xml:space="preserve"> skillsets</w:t>
      </w:r>
      <w:r w:rsidR="00813BA2">
        <w:t xml:space="preserve">, </w:t>
      </w:r>
      <w:r w:rsidR="000B2FE0">
        <w:t>a brief overview of which is included below:</w:t>
      </w:r>
    </w:p>
    <w:p w:rsidR="00AD4836" w:rsidRPr="00C80AFC" w:rsidRDefault="00C80AFC" w:rsidP="00AD4836">
      <w:pPr>
        <w:rPr>
          <w:b/>
        </w:rPr>
      </w:pPr>
      <w:r w:rsidRPr="00C80AFC">
        <w:rPr>
          <w:b/>
        </w:rPr>
        <w:t>Pro</w:t>
      </w:r>
      <w:r w:rsidR="00F9281A" w:rsidRPr="00C80AFC">
        <w:rPr>
          <w:b/>
        </w:rPr>
        <w:t>j</w:t>
      </w:r>
      <w:r w:rsidRPr="00C80AFC">
        <w:rPr>
          <w:b/>
        </w:rPr>
        <w:t>e</w:t>
      </w:r>
      <w:r w:rsidR="00F9281A" w:rsidRPr="00C80AFC">
        <w:rPr>
          <w:b/>
        </w:rPr>
        <w:t>ct management</w:t>
      </w:r>
    </w:p>
    <w:p w:rsidR="0058394B" w:rsidRDefault="0044761A" w:rsidP="0058394B">
      <w:pPr>
        <w:pStyle w:val="ListParagraph"/>
        <w:numPr>
          <w:ilvl w:val="0"/>
          <w:numId w:val="14"/>
        </w:numPr>
      </w:pPr>
      <w:r>
        <w:t xml:space="preserve">Single-developer </w:t>
      </w:r>
      <w:r w:rsidR="007C300A">
        <w:t>project management</w:t>
      </w:r>
      <w:r w:rsidR="00224790">
        <w:t xml:space="preserve"> – including </w:t>
      </w:r>
      <w:r w:rsidR="002D2119">
        <w:t>good communication with clients and stakeholders,</w:t>
      </w:r>
      <w:r w:rsidR="00971205">
        <w:t xml:space="preserve"> selecting an appropriate software development process,</w:t>
      </w:r>
      <w:r w:rsidR="002D2119">
        <w:t xml:space="preserve"> </w:t>
      </w:r>
      <w:r w:rsidR="00C26D93">
        <w:t xml:space="preserve">setting realistic deadlines and goals, </w:t>
      </w:r>
      <w:r w:rsidR="00A51250">
        <w:t xml:space="preserve">and </w:t>
      </w:r>
      <w:r w:rsidR="00C26D93">
        <w:t xml:space="preserve">tracking </w:t>
      </w:r>
      <w:r w:rsidR="00560A3A">
        <w:t xml:space="preserve">the </w:t>
      </w:r>
      <w:r w:rsidR="00C26D93">
        <w:t xml:space="preserve">progress of a long term </w:t>
      </w:r>
      <w:r w:rsidR="00A51250">
        <w:t>development project</w:t>
      </w:r>
      <w:r w:rsidR="00EA2B65">
        <w:t>.</w:t>
      </w:r>
      <w:r w:rsidR="00C26D93">
        <w:t xml:space="preserve"> </w:t>
      </w:r>
    </w:p>
    <w:p w:rsidR="0058394B" w:rsidRDefault="002759C8" w:rsidP="0058394B">
      <w:pPr>
        <w:pStyle w:val="ListParagraph"/>
        <w:numPr>
          <w:ilvl w:val="0"/>
          <w:numId w:val="14"/>
        </w:numPr>
      </w:pPr>
      <w:r>
        <w:t xml:space="preserve">Working with a mature codebase </w:t>
      </w:r>
      <w:r w:rsidR="009C206A">
        <w:t>–</w:t>
      </w:r>
      <w:r>
        <w:t xml:space="preserve"> </w:t>
      </w:r>
      <w:r w:rsidR="009C206A">
        <w:t xml:space="preserve">this includes proper version control and </w:t>
      </w:r>
      <w:r w:rsidR="00FD4C04">
        <w:t>use of a sane b</w:t>
      </w:r>
      <w:r w:rsidR="00F9281A">
        <w:t>ranching model</w:t>
      </w:r>
      <w:r w:rsidR="008525F5">
        <w:t xml:space="preserve">, and documenting </w:t>
      </w:r>
      <w:r w:rsidR="005B5856">
        <w:t xml:space="preserve">decisions </w:t>
      </w:r>
      <w:r w:rsidR="008525F5">
        <w:t>and all source code</w:t>
      </w:r>
      <w:r w:rsidR="00BF0A0F">
        <w:t xml:space="preserve"> throughout the duration of development</w:t>
      </w:r>
      <w:r w:rsidR="002809BA">
        <w:t>.</w:t>
      </w:r>
    </w:p>
    <w:p w:rsidR="006D6F47" w:rsidRDefault="006D6F47" w:rsidP="0058394B">
      <w:pPr>
        <w:pStyle w:val="ListParagraph"/>
        <w:numPr>
          <w:ilvl w:val="0"/>
          <w:numId w:val="14"/>
        </w:numPr>
      </w:pPr>
      <w:r>
        <w:t xml:space="preserve">Maintenance and tooling – developing a software </w:t>
      </w:r>
      <w:r w:rsidR="0030144D">
        <w:t>product</w:t>
      </w:r>
      <w:r>
        <w:t xml:space="preserve"> with long-term usability as a primary goal, as well </w:t>
      </w:r>
      <w:r w:rsidR="00057C60">
        <w:t xml:space="preserve">as </w:t>
      </w:r>
      <w:r>
        <w:t>appropriate documentation to allow other developers to administrate the website.</w:t>
      </w:r>
    </w:p>
    <w:p w:rsidR="00F9281A" w:rsidRDefault="000A39E8" w:rsidP="0058394B">
      <w:pPr>
        <w:pStyle w:val="ListParagraph"/>
        <w:numPr>
          <w:ilvl w:val="0"/>
          <w:numId w:val="14"/>
        </w:numPr>
      </w:pPr>
      <w:r>
        <w:t>Software quality - a</w:t>
      </w:r>
      <w:r w:rsidR="00C321BF">
        <w:t xml:space="preserve">ppropriate use of </w:t>
      </w:r>
      <w:r w:rsidR="00F9281A">
        <w:t>issue tracker</w:t>
      </w:r>
      <w:r w:rsidR="00C321BF">
        <w:t xml:space="preserve">s and bug ticketing to track the lifecycle of </w:t>
      </w:r>
      <w:r w:rsidR="00EE641E">
        <w:t>implementation bugs</w:t>
      </w:r>
      <w:r w:rsidR="00565A79">
        <w:t xml:space="preserve"> and regressions</w:t>
      </w:r>
      <w:r w:rsidR="00606773">
        <w:t>, and adopting a meaningful</w:t>
      </w:r>
      <w:r w:rsidR="003C2E27">
        <w:t xml:space="preserve"> release </w:t>
      </w:r>
      <w:r w:rsidR="00FF0141">
        <w:t xml:space="preserve">cycle </w:t>
      </w:r>
      <w:r w:rsidR="003C2E27">
        <w:t xml:space="preserve">and </w:t>
      </w:r>
      <w:r w:rsidR="00606773">
        <w:t>version numbering</w:t>
      </w:r>
      <w:r w:rsidR="003C2E27">
        <w:t xml:space="preserve"> scheme</w:t>
      </w:r>
      <w:r w:rsidR="00614BF4">
        <w:t>.</w:t>
      </w:r>
    </w:p>
    <w:p w:rsidR="006F2F18" w:rsidRDefault="006F2F18" w:rsidP="006F2F18">
      <w:pPr>
        <w:pStyle w:val="Heading3"/>
      </w:pPr>
      <w:r>
        <w:t>Back-end development</w:t>
      </w:r>
    </w:p>
    <w:p w:rsidR="006F2F18" w:rsidRDefault="006F2F18" w:rsidP="006F2F18">
      <w:pPr>
        <w:pStyle w:val="ListParagraph"/>
        <w:numPr>
          <w:ilvl w:val="0"/>
          <w:numId w:val="15"/>
        </w:numPr>
      </w:pPr>
      <w:r>
        <w:t xml:space="preserve">Relational data modelling and database design </w:t>
      </w:r>
      <w:r w:rsidR="00933E59">
        <w:t>–</w:t>
      </w:r>
      <w:r>
        <w:t xml:space="preserve"> </w:t>
      </w:r>
      <w:r w:rsidR="00933E59">
        <w:t xml:space="preserve">designing and formalising database schemas, and providing </w:t>
      </w:r>
      <w:r w:rsidR="00761AF6">
        <w:t>advanced</w:t>
      </w:r>
      <w:r w:rsidR="00933E59">
        <w:t xml:space="preserve"> querying functionality.</w:t>
      </w:r>
    </w:p>
    <w:p w:rsidR="006F2F18" w:rsidRDefault="006F2F18" w:rsidP="006F2F18">
      <w:pPr>
        <w:pStyle w:val="ListParagraph"/>
        <w:numPr>
          <w:ilvl w:val="0"/>
          <w:numId w:val="15"/>
        </w:numPr>
      </w:pPr>
      <w:r>
        <w:t xml:space="preserve">Computing with large datasets </w:t>
      </w:r>
      <w:r w:rsidR="00CA0A02">
        <w:t xml:space="preserve">– appropriately using existing tools </w:t>
      </w:r>
      <w:r w:rsidR="00740382">
        <w:t xml:space="preserve">and </w:t>
      </w:r>
      <w:r w:rsidR="00CA0A02">
        <w:t xml:space="preserve">software </w:t>
      </w:r>
      <w:r w:rsidR="00BF6695">
        <w:t>patterns for working with large persistent data models.</w:t>
      </w:r>
    </w:p>
    <w:p w:rsidR="006F2F18" w:rsidRDefault="006F2F18" w:rsidP="006F2F18">
      <w:pPr>
        <w:pStyle w:val="ListParagraph"/>
        <w:numPr>
          <w:ilvl w:val="0"/>
          <w:numId w:val="15"/>
        </w:numPr>
      </w:pPr>
      <w:r>
        <w:t xml:space="preserve">Performance optimising – </w:t>
      </w:r>
      <w:r w:rsidR="00CA0A02">
        <w:t>server-side optimisations</w:t>
      </w:r>
      <w:r w:rsidR="002B7669">
        <w:t xml:space="preserve"> to enable high performance serving of web pages such as</w:t>
      </w:r>
      <w:r w:rsidR="00CA0A02">
        <w:t xml:space="preserve"> </w:t>
      </w:r>
      <w:r>
        <w:t xml:space="preserve">caching, and </w:t>
      </w:r>
      <w:r w:rsidR="002B7669">
        <w:t xml:space="preserve">successful </w:t>
      </w:r>
      <w:r>
        <w:t xml:space="preserve">cache invalidation </w:t>
      </w:r>
      <w:r w:rsidR="002B7669">
        <w:t>technique</w:t>
      </w:r>
      <w:r w:rsidR="00DE6760">
        <w:t>s</w:t>
      </w:r>
      <w:r w:rsidR="002B7669">
        <w:t xml:space="preserve"> for the</w:t>
      </w:r>
      <w:r>
        <w:t xml:space="preserve"> webserver</w:t>
      </w:r>
      <w:r w:rsidR="002B7669">
        <w:t xml:space="preserve"> and </w:t>
      </w:r>
      <w:r>
        <w:t>database.</w:t>
      </w:r>
    </w:p>
    <w:p w:rsidR="00463417" w:rsidRPr="00F47957" w:rsidRDefault="00463417" w:rsidP="006F2F18">
      <w:pPr>
        <w:pStyle w:val="ListParagraph"/>
        <w:numPr>
          <w:ilvl w:val="0"/>
          <w:numId w:val="15"/>
        </w:numPr>
      </w:pPr>
      <w:r>
        <w:t xml:space="preserve">Designing secure web applications – using </w:t>
      </w:r>
      <w:r w:rsidR="004B74D3">
        <w:t xml:space="preserve">formal and established methods </w:t>
      </w:r>
      <w:r w:rsidR="00B00D8F">
        <w:t>to ensure</w:t>
      </w:r>
      <w:r w:rsidR="004B74D3">
        <w:t xml:space="preserve"> data integrity</w:t>
      </w:r>
      <w:r w:rsidR="005A1292">
        <w:t xml:space="preserve"> of critical biological research data</w:t>
      </w:r>
      <w:r w:rsidR="004B74D3">
        <w:t>.</w:t>
      </w:r>
    </w:p>
    <w:p w:rsidR="00873072" w:rsidRDefault="00873072" w:rsidP="00873072">
      <w:pPr>
        <w:pStyle w:val="Heading3"/>
      </w:pPr>
      <w:r>
        <w:t>Front-end development</w:t>
      </w:r>
    </w:p>
    <w:p w:rsidR="00873072" w:rsidRDefault="00873072" w:rsidP="002217CD">
      <w:pPr>
        <w:pStyle w:val="ListParagraph"/>
        <w:numPr>
          <w:ilvl w:val="0"/>
          <w:numId w:val="17"/>
        </w:numPr>
      </w:pPr>
      <w:r>
        <w:t>User interface design</w:t>
      </w:r>
      <w:r w:rsidR="002217CD">
        <w:t xml:space="preserve"> </w:t>
      </w:r>
      <w:r w:rsidR="00C06840">
        <w:t>–</w:t>
      </w:r>
      <w:r w:rsidR="002217CD">
        <w:t xml:space="preserve"> </w:t>
      </w:r>
      <w:r w:rsidR="00C06840">
        <w:t xml:space="preserve">working with clients to design </w:t>
      </w:r>
      <w:r w:rsidR="004B3C98">
        <w:t>accessible and easy-to-user GUIs, including appropriate use of</w:t>
      </w:r>
      <w:r w:rsidR="00EB5FC4">
        <w:t xml:space="preserve"> Human Computer Interaction</w:t>
      </w:r>
      <w:r w:rsidR="004B3C98">
        <w:t xml:space="preserve"> techniques</w:t>
      </w:r>
      <w:r w:rsidR="00576BDF">
        <w:t xml:space="preserve"> and user testing</w:t>
      </w:r>
      <w:r w:rsidR="004B3C98">
        <w:t>.</w:t>
      </w:r>
    </w:p>
    <w:p w:rsidR="00904D5C" w:rsidRPr="00D36F37" w:rsidRDefault="00873072" w:rsidP="00576BDF">
      <w:pPr>
        <w:pStyle w:val="ListParagraph"/>
        <w:numPr>
          <w:ilvl w:val="0"/>
          <w:numId w:val="17"/>
        </w:numPr>
        <w:rPr>
          <w:rFonts w:eastAsia="HGSMinchoE"/>
        </w:rPr>
      </w:pPr>
      <w:r>
        <w:t xml:space="preserve">Responsive </w:t>
      </w:r>
      <w:r w:rsidR="00576BDF">
        <w:t xml:space="preserve">website </w:t>
      </w:r>
      <w:r>
        <w:t xml:space="preserve">design </w:t>
      </w:r>
      <w:r w:rsidR="00576BDF">
        <w:t xml:space="preserve">– correctly </w:t>
      </w:r>
      <w:r>
        <w:t>using HTML5 and CSS3</w:t>
      </w:r>
      <w:r w:rsidR="00576BDF">
        <w:t xml:space="preserve"> features to </w:t>
      </w:r>
      <w:r w:rsidR="009173DD">
        <w:t>allow for site accessibility from a wide range of different devices.</w:t>
      </w:r>
    </w:p>
    <w:p w:rsidR="00D36F37" w:rsidRPr="006F2F18" w:rsidRDefault="001D2090" w:rsidP="00576BDF">
      <w:pPr>
        <w:pStyle w:val="ListParagraph"/>
        <w:numPr>
          <w:ilvl w:val="0"/>
          <w:numId w:val="17"/>
        </w:numPr>
        <w:rPr>
          <w:rFonts w:eastAsia="HGSMinchoE"/>
        </w:rPr>
      </w:pPr>
      <w:r>
        <w:t xml:space="preserve">Client-side scripting – using </w:t>
      </w:r>
      <w:r w:rsidR="00073D03">
        <w:t>mobile code such as JavaScript to enrich user interfaces using technologies such as AJAX and dynamic content</w:t>
      </w:r>
      <w:r w:rsidR="001656FB">
        <w:t xml:space="preserve"> generation and </w:t>
      </w:r>
      <w:r w:rsidR="00073D03">
        <w:t>control.</w:t>
      </w:r>
    </w:p>
    <w:p w:rsidR="00504BBB" w:rsidRDefault="00504BBB">
      <w:pPr>
        <w:spacing w:line="240" w:lineRule="auto"/>
        <w:jc w:val="left"/>
        <w:rPr>
          <w:rFonts w:eastAsia="HGGothicM" w:cs="Tahoma"/>
          <w:b/>
          <w:bCs/>
          <w:sz w:val="40"/>
          <w:szCs w:val="32"/>
        </w:rPr>
      </w:pPr>
      <w:bookmarkStart w:id="15" w:name="_Toc374619123"/>
      <w:r>
        <w:br w:type="page"/>
      </w:r>
    </w:p>
    <w:p w:rsidR="007B1E28" w:rsidRDefault="007B1E28" w:rsidP="007B1E28">
      <w:pPr>
        <w:pStyle w:val="Heading1"/>
      </w:pPr>
      <w:r>
        <w:lastRenderedPageBreak/>
        <w:t>Initial Research</w:t>
      </w:r>
      <w:bookmarkEnd w:id="15"/>
    </w:p>
    <w:p w:rsidR="00504BBB" w:rsidRPr="00504BBB" w:rsidRDefault="00504BBB" w:rsidP="00504BBB">
      <w:r>
        <w:t>The purpose of the initial project research phase is to enable</w:t>
      </w:r>
      <w:r w:rsidR="009B6499">
        <w:t xml:space="preserve"> early identification of</w:t>
      </w:r>
      <w:r w:rsidR="00744D48">
        <w:t xml:space="preserve"> risks,</w:t>
      </w:r>
      <w:r w:rsidR="009B6499">
        <w:t xml:space="preserve"> design</w:t>
      </w:r>
      <w:r w:rsidR="00EA2A34">
        <w:t xml:space="preserve"> decisions, and other factors which will contribute to the creation of the project plan.</w:t>
      </w:r>
      <w:r w:rsidR="00744D48">
        <w:t xml:space="preserve"> </w:t>
      </w:r>
    </w:p>
    <w:p w:rsidR="00C1004A" w:rsidRDefault="00171205" w:rsidP="00C1004A">
      <w:pPr>
        <w:pStyle w:val="Heading2"/>
      </w:pPr>
      <w:bookmarkStart w:id="16" w:name="_Toc371009223"/>
      <w:bookmarkStart w:id="17" w:name="_Toc374619124"/>
      <w:r>
        <w:t xml:space="preserve">Analysis of the </w:t>
      </w:r>
      <w:r w:rsidR="00C1004A">
        <w:t>Dataset</w:t>
      </w:r>
      <w:bookmarkEnd w:id="16"/>
      <w:bookmarkEnd w:id="17"/>
    </w:p>
    <w:p w:rsidR="00312C75" w:rsidRDefault="000D2730" w:rsidP="00D2112D">
      <w:r>
        <w:t xml:space="preserve">In order to determine the technical scope of the project it </w:t>
      </w:r>
      <w:r w:rsidR="0030218A">
        <w:t>is</w:t>
      </w:r>
      <w:r>
        <w:t xml:space="preserve"> necessary to analyse the dataset which the web service will house. </w:t>
      </w:r>
      <w:r w:rsidR="00F669E2">
        <w:t xml:space="preserve">The </w:t>
      </w:r>
      <w:r w:rsidR="00423B45">
        <w:t xml:space="preserve">dataset </w:t>
      </w:r>
      <w:r w:rsidR="005F2603">
        <w:t xml:space="preserve">was </w:t>
      </w:r>
      <w:r w:rsidR="00423B45">
        <w:t xml:space="preserve">supplied </w:t>
      </w:r>
      <w:r w:rsidR="005F2603">
        <w:t xml:space="preserve">by Dr. Flower </w:t>
      </w:r>
      <w:r w:rsidR="00423B45">
        <w:t xml:space="preserve">in the form of a Microsoft Excel spreadsheet consisting of </w:t>
      </w:r>
      <w:r w:rsidR="008E6CB4">
        <w:t xml:space="preserve">a single table with </w:t>
      </w:r>
      <w:r w:rsidR="00423B45">
        <w:t>5,773</w:t>
      </w:r>
      <w:r w:rsidR="008E6CB4">
        <w:t xml:space="preserve"> </w:t>
      </w:r>
      <w:r w:rsidR="00BF1B37">
        <w:t xml:space="preserve">unique </w:t>
      </w:r>
      <w:r w:rsidR="008E6CB4">
        <w:t>rows over 22 columns.</w:t>
      </w:r>
      <w:r w:rsidR="001A0D22">
        <w:t xml:space="preserve"> </w:t>
      </w:r>
      <w:r w:rsidR="00697046">
        <w:t>In order to develop a relational model for this data, e</w:t>
      </w:r>
      <w:r w:rsidR="00E833DA">
        <w:t xml:space="preserve">ach of the 22 unique columns </w:t>
      </w:r>
      <w:r w:rsidR="001245E2">
        <w:t xml:space="preserve">can </w:t>
      </w:r>
      <w:r w:rsidR="00E833DA">
        <w:t xml:space="preserve">be </w:t>
      </w:r>
      <w:r w:rsidR="001C3078">
        <w:t xml:space="preserve">considered as </w:t>
      </w:r>
      <w:r w:rsidR="009D2828">
        <w:t>a set of attributes</w:t>
      </w:r>
      <w:r w:rsidR="001C3078">
        <w:t xml:space="preserve"> </w:t>
      </w:r>
      <w:r w:rsidR="009D2828">
        <w:t>A</w:t>
      </w:r>
      <w:r w:rsidR="00B737F2" w:rsidRPr="00B737F2">
        <w:rPr>
          <w:i/>
          <w:vertAlign w:val="subscript"/>
        </w:rPr>
        <w:t>1</w:t>
      </w:r>
      <w:r w:rsidR="00B737F2">
        <w:rPr>
          <w:i/>
        </w:rPr>
        <w:t>,</w:t>
      </w:r>
      <w:r w:rsidR="009D2828">
        <w:rPr>
          <w:i/>
        </w:rPr>
        <w:t>A</w:t>
      </w:r>
      <w:r w:rsidR="00B737F2" w:rsidRPr="00B737F2">
        <w:rPr>
          <w:i/>
          <w:vertAlign w:val="subscript"/>
        </w:rPr>
        <w:t>2</w:t>
      </w:r>
      <w:r w:rsidR="00B737F2">
        <w:rPr>
          <w:i/>
        </w:rPr>
        <w:t>,…,</w:t>
      </w:r>
      <w:r w:rsidR="009D2828">
        <w:rPr>
          <w:i/>
        </w:rPr>
        <w:t>A</w:t>
      </w:r>
      <w:r w:rsidR="00B737F2" w:rsidRPr="00B737F2">
        <w:rPr>
          <w:i/>
          <w:vertAlign w:val="subscript"/>
        </w:rPr>
        <w:t>22</w:t>
      </w:r>
      <w:r w:rsidR="00B737F2">
        <w:rPr>
          <w:i/>
        </w:rPr>
        <w:t xml:space="preserve"> </w:t>
      </w:r>
      <w:r w:rsidR="001C3078">
        <w:t>and combined to form</w:t>
      </w:r>
      <w:r w:rsidR="00E833DA">
        <w:t xml:space="preserve"> a relation</w:t>
      </w:r>
      <w:r w:rsidR="00ED739A">
        <w:t>al schema</w:t>
      </w:r>
      <w:r w:rsidR="00681DA3">
        <w:t xml:space="preserve"> </w:t>
      </w:r>
      <w:r w:rsidR="00493263" w:rsidRPr="00666C4A">
        <w:rPr>
          <w:i/>
        </w:rPr>
        <w:t>R</w:t>
      </w:r>
      <w:r w:rsidR="00FD4385">
        <w:rPr>
          <w:i/>
        </w:rPr>
        <w:t xml:space="preserve"> </w:t>
      </w:r>
      <w:r w:rsidR="00FD4385" w:rsidRPr="00EF6086">
        <w:t>(</w:t>
      </w:r>
      <w:r w:rsidR="00FD4385">
        <w:rPr>
          <w:i/>
        </w:rPr>
        <w:fldChar w:fldCharType="begin"/>
      </w:r>
      <w:r w:rsidR="00FD4385">
        <w:rPr>
          <w:i/>
        </w:rPr>
        <w:instrText xml:space="preserve"> REF _Ref374467041 \h  \* MERGEFORMAT </w:instrText>
      </w:r>
      <w:r w:rsidR="00FD4385">
        <w:rPr>
          <w:i/>
        </w:rPr>
      </w:r>
      <w:r w:rsidR="00FD4385">
        <w:rPr>
          <w:i/>
        </w:rPr>
        <w:fldChar w:fldCharType="separate"/>
      </w:r>
      <w:r w:rsidR="004C7DD5">
        <w:t xml:space="preserve">Figure </w:t>
      </w:r>
      <w:r w:rsidR="004C7DD5">
        <w:rPr>
          <w:noProof/>
        </w:rPr>
        <w:t>2</w:t>
      </w:r>
      <w:r w:rsidR="00FD4385">
        <w:rPr>
          <w:i/>
        </w:rPr>
        <w:fldChar w:fldCharType="end"/>
      </w:r>
      <w:r w:rsidR="00FD4385">
        <w:t xml:space="preserve"> shows this </w:t>
      </w:r>
      <w:r w:rsidR="00D32231">
        <w:t xml:space="preserve">schema with attribute names taken from the spreadsheet column </w:t>
      </w:r>
      <w:r w:rsidR="00D32231" w:rsidRPr="00E96367">
        <w:t>headings</w:t>
      </w:r>
      <w:r w:rsidR="00FD4385" w:rsidRPr="00E96367">
        <w:t>)</w:t>
      </w:r>
      <w:r w:rsidR="00681DA3" w:rsidRPr="00E96367">
        <w:t>,</w:t>
      </w:r>
      <w:r w:rsidR="00681DA3">
        <w:t xml:space="preserve"> </w:t>
      </w:r>
      <w:r w:rsidR="00C50481">
        <w:t xml:space="preserve">with the </w:t>
      </w:r>
      <w:r w:rsidR="009C1D03">
        <w:t>spreadsheet</w:t>
      </w:r>
      <w:r w:rsidR="00C364D9">
        <w:t xml:space="preserve"> values</w:t>
      </w:r>
      <w:r w:rsidR="00C50481">
        <w:t xml:space="preserve"> forming an instance of this relation </w:t>
      </w:r>
      <w:r w:rsidR="00C50481">
        <w:rPr>
          <w:i/>
        </w:rPr>
        <w:t>r(R)</w:t>
      </w:r>
      <w:r w:rsidR="00C50481">
        <w:t xml:space="preserve"> in which </w:t>
      </w:r>
      <w:r w:rsidR="0056229B">
        <w:t xml:space="preserve">each row </w:t>
      </w:r>
      <w:r w:rsidR="00C50481">
        <w:t xml:space="preserve">can </w:t>
      </w:r>
      <w:r w:rsidR="001C3078">
        <w:t>be considered a</w:t>
      </w:r>
      <w:r w:rsidR="00A0234A">
        <w:t xml:space="preserve"> </w:t>
      </w:r>
      <w:r w:rsidR="009D2828">
        <w:t xml:space="preserve">set of </w:t>
      </w:r>
      <w:r w:rsidR="001C3078">
        <w:t>tuple</w:t>
      </w:r>
      <w:r w:rsidR="009D2828">
        <w:t>s</w:t>
      </w:r>
      <w:r w:rsidR="00890922">
        <w:t xml:space="preserve"> </w:t>
      </w:r>
      <w:r w:rsidR="009B2535">
        <w:t>where</w:t>
      </w:r>
      <w:r w:rsidR="001C3078">
        <w:t xml:space="preserve"> </w:t>
      </w:r>
      <w:r w:rsidR="009B2535">
        <w:rPr>
          <w:i/>
        </w:rPr>
        <w:t>t</w:t>
      </w:r>
      <w:r w:rsidR="00B74348">
        <w:rPr>
          <w:i/>
        </w:rPr>
        <w:t>’</w:t>
      </w:r>
      <w:r w:rsidR="00724F0A">
        <w:rPr>
          <w:i/>
        </w:rPr>
        <w:t xml:space="preserve"> = {t’</w:t>
      </w:r>
      <w:r w:rsidR="00455338">
        <w:rPr>
          <w:i/>
        </w:rPr>
        <w:t>(</w:t>
      </w:r>
      <w:r w:rsidR="00E51B37">
        <w:rPr>
          <w:i/>
        </w:rPr>
        <w:t>A</w:t>
      </w:r>
      <w:r w:rsidR="00E51B37" w:rsidRPr="00E51B37">
        <w:rPr>
          <w:i/>
          <w:vertAlign w:val="subscript"/>
        </w:rPr>
        <w:t>1</w:t>
      </w:r>
      <w:r w:rsidR="00E51B37">
        <w:rPr>
          <w:i/>
        </w:rPr>
        <w:t>)</w:t>
      </w:r>
      <w:r w:rsidR="00C95D34">
        <w:rPr>
          <w:i/>
        </w:rPr>
        <w:t>,</w:t>
      </w:r>
      <w:r w:rsidR="00724F0A">
        <w:rPr>
          <w:i/>
        </w:rPr>
        <w:t>t’</w:t>
      </w:r>
      <w:r w:rsidR="00E51B37" w:rsidRPr="00E51B37">
        <w:rPr>
          <w:i/>
        </w:rPr>
        <w:t>(A</w:t>
      </w:r>
      <w:r w:rsidR="00E51B37" w:rsidRPr="00E51B37">
        <w:rPr>
          <w:i/>
          <w:vertAlign w:val="subscript"/>
        </w:rPr>
        <w:t>2</w:t>
      </w:r>
      <w:r w:rsidR="00E51B37" w:rsidRPr="00E51B37">
        <w:rPr>
          <w:i/>
        </w:rPr>
        <w:t>)</w:t>
      </w:r>
      <w:r w:rsidR="00C95D34">
        <w:rPr>
          <w:i/>
        </w:rPr>
        <w:t>,…,</w:t>
      </w:r>
      <w:r w:rsidR="00724F0A">
        <w:rPr>
          <w:i/>
        </w:rPr>
        <w:t>t’</w:t>
      </w:r>
      <w:r w:rsidR="00E51B37" w:rsidRPr="00E51B37">
        <w:rPr>
          <w:i/>
        </w:rPr>
        <w:t>(A</w:t>
      </w:r>
      <w:r w:rsidR="00E51B37" w:rsidRPr="00E51B37">
        <w:rPr>
          <w:i/>
          <w:vertAlign w:val="subscript"/>
        </w:rPr>
        <w:t>22</w:t>
      </w:r>
      <w:r w:rsidR="00E51B37" w:rsidRPr="00E51B37">
        <w:rPr>
          <w:i/>
        </w:rPr>
        <w:t>)</w:t>
      </w:r>
      <w:r w:rsidR="00827DD2">
        <w:rPr>
          <w:i/>
        </w:rPr>
        <w:t>}</w:t>
      </w:r>
      <w:r w:rsidR="00296FE9">
        <w:rPr>
          <w:i/>
        </w:rPr>
        <w:t xml:space="preserve"> </w:t>
      </w:r>
      <w:r w:rsidR="00B44F68">
        <w:rPr>
          <w:rFonts w:ascii="Calibri" w:hAnsi="Calibri"/>
          <w:i/>
        </w:rPr>
        <w:t>ϵ</w:t>
      </w:r>
      <w:r w:rsidR="00B44F68">
        <w:rPr>
          <w:i/>
        </w:rPr>
        <w:t xml:space="preserve"> </w:t>
      </w:r>
      <w:r w:rsidR="00F14B45">
        <w:rPr>
          <w:i/>
        </w:rPr>
        <w:t>r(</w:t>
      </w:r>
      <w:r w:rsidR="00C06B41">
        <w:rPr>
          <w:i/>
        </w:rPr>
        <w:t>R</w:t>
      </w:r>
      <w:r w:rsidR="009049B5">
        <w:rPr>
          <w:i/>
        </w:rPr>
        <w:t>)</w:t>
      </w:r>
      <w:r w:rsidR="00C06B41">
        <w:t>.</w:t>
      </w:r>
    </w:p>
    <w:p w:rsidR="00C51E81" w:rsidRDefault="00C51E81" w:rsidP="00312C75"/>
    <w:p w:rsidR="00312C75" w:rsidRDefault="00765BA1" w:rsidP="00AD0106">
      <w:pPr>
        <w:ind w:left="720"/>
        <w:rPr>
          <w:i/>
        </w:rPr>
      </w:pPr>
      <w:r w:rsidRPr="00765BA1">
        <w:rPr>
          <w:i/>
        </w:rPr>
        <w:t>R = {</w:t>
      </w:r>
      <w:r w:rsidR="0083626C" w:rsidRPr="00765BA1">
        <w:rPr>
          <w:i/>
        </w:rPr>
        <w:t>Origin</w:t>
      </w:r>
      <w:r w:rsidRPr="00765BA1">
        <w:rPr>
          <w:i/>
        </w:rPr>
        <w:t xml:space="preserve">, </w:t>
      </w:r>
      <w:r w:rsidR="00312C75" w:rsidRPr="00765BA1">
        <w:rPr>
          <w:i/>
        </w:rPr>
        <w:t>EC</w:t>
      </w:r>
      <w:r w:rsidRPr="00765BA1">
        <w:rPr>
          <w:i/>
        </w:rPr>
        <w:t xml:space="preserve">, </w:t>
      </w:r>
      <w:r w:rsidR="00312C75" w:rsidRPr="00765BA1">
        <w:rPr>
          <w:i/>
        </w:rPr>
        <w:t>Protein</w:t>
      </w:r>
      <w:r w:rsidRPr="00765BA1">
        <w:rPr>
          <w:i/>
        </w:rPr>
        <w:t xml:space="preserve">, </w:t>
      </w:r>
      <w:r w:rsidR="00312C75" w:rsidRPr="00765BA1">
        <w:rPr>
          <w:i/>
        </w:rPr>
        <w:t>Alternative name(s)</w:t>
      </w:r>
      <w:r w:rsidRPr="00765BA1">
        <w:rPr>
          <w:i/>
        </w:rPr>
        <w:t xml:space="preserve">, </w:t>
      </w:r>
      <w:r w:rsidR="00312C75" w:rsidRPr="00765BA1">
        <w:rPr>
          <w:i/>
        </w:rPr>
        <w:t>Source</w:t>
      </w:r>
      <w:r w:rsidRPr="00765BA1">
        <w:rPr>
          <w:i/>
        </w:rPr>
        <w:t xml:space="preserve">, </w:t>
      </w:r>
      <w:r w:rsidR="00312C75" w:rsidRPr="00765BA1">
        <w:rPr>
          <w:i/>
        </w:rPr>
        <w:t>Organ and/or Subcellular locaction</w:t>
      </w:r>
      <w:r w:rsidRPr="00765BA1">
        <w:rPr>
          <w:i/>
        </w:rPr>
        <w:t xml:space="preserve">, </w:t>
      </w:r>
      <w:r w:rsidR="00312C75" w:rsidRPr="00765BA1">
        <w:rPr>
          <w:i/>
        </w:rPr>
        <w:t>M.W</w:t>
      </w:r>
      <w:r w:rsidRPr="00765BA1">
        <w:rPr>
          <w:i/>
        </w:rPr>
        <w:t xml:space="preserve">, </w:t>
      </w:r>
      <w:r w:rsidR="00312C75" w:rsidRPr="00765BA1">
        <w:rPr>
          <w:i/>
        </w:rPr>
        <w:t>No.</w:t>
      </w:r>
      <w:r w:rsidRPr="00765BA1">
        <w:rPr>
          <w:i/>
        </w:rPr>
        <w:t xml:space="preserve">, </w:t>
      </w:r>
      <w:r w:rsidR="00312C75" w:rsidRPr="00765BA1">
        <w:rPr>
          <w:i/>
        </w:rPr>
        <w:t>M.W2</w:t>
      </w:r>
      <w:r w:rsidRPr="00765BA1">
        <w:rPr>
          <w:i/>
        </w:rPr>
        <w:t xml:space="preserve">, </w:t>
      </w:r>
      <w:r w:rsidR="00312C75" w:rsidRPr="00765BA1">
        <w:rPr>
          <w:i/>
        </w:rPr>
        <w:t>No. of Iso-enzymes</w:t>
      </w:r>
      <w:r w:rsidRPr="00765BA1">
        <w:rPr>
          <w:i/>
        </w:rPr>
        <w:t xml:space="preserve">, </w:t>
      </w:r>
      <w:r w:rsidR="00312C75" w:rsidRPr="00765BA1">
        <w:rPr>
          <w:i/>
        </w:rPr>
        <w:t>pI maximum value</w:t>
      </w:r>
      <w:r w:rsidRPr="00765BA1">
        <w:rPr>
          <w:i/>
        </w:rPr>
        <w:t xml:space="preserve">, pI </w:t>
      </w:r>
      <w:r w:rsidR="00312C75" w:rsidRPr="00765BA1">
        <w:rPr>
          <w:i/>
        </w:rPr>
        <w:t>Min Value</w:t>
      </w:r>
      <w:r w:rsidRPr="00765BA1">
        <w:rPr>
          <w:i/>
        </w:rPr>
        <w:t xml:space="preserve">, pI </w:t>
      </w:r>
      <w:r w:rsidR="00312C75" w:rsidRPr="00765BA1">
        <w:rPr>
          <w:i/>
        </w:rPr>
        <w:t>Max Value</w:t>
      </w:r>
      <w:r w:rsidRPr="00765BA1">
        <w:rPr>
          <w:i/>
        </w:rPr>
        <w:t xml:space="preserve">, </w:t>
      </w:r>
      <w:r w:rsidR="00312C75" w:rsidRPr="00765BA1">
        <w:rPr>
          <w:i/>
        </w:rPr>
        <w:t>pI value of major component</w:t>
      </w:r>
      <w:r w:rsidRPr="00765BA1">
        <w:rPr>
          <w:i/>
        </w:rPr>
        <w:t xml:space="preserve">, </w:t>
      </w:r>
      <w:r w:rsidR="00312C75" w:rsidRPr="00765BA1">
        <w:rPr>
          <w:i/>
        </w:rPr>
        <w:t>pI</w:t>
      </w:r>
      <w:r w:rsidRPr="00765BA1">
        <w:rPr>
          <w:i/>
        </w:rPr>
        <w:t xml:space="preserve">, </w:t>
      </w:r>
      <w:r w:rsidR="00312C75" w:rsidRPr="00765BA1">
        <w:rPr>
          <w:i/>
        </w:rPr>
        <w:t>Temperature (ºC)</w:t>
      </w:r>
      <w:r w:rsidRPr="00765BA1">
        <w:rPr>
          <w:i/>
        </w:rPr>
        <w:t xml:space="preserve">, </w:t>
      </w:r>
      <w:r w:rsidR="00312C75" w:rsidRPr="00765BA1">
        <w:rPr>
          <w:i/>
        </w:rPr>
        <w:t>Method</w:t>
      </w:r>
      <w:r w:rsidRPr="00765BA1">
        <w:rPr>
          <w:i/>
        </w:rPr>
        <w:t xml:space="preserve">, </w:t>
      </w:r>
      <w:r w:rsidR="00312C75" w:rsidRPr="00765BA1">
        <w:rPr>
          <w:i/>
        </w:rPr>
        <w:t>Valid sequence(s) available</w:t>
      </w:r>
      <w:r w:rsidRPr="00765BA1">
        <w:rPr>
          <w:i/>
        </w:rPr>
        <w:t xml:space="preserve">, </w:t>
      </w:r>
      <w:r w:rsidR="00312C75" w:rsidRPr="00765BA1">
        <w:rPr>
          <w:i/>
        </w:rPr>
        <w:t>UniportKB/ Swiss-Prot/ Protein sequence</w:t>
      </w:r>
      <w:r w:rsidRPr="00765BA1">
        <w:rPr>
          <w:i/>
        </w:rPr>
        <w:t xml:space="preserve">, </w:t>
      </w:r>
      <w:r w:rsidR="00312C75" w:rsidRPr="00765BA1">
        <w:rPr>
          <w:i/>
        </w:rPr>
        <w:t>Species Taxonomy</w:t>
      </w:r>
      <w:r w:rsidRPr="00765BA1">
        <w:rPr>
          <w:i/>
        </w:rPr>
        <w:t xml:space="preserve">, </w:t>
      </w:r>
      <w:r w:rsidR="00312C75" w:rsidRPr="00765BA1">
        <w:rPr>
          <w:i/>
        </w:rPr>
        <w:t>Full text</w:t>
      </w:r>
      <w:r w:rsidRPr="00765BA1">
        <w:rPr>
          <w:i/>
        </w:rPr>
        <w:t xml:space="preserve">, </w:t>
      </w:r>
      <w:r w:rsidR="00312C75" w:rsidRPr="00765BA1">
        <w:rPr>
          <w:i/>
        </w:rPr>
        <w:t>Abstract only</w:t>
      </w:r>
      <w:r w:rsidRPr="00765BA1">
        <w:rPr>
          <w:i/>
        </w:rPr>
        <w:t xml:space="preserve">, </w:t>
      </w:r>
      <w:r w:rsidR="00312C75" w:rsidRPr="00765BA1">
        <w:rPr>
          <w:i/>
        </w:rPr>
        <w:t>Pubmed</w:t>
      </w:r>
      <w:r w:rsidRPr="00765BA1">
        <w:rPr>
          <w:i/>
        </w:rPr>
        <w:t xml:space="preserve">, </w:t>
      </w:r>
      <w:r w:rsidR="00312C75" w:rsidRPr="00765BA1">
        <w:rPr>
          <w:i/>
        </w:rPr>
        <w:t>Notes</w:t>
      </w:r>
      <w:r w:rsidRPr="00765BA1">
        <w:rPr>
          <w:i/>
        </w:rPr>
        <w:t>}</w:t>
      </w:r>
    </w:p>
    <w:p w:rsidR="008E0D40" w:rsidRPr="008E0D40" w:rsidRDefault="008E0D40" w:rsidP="008E0D40">
      <w:pPr>
        <w:pStyle w:val="Caption"/>
        <w:jc w:val="center"/>
        <w:rPr>
          <w:b w:val="0"/>
          <w:i/>
        </w:rPr>
      </w:pPr>
      <w:bookmarkStart w:id="18" w:name="_Ref374467041"/>
      <w:bookmarkStart w:id="19" w:name="_Toc374619137"/>
      <w:r>
        <w:t xml:space="preserve">Figure </w:t>
      </w:r>
      <w:fldSimple w:instr=" SEQ Figure \* ARABIC ">
        <w:r w:rsidR="004C7DD5">
          <w:rPr>
            <w:noProof/>
          </w:rPr>
          <w:t>2</w:t>
        </w:r>
      </w:fldSimple>
      <w:bookmarkEnd w:id="18"/>
      <w:r>
        <w:rPr>
          <w:b w:val="0"/>
        </w:rPr>
        <w:t xml:space="preserve"> A formal </w:t>
      </w:r>
      <w:r w:rsidR="00E113F1">
        <w:rPr>
          <w:b w:val="0"/>
        </w:rPr>
        <w:t xml:space="preserve">relation </w:t>
      </w:r>
      <w:r>
        <w:rPr>
          <w:b w:val="0"/>
        </w:rPr>
        <w:t>schema with named attributes</w:t>
      </w:r>
      <w:bookmarkEnd w:id="19"/>
    </w:p>
    <w:p w:rsidR="00C1004A" w:rsidRDefault="003D41CF" w:rsidP="00D2112D">
      <w:r>
        <w:t>Each tuple re</w:t>
      </w:r>
      <w:r w:rsidR="00C816B5">
        <w:t xml:space="preserve">presents a single recording of experimentally-derived </w:t>
      </w:r>
      <w:r w:rsidR="00974893">
        <w:t>data</w:t>
      </w:r>
      <w:r w:rsidR="004C3F75">
        <w:t>, which lists the origin of the record</w:t>
      </w:r>
      <w:r w:rsidR="001D12D8">
        <w:t xml:space="preserve"> (such as a </w:t>
      </w:r>
      <w:r w:rsidR="00BD103C">
        <w:t>research paper, or academic journal)</w:t>
      </w:r>
      <w:r w:rsidR="004C3F75">
        <w:t xml:space="preserve">, and 21 attributes which </w:t>
      </w:r>
      <w:r w:rsidR="006203E5">
        <w:t>describe the</w:t>
      </w:r>
      <w:r w:rsidR="004C3F75">
        <w:t xml:space="preserve"> properties of the p</w:t>
      </w:r>
      <w:r w:rsidR="002C5570">
        <w:t xml:space="preserve">rotein, the </w:t>
      </w:r>
      <w:r w:rsidR="00ED08B3">
        <w:t xml:space="preserve">experimental </w:t>
      </w:r>
      <w:r w:rsidR="004C3F75">
        <w:t>result</w:t>
      </w:r>
      <w:r w:rsidR="00ED08B3">
        <w:t xml:space="preserve"> and the method used to derive it</w:t>
      </w:r>
      <w:r w:rsidR="004C3F75">
        <w:t xml:space="preserve">, and links to relevant online </w:t>
      </w:r>
      <w:r w:rsidR="00695A44">
        <w:t>resources.</w:t>
      </w:r>
      <w:r w:rsidR="00A5446E">
        <w:t xml:space="preserve"> </w:t>
      </w:r>
      <w:r w:rsidR="00A5446E">
        <w:fldChar w:fldCharType="begin"/>
      </w:r>
      <w:r w:rsidR="00A5446E">
        <w:instrText xml:space="preserve"> REF _Ref374468671 \h </w:instrText>
      </w:r>
      <w:r w:rsidR="00D2112D">
        <w:instrText xml:space="preserve"> \* MERGEFORMAT </w:instrText>
      </w:r>
      <w:r w:rsidR="00A5446E">
        <w:fldChar w:fldCharType="separate"/>
      </w:r>
      <w:r w:rsidR="004C7DD5">
        <w:t xml:space="preserve">Figure </w:t>
      </w:r>
      <w:r w:rsidR="004C7DD5">
        <w:rPr>
          <w:noProof/>
        </w:rPr>
        <w:t>3</w:t>
      </w:r>
      <w:r w:rsidR="00A5446E">
        <w:fldChar w:fldCharType="end"/>
      </w:r>
      <w:r w:rsidR="00A5446E">
        <w:t xml:space="preserve"> shows a breakdown of the different origins for all of the records</w:t>
      </w:r>
      <w:r w:rsidR="00DC5C9E">
        <w:t>.</w:t>
      </w:r>
      <w:r w:rsidR="001714FE">
        <w:t xml:space="preserve"> In order to aid in the design of the database which will be used to store this dataset, a </w:t>
      </w:r>
      <w:r w:rsidR="00C1004A">
        <w:t xml:space="preserve">dataset analysis tool was developed which parses the dataset </w:t>
      </w:r>
      <w:r w:rsidR="00A13A80">
        <w:t xml:space="preserve">file </w:t>
      </w:r>
      <w:r w:rsidR="00C1004A">
        <w:t>and extracts and derives key information about its properties, and this information can be used to help determine the best method to use when storing this data.</w:t>
      </w:r>
    </w:p>
    <w:p w:rsidR="00C1004A" w:rsidRDefault="00C1004A" w:rsidP="00C1004A">
      <w:pPr>
        <w:jc w:val="center"/>
      </w:pPr>
      <w:bookmarkStart w:id="20" w:name="_GoBack"/>
      <w:r>
        <w:rPr>
          <w:noProof/>
          <w:lang w:eastAsia="en-GB"/>
        </w:rPr>
        <w:drawing>
          <wp:inline distT="0" distB="0" distL="0" distR="0" wp14:anchorId="5F973BBA" wp14:editId="47DB3479">
            <wp:extent cx="5734050" cy="307657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bookmarkEnd w:id="20"/>
    </w:p>
    <w:p w:rsidR="00C1004A" w:rsidRPr="002A5F2A" w:rsidRDefault="00C1004A" w:rsidP="00C1004A">
      <w:pPr>
        <w:pStyle w:val="Caption"/>
        <w:jc w:val="center"/>
        <w:rPr>
          <w:b w:val="0"/>
        </w:rPr>
      </w:pPr>
      <w:bookmarkStart w:id="21" w:name="_Ref374468671"/>
      <w:bookmarkStart w:id="22" w:name="_Toc374619138"/>
      <w:r>
        <w:t xml:space="preserve">Figure </w:t>
      </w:r>
      <w:fldSimple w:instr=" SEQ Figure \* ARABIC ">
        <w:r w:rsidR="004C7DD5">
          <w:rPr>
            <w:noProof/>
          </w:rPr>
          <w:t>3</w:t>
        </w:r>
      </w:fldSimple>
      <w:bookmarkEnd w:id="21"/>
      <w:r>
        <w:rPr>
          <w:b w:val="0"/>
        </w:rPr>
        <w:t xml:space="preserve"> A breakdown of the </w:t>
      </w:r>
      <w:r w:rsidR="00906AE5">
        <w:rPr>
          <w:b w:val="0"/>
        </w:rPr>
        <w:t>tuple origins within the dataset</w:t>
      </w:r>
      <w:bookmarkEnd w:id="22"/>
    </w:p>
    <w:p w:rsidR="00C1004A" w:rsidRDefault="00C1004A" w:rsidP="00C1004A">
      <w:pPr>
        <w:jc w:val="center"/>
      </w:pPr>
      <w:r>
        <w:rPr>
          <w:noProof/>
          <w:lang w:eastAsia="en-GB"/>
        </w:rPr>
        <w:lastRenderedPageBreak/>
        <w:drawing>
          <wp:inline distT="0" distB="0" distL="0" distR="0" wp14:anchorId="3F78E0FF" wp14:editId="1B5C64B7">
            <wp:extent cx="6191250" cy="34861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C1004A" w:rsidRPr="00AD43E1" w:rsidRDefault="00C1004A" w:rsidP="00C1004A">
      <w:pPr>
        <w:pStyle w:val="Caption"/>
        <w:jc w:val="center"/>
        <w:rPr>
          <w:b w:val="0"/>
        </w:rPr>
      </w:pPr>
      <w:bookmarkStart w:id="23" w:name="_Toc374619139"/>
      <w:r>
        <w:t xml:space="preserve">Figure </w:t>
      </w:r>
      <w:fldSimple w:instr=" SEQ Figure \* ARABIC ">
        <w:r w:rsidR="004C7DD5">
          <w:rPr>
            <w:noProof/>
          </w:rPr>
          <w:t>4</w:t>
        </w:r>
      </w:fldSimple>
      <w:r>
        <w:rPr>
          <w:b w:val="0"/>
        </w:rPr>
        <w:t xml:space="preserve"> The number of populated keys for each tuple within the dataset</w:t>
      </w:r>
      <w:bookmarkEnd w:id="23"/>
    </w:p>
    <w:p w:rsidR="00C1004A" w:rsidRDefault="00C1004A" w:rsidP="00C1004A">
      <w:r>
        <w:t xml:space="preserve">This early dataset analysis highlighted a number of properties which will greatly influence the design of the database backend. Chiefly, that the dataset contains a large number of duplicate </w:t>
      </w:r>
      <w:r w:rsidR="001D5A26">
        <w:t>keys</w:t>
      </w:r>
      <w:r>
        <w:t xml:space="preserve">, and for each tuple, many of the </w:t>
      </w:r>
      <w:r w:rsidR="00FD2FD5">
        <w:t>keys</w:t>
      </w:r>
      <w:r>
        <w:t xml:space="preserve"> may </w:t>
      </w:r>
      <w:r w:rsidR="002E4BAB">
        <w:t>not be given</w:t>
      </w:r>
      <w:r>
        <w:t xml:space="preserve">. This information will have a great influence on the design of the database; for example, the low percentage of unique values for many of the records in the dataset </w:t>
      </w:r>
      <w:r w:rsidR="006F4A56">
        <w:t>indicate</w:t>
      </w:r>
      <w:r>
        <w:t xml:space="preserve"> that a 3NF normalisation pattern could be used to gain maximum size efficiency of the stored database </w:t>
      </w:r>
      <w:sdt>
        <w:sdtPr>
          <w:id w:val="-1692604465"/>
          <w:citation/>
        </w:sdtPr>
        <w:sdtContent>
          <w:r>
            <w:fldChar w:fldCharType="begin"/>
          </w:r>
          <w:r>
            <w:instrText xml:space="preserve"> CITATION Mai83 \l 2057 </w:instrText>
          </w:r>
          <w:r>
            <w:fldChar w:fldCharType="separate"/>
          </w:r>
          <w:r w:rsidR="00581E1E">
            <w:rPr>
              <w:noProof/>
            </w:rPr>
            <w:t>(2)</w:t>
          </w:r>
          <w:r>
            <w:fldChar w:fldCharType="end"/>
          </w:r>
        </w:sdtContent>
      </w:sdt>
      <w:r w:rsidR="004F4E2D">
        <w:t>, and so time should be allocated in project plan to allow for database design</w:t>
      </w:r>
      <w:r w:rsidR="00DC0636">
        <w:t xml:space="preserve"> decisions to be</w:t>
      </w:r>
      <w:r w:rsidR="003C646D">
        <w:t xml:space="preserve"> investigated and tested</w:t>
      </w:r>
      <w:r>
        <w:t>.</w:t>
      </w:r>
    </w:p>
    <w:p w:rsidR="00C1004A" w:rsidRDefault="00C1004A" w:rsidP="00C1004A">
      <w:pPr>
        <w:jc w:val="center"/>
      </w:pPr>
      <w:r>
        <w:rPr>
          <w:noProof/>
          <w:lang w:eastAsia="en-GB"/>
        </w:rPr>
        <w:drawing>
          <wp:inline distT="0" distB="0" distL="0" distR="0" wp14:anchorId="42907E4C" wp14:editId="3C49FDD4">
            <wp:extent cx="6191885" cy="33718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1004A" w:rsidRPr="000C2FCD" w:rsidRDefault="00C1004A" w:rsidP="000C2FCD">
      <w:pPr>
        <w:jc w:val="center"/>
        <w:rPr>
          <w:b/>
        </w:rPr>
      </w:pPr>
      <w:bookmarkStart w:id="24" w:name="_Toc374619140"/>
      <w:r w:rsidRPr="00C1004A">
        <w:rPr>
          <w:b/>
        </w:rPr>
        <w:t xml:space="preserve">Figure </w:t>
      </w:r>
      <w:r w:rsidRPr="00C1004A">
        <w:rPr>
          <w:b/>
        </w:rPr>
        <w:fldChar w:fldCharType="begin"/>
      </w:r>
      <w:r w:rsidRPr="00C1004A">
        <w:rPr>
          <w:b/>
        </w:rPr>
        <w:instrText xml:space="preserve"> SEQ Figure \* ARABIC </w:instrText>
      </w:r>
      <w:r w:rsidRPr="00C1004A">
        <w:rPr>
          <w:b/>
        </w:rPr>
        <w:fldChar w:fldCharType="separate"/>
      </w:r>
      <w:r w:rsidR="004C7DD5">
        <w:rPr>
          <w:b/>
          <w:noProof/>
        </w:rPr>
        <w:t>5</w:t>
      </w:r>
      <w:r w:rsidRPr="00C1004A">
        <w:rPr>
          <w:b/>
        </w:rPr>
        <w:fldChar w:fldCharType="end"/>
      </w:r>
      <w:r w:rsidRPr="00C1004A">
        <w:rPr>
          <w:b/>
        </w:rPr>
        <w:t xml:space="preserve"> </w:t>
      </w:r>
      <w:r w:rsidRPr="00C1004A">
        <w:t>The number of unique keys for each tuple within the dataset</w:t>
      </w:r>
      <w:bookmarkStart w:id="25" w:name="_Toc370944793"/>
      <w:bookmarkEnd w:id="24"/>
      <w:r>
        <w:br w:type="page"/>
      </w:r>
    </w:p>
    <w:p w:rsidR="00270EA3" w:rsidRDefault="0026776D" w:rsidP="00270EA3">
      <w:pPr>
        <w:pStyle w:val="Heading2"/>
      </w:pPr>
      <w:bookmarkStart w:id="26" w:name="_Toc374619125"/>
      <w:r>
        <w:lastRenderedPageBreak/>
        <w:t xml:space="preserve">Related </w:t>
      </w:r>
      <w:r w:rsidR="001076EB">
        <w:t>B</w:t>
      </w:r>
      <w:r w:rsidR="001F4733">
        <w:t>ioinformatics</w:t>
      </w:r>
      <w:r w:rsidR="00270EA3">
        <w:t xml:space="preserve"> </w:t>
      </w:r>
      <w:r w:rsidR="001076EB">
        <w:t>D</w:t>
      </w:r>
      <w:r w:rsidR="00270EA3">
        <w:t>atabases</w:t>
      </w:r>
      <w:bookmarkEnd w:id="25"/>
      <w:bookmarkEnd w:id="26"/>
    </w:p>
    <w:p w:rsidR="00270EA3" w:rsidRDefault="004712F3" w:rsidP="00270EA3">
      <w:r>
        <w:t>In addition to gaining a greater understanding of the</w:t>
      </w:r>
      <w:r w:rsidR="00CE51BC">
        <w:t xml:space="preserve"> provided dataset, </w:t>
      </w:r>
      <w:r w:rsidR="00E54457">
        <w:t>a selection of relevant existing websites and databases were examined</w:t>
      </w:r>
      <w:r w:rsidR="000C2FCD">
        <w:t xml:space="preserve">, in order to help analyse the strengths and weaknesses of each. </w:t>
      </w:r>
      <w:r w:rsidR="00270EA3">
        <w:t xml:space="preserve">As previously stated, biological databases of protein properties abound, and Dr. Flower’s bioinformatics research has led to </w:t>
      </w:r>
      <w:r w:rsidR="00712730">
        <w:t xml:space="preserve">the creation of </w:t>
      </w:r>
      <w:r w:rsidR="00270EA3">
        <w:t>three such datab</w:t>
      </w:r>
      <w:r w:rsidR="00E63EAD">
        <w:t>ases: AntiJen, DSD, and PPD:</w:t>
      </w:r>
    </w:p>
    <w:p w:rsidR="00C0413F" w:rsidRDefault="00C0413F" w:rsidP="00270EA3"/>
    <w:p w:rsidR="00D14069" w:rsidRPr="00064EF8" w:rsidRDefault="00270EA3" w:rsidP="00C0413F">
      <w:pPr>
        <w:ind w:firstLine="720"/>
        <w:rPr>
          <w:rFonts w:ascii="Calibri" w:hAnsi="Calibri"/>
          <w:color w:val="1F497D"/>
        </w:rPr>
      </w:pPr>
      <w:r>
        <w:rPr>
          <w:b/>
        </w:rPr>
        <w:t>AntiJen</w:t>
      </w:r>
      <w:r>
        <w:t xml:space="preserve"> </w:t>
      </w:r>
      <w:r w:rsidRPr="00BA241D">
        <w:rPr>
          <w:b/>
        </w:rPr>
        <w:t>– a kinetic, thermodynamic and cellular database</w:t>
      </w:r>
      <w:r w:rsidR="00511238">
        <w:rPr>
          <w:b/>
        </w:rPr>
        <w:t xml:space="preserve"> </w:t>
      </w:r>
      <w:sdt>
        <w:sdtPr>
          <w:rPr>
            <w:b/>
          </w:rPr>
          <w:id w:val="1633980582"/>
          <w:citation/>
        </w:sdtPr>
        <w:sdtContent>
          <w:r w:rsidR="00511238" w:rsidRPr="00511238">
            <w:rPr>
              <w:b/>
            </w:rPr>
            <w:fldChar w:fldCharType="begin"/>
          </w:r>
          <w:r w:rsidR="00511238" w:rsidRPr="00511238">
            <w:rPr>
              <w:b/>
            </w:rPr>
            <w:instrText xml:space="preserve"> CITATION Dru99 \l 2057 </w:instrText>
          </w:r>
          <w:r w:rsidR="00511238" w:rsidRPr="00511238">
            <w:rPr>
              <w:b/>
            </w:rPr>
            <w:fldChar w:fldCharType="separate"/>
          </w:r>
          <w:r w:rsidR="00581E1E">
            <w:rPr>
              <w:noProof/>
            </w:rPr>
            <w:t>(3)</w:t>
          </w:r>
          <w:r w:rsidR="00511238" w:rsidRPr="00511238">
            <w:rPr>
              <w:b/>
            </w:rPr>
            <w:fldChar w:fldCharType="end"/>
          </w:r>
        </w:sdtContent>
      </w:sdt>
      <w:r w:rsidRPr="00BA241D">
        <w:rPr>
          <w:b/>
        </w:rPr>
        <w:t>.</w:t>
      </w:r>
      <w:r>
        <w:t xml:space="preserve"> AntiJen is a database containing quantitative </w:t>
      </w:r>
      <w:r w:rsidR="001A7B9A">
        <w:t>binding data for peptides. The</w:t>
      </w:r>
      <w:r>
        <w:t xml:space="preserve"> database houses over 24,000 entries from published experimentally determined data,</w:t>
      </w:r>
      <w:r w:rsidR="004122A7">
        <w:t xml:space="preserve"> and offers keyword searching of this dataset, with results being returned in </w:t>
      </w:r>
      <w:r w:rsidR="00FD1DB2">
        <w:t>a tabular format.</w:t>
      </w:r>
    </w:p>
    <w:p w:rsidR="0070779C" w:rsidRDefault="001562C6" w:rsidP="00C0413F">
      <w:pPr>
        <w:ind w:firstLine="720"/>
      </w:pPr>
      <w:r>
        <w:rPr>
          <w:b/>
        </w:rPr>
        <w:t xml:space="preserve">DSD – A database of dehydrogenase </w:t>
      </w:r>
      <w:r w:rsidRPr="001562C6">
        <w:rPr>
          <w:b/>
        </w:rPr>
        <w:t xml:space="preserve">stereospecificities </w:t>
      </w:r>
      <w:sdt>
        <w:sdtPr>
          <w:rPr>
            <w:b/>
          </w:rPr>
          <w:id w:val="-1607570510"/>
          <w:citation/>
        </w:sdtPr>
        <w:sdtContent>
          <w:r w:rsidRPr="001562C6">
            <w:rPr>
              <w:b/>
            </w:rPr>
            <w:fldChar w:fldCharType="begin"/>
          </w:r>
          <w:r w:rsidRPr="001562C6">
            <w:rPr>
              <w:b/>
            </w:rPr>
            <w:instrText xml:space="preserve"> CITATION DruND \l 2057 </w:instrText>
          </w:r>
          <w:r w:rsidRPr="001562C6">
            <w:rPr>
              <w:b/>
            </w:rPr>
            <w:fldChar w:fldCharType="separate"/>
          </w:r>
          <w:r w:rsidR="00581E1E">
            <w:rPr>
              <w:noProof/>
            </w:rPr>
            <w:t>(4)</w:t>
          </w:r>
          <w:r w:rsidRPr="001562C6">
            <w:rPr>
              <w:b/>
            </w:rPr>
            <w:fldChar w:fldCharType="end"/>
          </w:r>
        </w:sdtContent>
      </w:sdt>
      <w:r>
        <w:rPr>
          <w:b/>
        </w:rPr>
        <w:t xml:space="preserve">. </w:t>
      </w:r>
      <w:r w:rsidR="007B39EB">
        <w:t xml:space="preserve">DSD </w:t>
      </w:r>
      <w:r w:rsidR="000E7785">
        <w:t xml:space="preserve">offers a similar set of features as AntiJen but for a different dataset. In addition to keyword searching, the website supports viewing data by selecting </w:t>
      </w:r>
      <w:r w:rsidR="007F3DD4">
        <w:t xml:space="preserve">from </w:t>
      </w:r>
      <w:r w:rsidR="000E7785">
        <w:t>categories</w:t>
      </w:r>
      <w:r w:rsidR="00C540E9">
        <w:t>, and additionally offers BLAST search</w:t>
      </w:r>
      <w:r w:rsidR="00DD0191">
        <w:t>ing</w:t>
      </w:r>
      <w:r w:rsidR="00C540E9">
        <w:t>, which is a feature that</w:t>
      </w:r>
      <w:r w:rsidR="002A7A87">
        <w:t xml:space="preserve"> will incorporated into this </w:t>
      </w:r>
      <w:r w:rsidR="001E64FD">
        <w:t>project</w:t>
      </w:r>
      <w:r w:rsidR="000E7785">
        <w:t>.</w:t>
      </w:r>
    </w:p>
    <w:p w:rsidR="0006485E" w:rsidRDefault="00562E3A" w:rsidP="00C0413F">
      <w:pPr>
        <w:ind w:firstLine="720"/>
      </w:pPr>
      <w:r>
        <w:rPr>
          <w:b/>
        </w:rPr>
        <w:t>PPD – Protein pKa Datab</w:t>
      </w:r>
      <w:r w:rsidRPr="00562E3A">
        <w:rPr>
          <w:b/>
        </w:rPr>
        <w:t xml:space="preserve">ase </w:t>
      </w:r>
      <w:sdt>
        <w:sdtPr>
          <w:rPr>
            <w:b/>
          </w:rPr>
          <w:id w:val="798337487"/>
          <w:citation/>
        </w:sdtPr>
        <w:sdtContent>
          <w:r w:rsidRPr="00562E3A">
            <w:rPr>
              <w:b/>
            </w:rPr>
            <w:fldChar w:fldCharType="begin"/>
          </w:r>
          <w:r w:rsidRPr="00562E3A">
            <w:rPr>
              <w:b/>
            </w:rPr>
            <w:instrText xml:space="preserve"> CITATION DruND1 \l 2057 </w:instrText>
          </w:r>
          <w:r w:rsidRPr="00562E3A">
            <w:rPr>
              <w:b/>
            </w:rPr>
            <w:fldChar w:fldCharType="separate"/>
          </w:r>
          <w:r w:rsidR="00581E1E">
            <w:rPr>
              <w:noProof/>
            </w:rPr>
            <w:t>(5)</w:t>
          </w:r>
          <w:r w:rsidRPr="00562E3A">
            <w:rPr>
              <w:b/>
            </w:rPr>
            <w:fldChar w:fldCharType="end"/>
          </w:r>
        </w:sdtContent>
      </w:sdt>
      <w:r>
        <w:rPr>
          <w:b/>
        </w:rPr>
        <w:t xml:space="preserve">. </w:t>
      </w:r>
      <w:r>
        <w:t xml:space="preserve">PPD </w:t>
      </w:r>
      <w:r w:rsidR="0003746F">
        <w:t>offers</w:t>
      </w:r>
      <w:r w:rsidR="008840F1">
        <w:t xml:space="preserve"> data lookup by either BLAST search </w:t>
      </w:r>
      <w:r w:rsidR="00BE5F42">
        <w:t xml:space="preserve">or a detailed search page which </w:t>
      </w:r>
      <w:r w:rsidR="00D41B86">
        <w:t>allows the user to select from a given set of criteria, such as protein name, experimental method, and amino acid name.</w:t>
      </w:r>
    </w:p>
    <w:p w:rsidR="00522B9C" w:rsidRDefault="00522B9C" w:rsidP="00522B9C"/>
    <w:p w:rsidR="00C0413F" w:rsidRPr="0006485E" w:rsidRDefault="00522B9C" w:rsidP="00BF0A37">
      <w:r>
        <w:t xml:space="preserve">In each of the websites, </w:t>
      </w:r>
      <w:r w:rsidR="00D63AC4">
        <w:t xml:space="preserve">a </w:t>
      </w:r>
      <w:r w:rsidR="00D00753">
        <w:t xml:space="preserve">large </w:t>
      </w:r>
      <w:r w:rsidR="00D63AC4">
        <w:t xml:space="preserve">dataset of </w:t>
      </w:r>
      <w:r w:rsidR="00D00753">
        <w:t xml:space="preserve">very specific biological data </w:t>
      </w:r>
      <w:r w:rsidR="005025E8">
        <w:t>is hosted on a website which offers a service for members of the public to query certain aspects of it and return results. In each case, it i</w:t>
      </w:r>
      <w:r w:rsidR="00E132AF">
        <w:t xml:space="preserve">s only possible to </w:t>
      </w:r>
      <w:r w:rsidR="00014652">
        <w:t xml:space="preserve">return </w:t>
      </w:r>
      <w:r w:rsidR="005F0958">
        <w:t xml:space="preserve">a reduced subset of the data, with no ability for users to download the entire set </w:t>
      </w:r>
      <w:r w:rsidR="00830E26">
        <w:t>in one go; the idea being that users should be allowed to answer specific queries they may have, but not to idly download the entire dataset which may be the result of many years of researcher’s work.</w:t>
      </w:r>
      <w:r w:rsidR="003A7C5D">
        <w:t xml:space="preserve"> From a tec</w:t>
      </w:r>
      <w:r w:rsidR="001756EA">
        <w:t xml:space="preserve">hnical standpoint, the </w:t>
      </w:r>
      <w:r w:rsidR="004D40B0">
        <w:t xml:space="preserve">websites </w:t>
      </w:r>
      <w:r w:rsidR="00940A90">
        <w:t xml:space="preserve">appear lacking in </w:t>
      </w:r>
      <w:r w:rsidR="00015486">
        <w:t xml:space="preserve">some </w:t>
      </w:r>
      <w:r w:rsidR="00940A90">
        <w:t xml:space="preserve">areas such as user interface design, where their rather dated aesthetic </w:t>
      </w:r>
      <w:r w:rsidR="00ED0767">
        <w:t xml:space="preserve">and design leads to </w:t>
      </w:r>
      <w:r w:rsidR="001F658F">
        <w:t>a rather poor user experience</w:t>
      </w:r>
      <w:r w:rsidR="00ED0767">
        <w:t xml:space="preserve">. Of course this has no bearing on the usefulness of the service </w:t>
      </w:r>
      <w:r w:rsidR="006A76C8">
        <w:t xml:space="preserve">and data </w:t>
      </w:r>
      <w:r w:rsidR="00ED0767">
        <w:t xml:space="preserve">offered by the websites, but </w:t>
      </w:r>
      <w:r w:rsidR="00240715">
        <w:t>a greater level of ease of use and control over the format in which search results are displayed could lead to a more engaging experience for the user</w:t>
      </w:r>
      <w:r w:rsidR="009F4195">
        <w:t xml:space="preserve">, as well as allowing them to attain the data they need in a more </w:t>
      </w:r>
      <w:r w:rsidR="0096611E">
        <w:t>efficient</w:t>
      </w:r>
      <w:r w:rsidR="00907BA5">
        <w:t xml:space="preserve"> </w:t>
      </w:r>
      <w:r w:rsidR="0096611E">
        <w:t>manner</w:t>
      </w:r>
      <w:r w:rsidR="00240715">
        <w:t>.</w:t>
      </w:r>
    </w:p>
    <w:p w:rsidR="002A5F2A" w:rsidRDefault="002A5F2A" w:rsidP="002A5F2A">
      <w:pPr>
        <w:pStyle w:val="Heading2"/>
      </w:pPr>
      <w:bookmarkStart w:id="27" w:name="_Toc374619126"/>
      <w:r>
        <w:t>Previous Final Year Project</w:t>
      </w:r>
      <w:bookmarkEnd w:id="27"/>
      <w:r w:rsidR="00502F64">
        <w:t xml:space="preserve"> Analysis</w:t>
      </w:r>
    </w:p>
    <w:p w:rsidR="00E2034A" w:rsidRDefault="00E66D76" w:rsidP="00E92A06">
      <w:pPr>
        <w:rPr>
          <w:rFonts w:eastAsia="HGGothicM" w:cs="Tahoma"/>
          <w:b/>
          <w:bCs/>
          <w:sz w:val="32"/>
          <w:szCs w:val="26"/>
        </w:rPr>
      </w:pPr>
      <w:r>
        <w:t xml:space="preserve">In addition </w:t>
      </w:r>
      <w:r w:rsidR="008C5961">
        <w:t xml:space="preserve">to </w:t>
      </w:r>
      <w:r w:rsidR="00B13042">
        <w:t xml:space="preserve">the existing </w:t>
      </w:r>
      <w:r w:rsidR="0097548F">
        <w:t>public bioinformatics databases which Dr. Flower assisted in creating, students from previous years have attempted</w:t>
      </w:r>
      <w:r w:rsidR="005E30F2">
        <w:t xml:space="preserve"> to develop a similar project to this one. Chief among these was</w:t>
      </w:r>
      <w:r w:rsidR="007F5413">
        <w:t xml:space="preserve"> an earlier implementation of a protein isoelectric point database, created by former student </w:t>
      </w:r>
      <w:r w:rsidR="007F5413" w:rsidRPr="007F5413">
        <w:t>Mohammad Abdullah</w:t>
      </w:r>
      <w:r w:rsidR="00FA281D">
        <w:t xml:space="preserve">. </w:t>
      </w:r>
      <w:r w:rsidR="00063FDB">
        <w:t xml:space="preserve">The </w:t>
      </w:r>
      <w:r w:rsidR="007E28CE">
        <w:t xml:space="preserve">project used an older and reduced-size version of the current dataset, and used a MySQL database to store the </w:t>
      </w:r>
      <w:r w:rsidR="00467920">
        <w:t>data</w:t>
      </w:r>
      <w:r w:rsidR="007E28CE">
        <w:t xml:space="preserve">, with a PHP back-end to query the tables and generate </w:t>
      </w:r>
      <w:r w:rsidR="00793351">
        <w:t xml:space="preserve">static </w:t>
      </w:r>
      <w:r w:rsidR="007E28CE">
        <w:t>HTML</w:t>
      </w:r>
      <w:r w:rsidR="00793351">
        <w:t xml:space="preserve"> webpages which can be served over an Apache webserver.</w:t>
      </w:r>
      <w:r w:rsidR="00D160BC">
        <w:t xml:space="preserve"> </w:t>
      </w:r>
      <w:r w:rsidR="005030DC">
        <w:t xml:space="preserve">A technical review of the implementation revealed a number of </w:t>
      </w:r>
      <w:r w:rsidR="006F577D">
        <w:t xml:space="preserve">things </w:t>
      </w:r>
      <w:r w:rsidR="00AF36EB">
        <w:t>that could be improved upon – largely that the codebase is a somewhat impenetrable mixture of PHP with inline HTML</w:t>
      </w:r>
      <w:r w:rsidR="00164527">
        <w:t>, with no distinction between the application logic and presentation tier, and</w:t>
      </w:r>
      <w:r w:rsidR="004D5BDA">
        <w:t xml:space="preserve"> the querying mechanism is quite </w:t>
      </w:r>
      <w:r w:rsidR="006C7686">
        <w:t>primitive</w:t>
      </w:r>
      <w:r w:rsidR="004D5BDA">
        <w:t xml:space="preserve">, with </w:t>
      </w:r>
      <w:r w:rsidR="006C7686">
        <w:t xml:space="preserve">little ability to </w:t>
      </w:r>
      <w:r w:rsidR="00830DF2">
        <w:t>perform advanced searching within the dataset</w:t>
      </w:r>
      <w:r w:rsidR="002C6D3F">
        <w:t>.</w:t>
      </w:r>
      <w:r w:rsidR="002C6D3F" w:rsidRPr="002C6D3F">
        <w:t xml:space="preserve"> </w:t>
      </w:r>
      <w:r w:rsidR="002C6D3F">
        <w:t xml:space="preserve">Appendix B (page </w:t>
      </w:r>
      <w:r w:rsidR="002C6D3F">
        <w:fldChar w:fldCharType="begin"/>
      </w:r>
      <w:r w:rsidR="002C6D3F">
        <w:instrText xml:space="preserve"> PAGEREF _Ref374472687 \h </w:instrText>
      </w:r>
      <w:r w:rsidR="002C6D3F">
        <w:fldChar w:fldCharType="separate"/>
      </w:r>
      <w:r w:rsidR="004C7DD5">
        <w:rPr>
          <w:noProof/>
        </w:rPr>
        <w:t>17</w:t>
      </w:r>
      <w:r w:rsidR="002C6D3F">
        <w:fldChar w:fldCharType="end"/>
      </w:r>
      <w:r w:rsidR="002C6D3F">
        <w:t xml:space="preserve">) contains a UML diagram of the database schema used, which highlights the small number of tables used, with few relational links between </w:t>
      </w:r>
      <w:bookmarkStart w:id="28" w:name="_Toc371009220"/>
      <w:r w:rsidR="00E53414">
        <w:t>records</w:t>
      </w:r>
      <w:r w:rsidR="00995727">
        <w:t xml:space="preserve"> leading to a</w:t>
      </w:r>
      <w:r w:rsidR="00647FE7">
        <w:t xml:space="preserve"> simplistic </w:t>
      </w:r>
      <w:r w:rsidR="003005E5">
        <w:t>searching mechanism.</w:t>
      </w:r>
      <w:r w:rsidR="00E2034A">
        <w:br w:type="page"/>
      </w:r>
    </w:p>
    <w:p w:rsidR="00876D84" w:rsidRDefault="00876D84" w:rsidP="00C85FE6">
      <w:pPr>
        <w:pStyle w:val="Heading1"/>
      </w:pPr>
      <w:bookmarkStart w:id="29" w:name="_Toc374619127"/>
      <w:r>
        <w:lastRenderedPageBreak/>
        <w:t>Risk Assessment</w:t>
      </w:r>
      <w:bookmarkEnd w:id="28"/>
      <w:bookmarkEnd w:id="29"/>
    </w:p>
    <w:p w:rsidR="00876D84" w:rsidRDefault="00876D84" w:rsidP="00876D84">
      <w:r>
        <w:fldChar w:fldCharType="begin"/>
      </w:r>
      <w:r>
        <w:instrText xml:space="preserve"> REF _Ref370935568 \h </w:instrText>
      </w:r>
      <w:r>
        <w:fldChar w:fldCharType="separate"/>
      </w:r>
      <w:r w:rsidR="004C7DD5">
        <w:t xml:space="preserve">Table </w:t>
      </w:r>
      <w:r w:rsidR="004C7DD5">
        <w:rPr>
          <w:noProof/>
        </w:rPr>
        <w:t>1</w:t>
      </w:r>
      <w:r>
        <w:fldChar w:fldCharType="end"/>
      </w:r>
      <w:r>
        <w:t xml:space="preserve"> lists some of the potential project risks that were identified </w:t>
      </w:r>
      <w:r w:rsidR="006C399C">
        <w:t>during the initial research phase</w:t>
      </w:r>
      <w:r>
        <w:t xml:space="preserve"> which could influence the success of the project and its ability to meet the objectives and deliverables.</w:t>
      </w:r>
      <w:r w:rsidR="00BA42E5">
        <w:t xml:space="preserve"> For each risk, the probability of it occurring and impact it would have on the project have been assigned a value between 1</w:t>
      </w:r>
      <w:r w:rsidR="00E42AC3">
        <w:t xml:space="preserve"> and </w:t>
      </w:r>
      <w:r w:rsidR="00BA42E5">
        <w:t>5</w:t>
      </w:r>
      <w:r w:rsidR="008E1E43">
        <w:t xml:space="preserve"> to indicate their magnitude</w:t>
      </w:r>
      <w:r w:rsidR="00BA42E5">
        <w:t>.</w:t>
      </w:r>
    </w:p>
    <w:p w:rsidR="00876D84" w:rsidRPr="00AE1E73" w:rsidRDefault="00876D84" w:rsidP="00876D84"/>
    <w:tbl>
      <w:tblPr>
        <w:tblStyle w:val="PlainTable1"/>
        <w:tblW w:w="10992" w:type="dxa"/>
        <w:tblLook w:val="04A0" w:firstRow="1" w:lastRow="0" w:firstColumn="1" w:lastColumn="0" w:noHBand="0" w:noVBand="1"/>
      </w:tblPr>
      <w:tblGrid>
        <w:gridCol w:w="709"/>
        <w:gridCol w:w="5368"/>
        <w:gridCol w:w="1998"/>
        <w:gridCol w:w="1466"/>
        <w:gridCol w:w="1543"/>
      </w:tblGrid>
      <w:tr w:rsidR="00B9383B" w:rsidRPr="00A85BDC" w:rsidTr="00C04C51">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B9383B" w:rsidRPr="009D377D" w:rsidRDefault="00B9383B" w:rsidP="00784210">
            <w:pPr>
              <w:spacing w:line="240" w:lineRule="auto"/>
              <w:rPr>
                <w:rFonts w:eastAsia="Times New Roman" w:cs="CMU Serif"/>
                <w:bCs w:val="0"/>
                <w:color w:val="000000"/>
                <w:lang w:eastAsia="en-GB"/>
              </w:rPr>
            </w:pPr>
            <w:r w:rsidRPr="009D377D">
              <w:rPr>
                <w:rFonts w:eastAsia="Times New Roman" w:cs="CMU Serif"/>
                <w:bCs w:val="0"/>
                <w:color w:val="000000"/>
                <w:lang w:eastAsia="en-GB"/>
              </w:rPr>
              <w:t>Risk</w:t>
            </w:r>
          </w:p>
        </w:tc>
        <w:tc>
          <w:tcPr>
            <w:tcW w:w="5368" w:type="dxa"/>
            <w:noWrap/>
            <w:hideMark/>
          </w:tcPr>
          <w:p w:rsidR="00B9383B" w:rsidRPr="009D377D" w:rsidRDefault="00B9383B" w:rsidP="00784210">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s="CMU Serif"/>
                <w:bCs w:val="0"/>
                <w:color w:val="000000"/>
                <w:lang w:eastAsia="en-GB"/>
              </w:rPr>
            </w:pPr>
            <w:r w:rsidRPr="009D377D">
              <w:rPr>
                <w:rFonts w:eastAsia="Times New Roman" w:cs="CMU Serif"/>
                <w:bCs w:val="0"/>
                <w:color w:val="000000"/>
                <w:lang w:eastAsia="en-GB"/>
              </w:rPr>
              <w:t>Description</w:t>
            </w:r>
          </w:p>
        </w:tc>
        <w:tc>
          <w:tcPr>
            <w:tcW w:w="1998" w:type="dxa"/>
            <w:noWrap/>
            <w:hideMark/>
          </w:tcPr>
          <w:p w:rsidR="00B9383B" w:rsidRPr="00A85BDC" w:rsidRDefault="00B9383B" w:rsidP="00784210">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s="CMU Serif"/>
                <w:b w:val="0"/>
                <w:bCs w:val="0"/>
                <w:color w:val="000000"/>
                <w:lang w:eastAsia="en-GB"/>
              </w:rPr>
            </w:pPr>
            <w:r w:rsidRPr="00A85BDC">
              <w:rPr>
                <w:rFonts w:eastAsia="Times New Roman" w:cs="CMU Serif"/>
                <w:color w:val="000000"/>
                <w:lang w:eastAsia="en-GB"/>
              </w:rPr>
              <w:t>Category</w:t>
            </w:r>
          </w:p>
        </w:tc>
        <w:tc>
          <w:tcPr>
            <w:tcW w:w="1374" w:type="dxa"/>
            <w:noWrap/>
            <w:hideMark/>
          </w:tcPr>
          <w:p w:rsidR="00B9383B" w:rsidRPr="00A85BDC" w:rsidRDefault="00B9383B" w:rsidP="00784210">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MU Serif"/>
                <w:b w:val="0"/>
                <w:bCs w:val="0"/>
                <w:color w:val="000000"/>
                <w:lang w:eastAsia="en-GB"/>
              </w:rPr>
            </w:pPr>
            <w:r w:rsidRPr="00A85BDC">
              <w:rPr>
                <w:rFonts w:eastAsia="Times New Roman" w:cs="CMU Serif"/>
                <w:color w:val="000000"/>
                <w:lang w:eastAsia="en-GB"/>
              </w:rPr>
              <w:t>Probability</w:t>
            </w:r>
          </w:p>
        </w:tc>
        <w:tc>
          <w:tcPr>
            <w:tcW w:w="1543" w:type="dxa"/>
            <w:noWrap/>
            <w:hideMark/>
          </w:tcPr>
          <w:p w:rsidR="00B9383B" w:rsidRPr="00A85BDC" w:rsidRDefault="00B9383B" w:rsidP="00784210">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MU Serif"/>
                <w:b w:val="0"/>
                <w:bCs w:val="0"/>
                <w:color w:val="000000"/>
                <w:lang w:eastAsia="en-GB"/>
              </w:rPr>
            </w:pPr>
            <w:r w:rsidRPr="00A85BDC">
              <w:rPr>
                <w:rFonts w:eastAsia="Times New Roman" w:cs="CMU Serif"/>
                <w:color w:val="000000"/>
                <w:lang w:eastAsia="en-GB"/>
              </w:rPr>
              <w:t>Impact</w:t>
            </w:r>
          </w:p>
        </w:tc>
      </w:tr>
      <w:tr w:rsidR="00B9383B"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B9383B" w:rsidRPr="0018408B" w:rsidRDefault="00B9383B" w:rsidP="00784210">
            <w:pPr>
              <w:spacing w:line="240" w:lineRule="auto"/>
              <w:rPr>
                <w:rFonts w:eastAsia="Times New Roman" w:cs="CMU Serif"/>
                <w:b w:val="0"/>
                <w:color w:val="000000"/>
                <w:lang w:eastAsia="en-GB"/>
              </w:rPr>
            </w:pPr>
            <w:r w:rsidRPr="0018408B">
              <w:rPr>
                <w:rFonts w:eastAsia="Times New Roman" w:cs="CMU Serif"/>
                <w:b w:val="0"/>
                <w:color w:val="000000"/>
                <w:lang w:eastAsia="en-GB"/>
              </w:rPr>
              <w:t>R1</w:t>
            </w:r>
          </w:p>
        </w:tc>
        <w:tc>
          <w:tcPr>
            <w:tcW w:w="5368" w:type="dxa"/>
            <w:noWrap/>
            <w:hideMark/>
          </w:tcPr>
          <w:p w:rsidR="00B9383B" w:rsidRPr="00A85BDC" w:rsidRDefault="00B9383B" w:rsidP="00784210">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Design is not intuitive</w:t>
            </w:r>
          </w:p>
        </w:tc>
        <w:tc>
          <w:tcPr>
            <w:tcW w:w="1998" w:type="dxa"/>
            <w:noWrap/>
            <w:hideMark/>
          </w:tcPr>
          <w:p w:rsidR="00B9383B" w:rsidRPr="00A85BDC" w:rsidRDefault="00B9383B" w:rsidP="00784210">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Design</w:t>
            </w:r>
          </w:p>
        </w:tc>
        <w:tc>
          <w:tcPr>
            <w:tcW w:w="1374" w:type="dxa"/>
            <w:noWrap/>
            <w:hideMark/>
          </w:tcPr>
          <w:p w:rsidR="00B9383B" w:rsidRPr="00A85BDC" w:rsidRDefault="00B9383B" w:rsidP="00784210">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2</w:t>
            </w:r>
          </w:p>
        </w:tc>
        <w:tc>
          <w:tcPr>
            <w:tcW w:w="1543" w:type="dxa"/>
            <w:noWrap/>
            <w:hideMark/>
          </w:tcPr>
          <w:p w:rsidR="00B9383B" w:rsidRPr="00A85BDC" w:rsidRDefault="00B9383B" w:rsidP="00784210">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3</w:t>
            </w:r>
          </w:p>
        </w:tc>
      </w:tr>
      <w:tr w:rsidR="00B9383B"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B9383B" w:rsidRPr="0018408B" w:rsidRDefault="00B9383B" w:rsidP="00784210">
            <w:pPr>
              <w:spacing w:line="240" w:lineRule="auto"/>
              <w:rPr>
                <w:rFonts w:eastAsia="Times New Roman" w:cs="CMU Serif"/>
                <w:b w:val="0"/>
                <w:color w:val="000000"/>
                <w:lang w:eastAsia="en-GB"/>
              </w:rPr>
            </w:pPr>
            <w:r w:rsidRPr="0018408B">
              <w:rPr>
                <w:rFonts w:eastAsia="Times New Roman" w:cs="CMU Serif"/>
                <w:b w:val="0"/>
                <w:color w:val="000000"/>
                <w:lang w:eastAsia="en-GB"/>
              </w:rPr>
              <w:t>R2</w:t>
            </w:r>
          </w:p>
        </w:tc>
        <w:tc>
          <w:tcPr>
            <w:tcW w:w="5368" w:type="dxa"/>
            <w:noWrap/>
            <w:hideMark/>
          </w:tcPr>
          <w:p w:rsidR="00B9383B" w:rsidRPr="00A85BDC" w:rsidRDefault="00B9383B" w:rsidP="0078421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Project involves use of new technical skills</w:t>
            </w:r>
          </w:p>
        </w:tc>
        <w:tc>
          <w:tcPr>
            <w:tcW w:w="1998" w:type="dxa"/>
            <w:noWrap/>
            <w:hideMark/>
          </w:tcPr>
          <w:p w:rsidR="00B9383B" w:rsidRPr="00A85BDC" w:rsidRDefault="00B9383B" w:rsidP="0078421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Development</w:t>
            </w:r>
          </w:p>
        </w:tc>
        <w:tc>
          <w:tcPr>
            <w:tcW w:w="1374" w:type="dxa"/>
            <w:noWrap/>
            <w:hideMark/>
          </w:tcPr>
          <w:p w:rsidR="00B9383B" w:rsidRPr="00A85BDC" w:rsidRDefault="00B9383B" w:rsidP="00784210">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c>
          <w:tcPr>
            <w:tcW w:w="1543" w:type="dxa"/>
            <w:noWrap/>
            <w:hideMark/>
          </w:tcPr>
          <w:p w:rsidR="00B9383B" w:rsidRPr="00A85BDC" w:rsidRDefault="00B9383B" w:rsidP="00784210">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r>
      <w:tr w:rsidR="00B9383B"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B9383B" w:rsidRPr="0018408B" w:rsidRDefault="00B9383B" w:rsidP="00784210">
            <w:pPr>
              <w:spacing w:line="240" w:lineRule="auto"/>
              <w:rPr>
                <w:rFonts w:eastAsia="Times New Roman" w:cs="CMU Serif"/>
                <w:b w:val="0"/>
                <w:color w:val="000000"/>
                <w:lang w:eastAsia="en-GB"/>
              </w:rPr>
            </w:pPr>
            <w:r w:rsidRPr="0018408B">
              <w:rPr>
                <w:rFonts w:eastAsia="Times New Roman" w:cs="CMU Serif"/>
                <w:b w:val="0"/>
                <w:color w:val="000000"/>
                <w:lang w:eastAsia="en-GB"/>
              </w:rPr>
              <w:t>R3</w:t>
            </w:r>
          </w:p>
        </w:tc>
        <w:tc>
          <w:tcPr>
            <w:tcW w:w="5368" w:type="dxa"/>
            <w:noWrap/>
            <w:hideMark/>
          </w:tcPr>
          <w:p w:rsidR="00B9383B" w:rsidRPr="00A85BDC" w:rsidRDefault="00B9383B" w:rsidP="00784210">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High Level of technical complexity</w:t>
            </w:r>
          </w:p>
        </w:tc>
        <w:tc>
          <w:tcPr>
            <w:tcW w:w="1998" w:type="dxa"/>
            <w:noWrap/>
            <w:hideMark/>
          </w:tcPr>
          <w:p w:rsidR="00B9383B" w:rsidRPr="00A85BDC" w:rsidRDefault="00B9383B" w:rsidP="00784210">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Development</w:t>
            </w:r>
          </w:p>
        </w:tc>
        <w:tc>
          <w:tcPr>
            <w:tcW w:w="1374" w:type="dxa"/>
            <w:noWrap/>
            <w:hideMark/>
          </w:tcPr>
          <w:p w:rsidR="00B9383B" w:rsidRPr="00A85BDC" w:rsidRDefault="00B9383B" w:rsidP="00784210">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c>
          <w:tcPr>
            <w:tcW w:w="1543" w:type="dxa"/>
            <w:noWrap/>
            <w:hideMark/>
          </w:tcPr>
          <w:p w:rsidR="00B9383B" w:rsidRPr="00A85BDC" w:rsidRDefault="00B9383B" w:rsidP="00784210">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3</w:t>
            </w:r>
          </w:p>
        </w:tc>
      </w:tr>
      <w:tr w:rsidR="00750347"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R4</w:t>
            </w:r>
          </w:p>
        </w:tc>
        <w:tc>
          <w:tcPr>
            <w:tcW w:w="5368" w:type="dxa"/>
            <w:noWrap/>
          </w:tcPr>
          <w:p w:rsidR="00750347" w:rsidRPr="00A85BDC" w:rsidRDefault="00C04C51" w:rsidP="00115B4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Pr>
                <w:rFonts w:eastAsia="Times New Roman" w:cs="CMU Serif"/>
                <w:color w:val="000000"/>
                <w:lang w:eastAsia="en-GB"/>
              </w:rPr>
              <w:t xml:space="preserve">Complex deployment of </w:t>
            </w:r>
            <w:r w:rsidR="00115B44">
              <w:rPr>
                <w:rFonts w:eastAsia="Times New Roman" w:cs="CMU Serif"/>
                <w:color w:val="000000"/>
                <w:lang w:eastAsia="en-GB"/>
              </w:rPr>
              <w:t>production</w:t>
            </w:r>
            <w:r w:rsidR="00935C40">
              <w:rPr>
                <w:rFonts w:eastAsia="Times New Roman" w:cs="CMU Serif"/>
                <w:color w:val="000000"/>
                <w:lang w:eastAsia="en-GB"/>
              </w:rPr>
              <w:t xml:space="preserve"> </w:t>
            </w:r>
            <w:r w:rsidR="006347AC">
              <w:rPr>
                <w:rFonts w:eastAsia="Times New Roman" w:cs="CMU Serif"/>
                <w:color w:val="000000"/>
                <w:lang w:eastAsia="en-GB"/>
              </w:rPr>
              <w:t>website</w:t>
            </w:r>
          </w:p>
        </w:tc>
        <w:tc>
          <w:tcPr>
            <w:tcW w:w="1998" w:type="dxa"/>
            <w:noWrap/>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Pr>
                <w:rFonts w:eastAsia="Times New Roman" w:cs="CMU Serif"/>
                <w:color w:val="000000"/>
                <w:lang w:eastAsia="en-GB"/>
              </w:rPr>
              <w:t>Development</w:t>
            </w:r>
          </w:p>
        </w:tc>
        <w:tc>
          <w:tcPr>
            <w:tcW w:w="1374" w:type="dxa"/>
            <w:noWrap/>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Pr>
                <w:rFonts w:eastAsia="Times New Roman" w:cs="CMU Serif"/>
                <w:lang w:eastAsia="en-GB"/>
              </w:rPr>
              <w:t>5</w:t>
            </w:r>
          </w:p>
        </w:tc>
        <w:tc>
          <w:tcPr>
            <w:tcW w:w="1543" w:type="dxa"/>
            <w:noWrap/>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Pr>
                <w:rFonts w:eastAsia="Times New Roman" w:cs="CMU Serif"/>
                <w:lang w:eastAsia="en-GB"/>
              </w:rPr>
              <w:t>4</w:t>
            </w:r>
          </w:p>
        </w:tc>
      </w:tr>
      <w:tr w:rsidR="00750347"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R5</w:t>
            </w:r>
          </w:p>
        </w:tc>
        <w:tc>
          <w:tcPr>
            <w:tcW w:w="536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Project milestones not clearly defined</w:t>
            </w:r>
          </w:p>
        </w:tc>
        <w:tc>
          <w:tcPr>
            <w:tcW w:w="199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Planning</w:t>
            </w:r>
          </w:p>
        </w:tc>
        <w:tc>
          <w:tcPr>
            <w:tcW w:w="1374"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c>
          <w:tcPr>
            <w:tcW w:w="1543"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r>
      <w:tr w:rsidR="00750347"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R6</w:t>
            </w:r>
          </w:p>
        </w:tc>
        <w:tc>
          <w:tcPr>
            <w:tcW w:w="536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System requirements not adequately identified</w:t>
            </w:r>
          </w:p>
        </w:tc>
        <w:tc>
          <w:tcPr>
            <w:tcW w:w="199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Requirements</w:t>
            </w:r>
          </w:p>
        </w:tc>
        <w:tc>
          <w:tcPr>
            <w:tcW w:w="1374"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2</w:t>
            </w:r>
          </w:p>
        </w:tc>
        <w:tc>
          <w:tcPr>
            <w:tcW w:w="1543"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r>
      <w:tr w:rsidR="00750347"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R7</w:t>
            </w:r>
          </w:p>
        </w:tc>
        <w:tc>
          <w:tcPr>
            <w:tcW w:w="536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Change in project requirements during development</w:t>
            </w:r>
          </w:p>
        </w:tc>
        <w:tc>
          <w:tcPr>
            <w:tcW w:w="199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Requirements</w:t>
            </w:r>
          </w:p>
        </w:tc>
        <w:tc>
          <w:tcPr>
            <w:tcW w:w="1374"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c>
          <w:tcPr>
            <w:tcW w:w="1543"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r>
      <w:tr w:rsidR="00750347"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R8</w:t>
            </w:r>
          </w:p>
        </w:tc>
        <w:tc>
          <w:tcPr>
            <w:tcW w:w="536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Changes in dataset format during development</w:t>
            </w:r>
          </w:p>
        </w:tc>
        <w:tc>
          <w:tcPr>
            <w:tcW w:w="199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Resources</w:t>
            </w:r>
          </w:p>
        </w:tc>
        <w:tc>
          <w:tcPr>
            <w:tcW w:w="1374"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2</w:t>
            </w:r>
          </w:p>
        </w:tc>
        <w:tc>
          <w:tcPr>
            <w:tcW w:w="1543"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5</w:t>
            </w:r>
          </w:p>
        </w:tc>
      </w:tr>
      <w:tr w:rsidR="00750347"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R9</w:t>
            </w:r>
          </w:p>
        </w:tc>
        <w:tc>
          <w:tcPr>
            <w:tcW w:w="536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Unable to obtain required resources</w:t>
            </w:r>
          </w:p>
        </w:tc>
        <w:tc>
          <w:tcPr>
            <w:tcW w:w="199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Resources</w:t>
            </w:r>
          </w:p>
        </w:tc>
        <w:tc>
          <w:tcPr>
            <w:tcW w:w="1374"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c>
          <w:tcPr>
            <w:tcW w:w="1543"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r>
      <w:tr w:rsidR="00750347"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R10</w:t>
            </w:r>
          </w:p>
        </w:tc>
        <w:tc>
          <w:tcPr>
            <w:tcW w:w="536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Users not committed to the project</w:t>
            </w:r>
          </w:p>
        </w:tc>
        <w:tc>
          <w:tcPr>
            <w:tcW w:w="199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Users</w:t>
            </w:r>
          </w:p>
        </w:tc>
        <w:tc>
          <w:tcPr>
            <w:tcW w:w="1374"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2</w:t>
            </w:r>
          </w:p>
        </w:tc>
        <w:tc>
          <w:tcPr>
            <w:tcW w:w="1543"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4</w:t>
            </w:r>
          </w:p>
        </w:tc>
      </w:tr>
      <w:tr w:rsidR="00750347" w:rsidRPr="00A85BDC" w:rsidTr="00C04C5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R11</w:t>
            </w:r>
          </w:p>
        </w:tc>
        <w:tc>
          <w:tcPr>
            <w:tcW w:w="536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Lack of cooperation from users</w:t>
            </w:r>
          </w:p>
        </w:tc>
        <w:tc>
          <w:tcPr>
            <w:tcW w:w="1998" w:type="dxa"/>
            <w:noWrap/>
            <w:hideMark/>
          </w:tcPr>
          <w:p w:rsidR="00750347" w:rsidRPr="00A85BDC" w:rsidRDefault="00750347" w:rsidP="0075034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Users</w:t>
            </w:r>
          </w:p>
        </w:tc>
        <w:tc>
          <w:tcPr>
            <w:tcW w:w="1374"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c>
          <w:tcPr>
            <w:tcW w:w="1543" w:type="dxa"/>
            <w:noWrap/>
            <w:hideMark/>
          </w:tcPr>
          <w:p w:rsidR="00750347" w:rsidRPr="00A85BDC" w:rsidRDefault="00750347" w:rsidP="007503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MU Serif"/>
                <w:lang w:eastAsia="en-GB"/>
              </w:rPr>
            </w:pPr>
            <w:r w:rsidRPr="00A85BDC">
              <w:rPr>
                <w:rFonts w:eastAsia="Times New Roman" w:cs="CMU Serif"/>
                <w:lang w:eastAsia="en-GB"/>
              </w:rPr>
              <w:t>4</w:t>
            </w:r>
          </w:p>
        </w:tc>
      </w:tr>
      <w:tr w:rsidR="00750347" w:rsidRPr="00A85BDC" w:rsidTr="00C04C51">
        <w:trPr>
          <w:trHeight w:val="330"/>
        </w:trPr>
        <w:tc>
          <w:tcPr>
            <w:cnfStyle w:val="001000000000" w:firstRow="0" w:lastRow="0" w:firstColumn="1" w:lastColumn="0" w:oddVBand="0" w:evenVBand="0" w:oddHBand="0" w:evenHBand="0" w:firstRowFirstColumn="0" w:firstRowLastColumn="0" w:lastRowFirstColumn="0" w:lastRowLastColumn="0"/>
            <w:tcW w:w="709" w:type="dxa"/>
          </w:tcPr>
          <w:p w:rsidR="00750347" w:rsidRPr="0018408B" w:rsidRDefault="00750347" w:rsidP="00750347">
            <w:pPr>
              <w:spacing w:line="240" w:lineRule="auto"/>
              <w:rPr>
                <w:rFonts w:eastAsia="Times New Roman" w:cs="CMU Serif"/>
                <w:b w:val="0"/>
                <w:color w:val="000000"/>
                <w:lang w:eastAsia="en-GB"/>
              </w:rPr>
            </w:pPr>
            <w:r w:rsidRPr="0018408B">
              <w:rPr>
                <w:rFonts w:eastAsia="Times New Roman" w:cs="CMU Serif"/>
                <w:b w:val="0"/>
                <w:color w:val="000000"/>
                <w:lang w:eastAsia="en-GB"/>
              </w:rPr>
              <w:t>R12</w:t>
            </w:r>
          </w:p>
        </w:tc>
        <w:tc>
          <w:tcPr>
            <w:tcW w:w="536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Users with negative attitudes toward the project</w:t>
            </w:r>
          </w:p>
        </w:tc>
        <w:tc>
          <w:tcPr>
            <w:tcW w:w="1998" w:type="dxa"/>
            <w:noWrap/>
            <w:hideMark/>
          </w:tcPr>
          <w:p w:rsidR="00750347" w:rsidRPr="00A85BDC" w:rsidRDefault="00750347" w:rsidP="0075034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MU Serif"/>
                <w:color w:val="000000"/>
                <w:lang w:eastAsia="en-GB"/>
              </w:rPr>
            </w:pPr>
            <w:r w:rsidRPr="00A85BDC">
              <w:rPr>
                <w:rFonts w:eastAsia="Times New Roman" w:cs="CMU Serif"/>
                <w:color w:val="000000"/>
                <w:lang w:eastAsia="en-GB"/>
              </w:rPr>
              <w:t>Users</w:t>
            </w:r>
          </w:p>
        </w:tc>
        <w:tc>
          <w:tcPr>
            <w:tcW w:w="1374"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1</w:t>
            </w:r>
          </w:p>
        </w:tc>
        <w:tc>
          <w:tcPr>
            <w:tcW w:w="1543" w:type="dxa"/>
            <w:noWrap/>
            <w:hideMark/>
          </w:tcPr>
          <w:p w:rsidR="00750347" w:rsidRPr="00A85BDC" w:rsidRDefault="00750347" w:rsidP="007503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MU Serif"/>
                <w:lang w:eastAsia="en-GB"/>
              </w:rPr>
            </w:pPr>
            <w:r w:rsidRPr="00A85BDC">
              <w:rPr>
                <w:rFonts w:eastAsia="Times New Roman" w:cs="CMU Serif"/>
                <w:lang w:eastAsia="en-GB"/>
              </w:rPr>
              <w:t>2</w:t>
            </w:r>
          </w:p>
        </w:tc>
      </w:tr>
    </w:tbl>
    <w:p w:rsidR="00876D84" w:rsidRDefault="00876D84" w:rsidP="00876D84">
      <w:pPr>
        <w:pStyle w:val="Caption"/>
        <w:jc w:val="center"/>
        <w:rPr>
          <w:b w:val="0"/>
        </w:rPr>
      </w:pPr>
      <w:bookmarkStart w:id="30" w:name="_Ref370935568"/>
      <w:bookmarkStart w:id="31" w:name="_Toc374619143"/>
      <w:r>
        <w:t xml:space="preserve">Table </w:t>
      </w:r>
      <w:fldSimple w:instr=" SEQ Table \* ARABIC ">
        <w:r w:rsidR="004C7DD5">
          <w:rPr>
            <w:noProof/>
          </w:rPr>
          <w:t>1</w:t>
        </w:r>
      </w:fldSimple>
      <w:bookmarkEnd w:id="30"/>
      <w:r>
        <w:rPr>
          <w:b w:val="0"/>
        </w:rPr>
        <w:t xml:space="preserve"> A list of potential project risks and their severity</w:t>
      </w:r>
      <w:bookmarkEnd w:id="31"/>
    </w:p>
    <w:p w:rsidR="00876D84" w:rsidRDefault="00876D84" w:rsidP="00876D84">
      <w:pPr>
        <w:pStyle w:val="Heading3"/>
      </w:pPr>
      <w:bookmarkStart w:id="32" w:name="_Toc371009221"/>
      <w:r>
        <w:t>Mitigation Strategies</w:t>
      </w:r>
      <w:bookmarkEnd w:id="32"/>
    </w:p>
    <w:p w:rsidR="00876D84" w:rsidRDefault="00876D84" w:rsidP="00876D84">
      <w:r>
        <w:t>For each of the risks discovered in the assessment, mitigation strategies have been defined which provide techniques to avoid or minimise the threat of each risk.</w:t>
      </w:r>
    </w:p>
    <w:p w:rsidR="00876D84" w:rsidRPr="00A62BCD" w:rsidRDefault="00876D84" w:rsidP="00876D84">
      <w:r>
        <w:t xml:space="preserve"> </w:t>
      </w:r>
    </w:p>
    <w:p w:rsidR="00876D84" w:rsidRDefault="00876D84" w:rsidP="00876D84">
      <w:pPr>
        <w:ind w:left="720"/>
      </w:pPr>
      <w:r>
        <w:rPr>
          <w:b/>
        </w:rPr>
        <w:t>D</w:t>
      </w:r>
      <w:r w:rsidRPr="00840071">
        <w:rPr>
          <w:b/>
        </w:rPr>
        <w:t>esign is not intuitive</w:t>
      </w:r>
      <w:r>
        <w:rPr>
          <w:b/>
        </w:rPr>
        <w:t xml:space="preserve"> </w:t>
      </w:r>
      <w:r>
        <w:t>– the key to mitigation of this risk is in frequent and effective user testing and an understanding of typical and common use-cases for the product.</w:t>
      </w:r>
    </w:p>
    <w:p w:rsidR="00876D84" w:rsidRPr="00F721E9" w:rsidRDefault="00876D84" w:rsidP="00876D84">
      <w:pPr>
        <w:ind w:left="720"/>
      </w:pPr>
    </w:p>
    <w:p w:rsidR="00876D84" w:rsidRDefault="00876D84" w:rsidP="00876D84">
      <w:pPr>
        <w:ind w:left="720"/>
      </w:pPr>
      <w:r w:rsidRPr="00840071">
        <w:rPr>
          <w:b/>
        </w:rPr>
        <w:t>Project involves use of new technical skills</w:t>
      </w:r>
      <w:r>
        <w:t xml:space="preserve"> – in order to prevent this risk from having a serious impact on the project, it will be necessary to begin studying and reading about the technologies that will be used at a very early stage in the project, long before the start of the implementation.</w:t>
      </w:r>
    </w:p>
    <w:p w:rsidR="00876D84" w:rsidRPr="00EA43F7" w:rsidRDefault="00876D84" w:rsidP="00876D84">
      <w:pPr>
        <w:ind w:left="720"/>
      </w:pPr>
    </w:p>
    <w:p w:rsidR="00876D84" w:rsidRDefault="00876D84" w:rsidP="00876D84">
      <w:pPr>
        <w:ind w:left="720"/>
      </w:pPr>
      <w:r w:rsidRPr="00840071">
        <w:rPr>
          <w:b/>
        </w:rPr>
        <w:t>High Level of technical complexity</w:t>
      </w:r>
      <w:r>
        <w:t xml:space="preserve"> – avoiding this risk will involve ensuring that the scope of the project remains technically feasible, and that the software architecture is abstracted into small enough units that it is easier to focus on each one separately, as well as keeping small iterative development cycles and adequate test coverage to prevent regressions when implementing new functionality.</w:t>
      </w:r>
    </w:p>
    <w:p w:rsidR="00876D84" w:rsidRDefault="00876D84" w:rsidP="00876D84">
      <w:pPr>
        <w:ind w:left="720"/>
      </w:pPr>
    </w:p>
    <w:p w:rsidR="00F713B3" w:rsidRPr="00F713B3" w:rsidRDefault="00F713B3" w:rsidP="00876D84">
      <w:pPr>
        <w:ind w:left="720"/>
      </w:pPr>
      <w:r>
        <w:rPr>
          <w:b/>
        </w:rPr>
        <w:t xml:space="preserve">Complex deployment of </w:t>
      </w:r>
      <w:r w:rsidR="00115B44">
        <w:rPr>
          <w:b/>
        </w:rPr>
        <w:t>production</w:t>
      </w:r>
      <w:r>
        <w:rPr>
          <w:b/>
        </w:rPr>
        <w:t xml:space="preserve"> website </w:t>
      </w:r>
      <w:r>
        <w:t xml:space="preserve">– </w:t>
      </w:r>
      <w:r w:rsidR="00F6120A">
        <w:t xml:space="preserve">a </w:t>
      </w:r>
      <w:r w:rsidR="009E7133">
        <w:t xml:space="preserve">website </w:t>
      </w:r>
      <w:r w:rsidR="00E26793">
        <w:t xml:space="preserve">with independent </w:t>
      </w:r>
      <w:r w:rsidR="00AD0F4A">
        <w:t>data and application logic</w:t>
      </w:r>
      <w:r w:rsidR="00E26793">
        <w:t xml:space="preserve"> components can </w:t>
      </w:r>
      <w:r w:rsidR="00AD0F4A">
        <w:t xml:space="preserve">result in an </w:t>
      </w:r>
      <w:r w:rsidR="00BA070E">
        <w:t xml:space="preserve">intricate </w:t>
      </w:r>
      <w:r w:rsidR="00AD0F4A">
        <w:t xml:space="preserve">deployment </w:t>
      </w:r>
      <w:r w:rsidR="00BA070E">
        <w:t>process.</w:t>
      </w:r>
      <w:r w:rsidR="00E26793">
        <w:t xml:space="preserve"> </w:t>
      </w:r>
      <w:r w:rsidR="005D2653">
        <w:t xml:space="preserve"> This is a common </w:t>
      </w:r>
      <w:r w:rsidR="00524C45">
        <w:t xml:space="preserve">problem in </w:t>
      </w:r>
      <w:r w:rsidR="007237DB">
        <w:t xml:space="preserve">the development of complex </w:t>
      </w:r>
      <w:r w:rsidR="00524C45">
        <w:t xml:space="preserve">web application, where development and production environments must be synchronised and </w:t>
      </w:r>
      <w:r w:rsidR="00197651">
        <w:t xml:space="preserve">differences between </w:t>
      </w:r>
      <w:r w:rsidR="00B05BDC">
        <w:t>debugging</w:t>
      </w:r>
      <w:r w:rsidR="00197651">
        <w:t xml:space="preserve"> and releases </w:t>
      </w:r>
      <w:r w:rsidR="00B05BDC">
        <w:t xml:space="preserve">builds </w:t>
      </w:r>
      <w:r w:rsidR="00197651">
        <w:t xml:space="preserve">must be </w:t>
      </w:r>
      <w:r w:rsidR="00DF6B7D">
        <w:t xml:space="preserve">accounted for. In order to </w:t>
      </w:r>
      <w:r w:rsidR="00DC42CB">
        <w:t xml:space="preserve">mitigate this risk, a </w:t>
      </w:r>
      <w:r w:rsidR="00DC42CB">
        <w:lastRenderedPageBreak/>
        <w:t xml:space="preserve">suite of tools to </w:t>
      </w:r>
      <w:r w:rsidR="00AD1CAB">
        <w:t xml:space="preserve">configure, </w:t>
      </w:r>
      <w:r w:rsidR="00DC42CB">
        <w:t>build and deploy the website should be developed at an early stage</w:t>
      </w:r>
      <w:r w:rsidR="002A3EB5">
        <w:t>, allowing for fast deployment</w:t>
      </w:r>
      <w:r w:rsidR="00F416AA">
        <w:t xml:space="preserve"> of public releases</w:t>
      </w:r>
      <w:r w:rsidR="00DC42CB">
        <w:t>.</w:t>
      </w:r>
    </w:p>
    <w:p w:rsidR="00835F4E" w:rsidRDefault="00835F4E" w:rsidP="00876D84">
      <w:pPr>
        <w:ind w:left="720"/>
      </w:pPr>
      <w:r>
        <w:t>‘’</w:t>
      </w:r>
    </w:p>
    <w:p w:rsidR="00876D84" w:rsidRDefault="00876D84" w:rsidP="00876D84">
      <w:pPr>
        <w:ind w:left="720"/>
      </w:pPr>
      <w:r w:rsidRPr="00840071">
        <w:rPr>
          <w:b/>
        </w:rPr>
        <w:t>Project milestones not clearly defined</w:t>
      </w:r>
      <w:r>
        <w:rPr>
          <w:b/>
        </w:rPr>
        <w:t xml:space="preserve"> </w:t>
      </w:r>
      <w:r>
        <w:t>– a thoroughly described and well thought out project plan will help to prevent scheduling issues and delays in development that would arise from this risk.</w:t>
      </w:r>
    </w:p>
    <w:p w:rsidR="00876D84" w:rsidRPr="00335995" w:rsidRDefault="00876D84" w:rsidP="00876D84">
      <w:pPr>
        <w:ind w:left="720"/>
      </w:pPr>
    </w:p>
    <w:p w:rsidR="00876D84" w:rsidRDefault="00876D84" w:rsidP="00876D84">
      <w:pPr>
        <w:ind w:left="720"/>
      </w:pPr>
      <w:r w:rsidRPr="00840071">
        <w:rPr>
          <w:b/>
        </w:rPr>
        <w:t>System requirements not adequately identified</w:t>
      </w:r>
      <w:r>
        <w:t xml:space="preserve"> – a comprehensive specification of the finished product before implementation begins will help to mitigate this risk.</w:t>
      </w:r>
    </w:p>
    <w:p w:rsidR="00876D84" w:rsidRPr="00E82775" w:rsidRDefault="00876D84" w:rsidP="00876D84">
      <w:pPr>
        <w:ind w:left="720"/>
      </w:pPr>
    </w:p>
    <w:p w:rsidR="00876D84" w:rsidRDefault="00876D84" w:rsidP="00876D84">
      <w:pPr>
        <w:ind w:left="720"/>
      </w:pPr>
      <w:r w:rsidRPr="00840071">
        <w:rPr>
          <w:b/>
        </w:rPr>
        <w:t>Change in project requirements during development</w:t>
      </w:r>
      <w:r>
        <w:t xml:space="preserve"> – an agile approach towards accommodating for changes in the requirements should be used so as to keep the time between user feedback sessions and input from stakeholders low.</w:t>
      </w:r>
    </w:p>
    <w:p w:rsidR="00876D84" w:rsidRPr="009E7AC9" w:rsidRDefault="00876D84" w:rsidP="00876D84">
      <w:pPr>
        <w:ind w:left="720"/>
      </w:pPr>
    </w:p>
    <w:p w:rsidR="00876D84" w:rsidRDefault="00876D84" w:rsidP="00876D84">
      <w:pPr>
        <w:ind w:left="720"/>
      </w:pPr>
      <w:r w:rsidRPr="00840071">
        <w:rPr>
          <w:b/>
        </w:rPr>
        <w:t>Changes in dataset format during development</w:t>
      </w:r>
      <w:r>
        <w:t xml:space="preserve"> – it is not possible to entirely avoid this risk due its nature and the dependence on third parties, but steps can be taken to prevent any delays that this would cause, chiefly, a well abstracted data parsing component which can be switched and modified if necessary to accommodate for a new dataset format.</w:t>
      </w:r>
    </w:p>
    <w:p w:rsidR="00876D84" w:rsidRPr="0087046A" w:rsidRDefault="00876D84" w:rsidP="00876D84">
      <w:pPr>
        <w:ind w:left="720"/>
      </w:pPr>
    </w:p>
    <w:p w:rsidR="00876D84" w:rsidRPr="007E7FAD" w:rsidRDefault="00876D84" w:rsidP="00876D84">
      <w:pPr>
        <w:ind w:left="720"/>
      </w:pPr>
      <w:r w:rsidRPr="00840071">
        <w:rPr>
          <w:b/>
        </w:rPr>
        <w:t>Unable to obtain required resources</w:t>
      </w:r>
      <w:r>
        <w:rPr>
          <w:b/>
        </w:rPr>
        <w:t xml:space="preserve"> </w:t>
      </w:r>
      <w:r>
        <w:t>– since the project does not require many resources, it is important to acquire these as early on in the development process as possible, and alternative resources should be planned for, such as local test servers.</w:t>
      </w:r>
    </w:p>
    <w:p w:rsidR="00876D84" w:rsidRPr="00840071" w:rsidRDefault="00876D84" w:rsidP="00876D84">
      <w:pPr>
        <w:ind w:left="720"/>
        <w:rPr>
          <w:b/>
        </w:rPr>
      </w:pPr>
    </w:p>
    <w:p w:rsidR="00876D84" w:rsidRPr="00A27E50" w:rsidRDefault="00876D84" w:rsidP="00876D84">
      <w:pPr>
        <w:ind w:left="720"/>
      </w:pPr>
      <w:r w:rsidRPr="00840071">
        <w:rPr>
          <w:b/>
        </w:rPr>
        <w:t>Users not committed to the project</w:t>
      </w:r>
      <w:r>
        <w:rPr>
          <w:b/>
        </w:rPr>
        <w:t>, l</w:t>
      </w:r>
      <w:r w:rsidRPr="00840071">
        <w:rPr>
          <w:b/>
        </w:rPr>
        <w:t>ack of cooperation from users</w:t>
      </w:r>
      <w:r>
        <w:rPr>
          <w:b/>
        </w:rPr>
        <w:t>, and u</w:t>
      </w:r>
      <w:r w:rsidRPr="00840071">
        <w:rPr>
          <w:b/>
        </w:rPr>
        <w:t>sers with negative attitudes toward the project</w:t>
      </w:r>
      <w:r>
        <w:t xml:space="preserve"> – the useful of the finished project will depend largely on ensuring that the needs of the users are considered the primary goals of the design. Violating this principle may cause disillusionment from the people who are volunteering their time to assist in the project.</w:t>
      </w:r>
    </w:p>
    <w:p w:rsidR="00D5170B" w:rsidRDefault="00D5170B" w:rsidP="00D5170B">
      <w:pPr>
        <w:pStyle w:val="Heading1"/>
      </w:pPr>
      <w:bookmarkStart w:id="33" w:name="_Toc371009224"/>
      <w:bookmarkStart w:id="34" w:name="_Toc374619128"/>
      <w:r>
        <w:t>Development Process</w:t>
      </w:r>
      <w:bookmarkEnd w:id="33"/>
      <w:bookmarkEnd w:id="34"/>
    </w:p>
    <w:p w:rsidR="00D5170B" w:rsidRDefault="00D5170B" w:rsidP="00D5170B">
      <w:r>
        <w:t xml:space="preserve">The software development process used for this project is based the Open Unified Process (OpenUP), a part of the Eclipse Process Framework </w:t>
      </w:r>
      <w:sdt>
        <w:sdtPr>
          <w:id w:val="722873134"/>
          <w:citation/>
        </w:sdtPr>
        <w:sdtContent>
          <w:r>
            <w:fldChar w:fldCharType="begin"/>
          </w:r>
          <w:r>
            <w:instrText xml:space="preserve"> CITATION TheND \l 2057 </w:instrText>
          </w:r>
          <w:r>
            <w:fldChar w:fldCharType="separate"/>
          </w:r>
          <w:r w:rsidR="00581E1E">
            <w:rPr>
              <w:noProof/>
            </w:rPr>
            <w:t>(6)</w:t>
          </w:r>
          <w:r>
            <w:fldChar w:fldCharType="end"/>
          </w:r>
        </w:sdtContent>
      </w:sdt>
      <w:r>
        <w:t xml:space="preserve">. The reasoning behind this choice is that, as </w:t>
      </w:r>
      <w:r w:rsidR="00C417FC">
        <w:t xml:space="preserve">a </w:t>
      </w:r>
      <w:r>
        <w:t>Rational Unified Process derivative, OpenUP offers an open source process framework which is targeted at agile development in small teams and provides a number of development phases and activities which can be used when designing the project plan (</w:t>
      </w:r>
      <w:r>
        <w:fldChar w:fldCharType="begin"/>
      </w:r>
      <w:r>
        <w:instrText xml:space="preserve"> REF _Ref370977992 \h </w:instrText>
      </w:r>
      <w:r>
        <w:fldChar w:fldCharType="separate"/>
      </w:r>
      <w:r w:rsidR="004C7DD5">
        <w:t xml:space="preserve">Figure </w:t>
      </w:r>
      <w:r w:rsidR="004C7DD5">
        <w:rPr>
          <w:noProof/>
        </w:rPr>
        <w:t>6</w:t>
      </w:r>
      <w:r>
        <w:fldChar w:fldCharType="end"/>
      </w:r>
      <w:r>
        <w:t>).</w:t>
      </w:r>
    </w:p>
    <w:p w:rsidR="005A157E" w:rsidRDefault="005A157E" w:rsidP="00D5170B"/>
    <w:p w:rsidR="00D5170B" w:rsidRPr="00575C0D" w:rsidRDefault="005A157E" w:rsidP="005A157E">
      <w:pPr>
        <w:jc w:val="center"/>
      </w:pPr>
      <w:r>
        <w:object w:dxaOrig="15271" w:dyaOrig="3976">
          <v:shape id="_x0000_i1025" type="#_x0000_t75" style="width:549.15pt;height:142.95pt" o:ole="">
            <v:imagedata r:id="rId16" o:title=""/>
          </v:shape>
          <o:OLEObject Type="Embed" ProgID="Visio.Drawing.15" ShapeID="_x0000_i1025" DrawAspect="Content" ObjectID="_1448815479" r:id="rId17"/>
        </w:object>
      </w:r>
    </w:p>
    <w:p w:rsidR="00D5170B" w:rsidRPr="00F060B2" w:rsidRDefault="00D5170B" w:rsidP="00D5170B">
      <w:pPr>
        <w:pStyle w:val="Caption"/>
        <w:jc w:val="center"/>
        <w:rPr>
          <w:b w:val="0"/>
        </w:rPr>
      </w:pPr>
      <w:bookmarkStart w:id="35" w:name="_Ref370977992"/>
      <w:bookmarkStart w:id="36" w:name="_Toc374619141"/>
      <w:r>
        <w:t xml:space="preserve">Figure </w:t>
      </w:r>
      <w:fldSimple w:instr=" SEQ Figure \* ARABIC ">
        <w:r w:rsidR="004C7DD5">
          <w:rPr>
            <w:noProof/>
          </w:rPr>
          <w:t>6</w:t>
        </w:r>
      </w:fldSimple>
      <w:bookmarkEnd w:id="35"/>
      <w:r>
        <w:rPr>
          <w:b w:val="0"/>
        </w:rPr>
        <w:t xml:space="preserve"> A sequence diagram showing a single full iteration of the OpenUP process</w:t>
      </w:r>
      <w:bookmarkEnd w:id="36"/>
    </w:p>
    <w:p w:rsidR="00D5170B" w:rsidRDefault="00D5170B" w:rsidP="00D5170B">
      <w:pPr>
        <w:pStyle w:val="Heading2"/>
      </w:pPr>
      <w:bookmarkStart w:id="37" w:name="_Toc371009225"/>
      <w:bookmarkStart w:id="38" w:name="_Toc374619129"/>
      <w:r>
        <w:t>Work Breakdown Structure</w:t>
      </w:r>
      <w:bookmarkEnd w:id="37"/>
      <w:bookmarkEnd w:id="38"/>
    </w:p>
    <w:p w:rsidR="00D5170B" w:rsidRPr="006777A6" w:rsidRDefault="00D5170B" w:rsidP="00D5170B">
      <w:r>
        <w:t xml:space="preserve">The crux of OpenUP is in breaking down a large development project into four key phases to iterate on: the Inception Phase, Elaboration Phase, Construction Phase and Transition Phase </w:t>
      </w:r>
      <w:sdt>
        <w:sdtPr>
          <w:id w:val="396941861"/>
          <w:citation/>
        </w:sdtPr>
        <w:sdtContent>
          <w:r>
            <w:fldChar w:fldCharType="begin"/>
          </w:r>
          <w:r>
            <w:instrText xml:space="preserve"> CITATION Rat11 \l 2057 </w:instrText>
          </w:r>
          <w:r>
            <w:fldChar w:fldCharType="separate"/>
          </w:r>
          <w:r w:rsidR="00581E1E">
            <w:rPr>
              <w:noProof/>
            </w:rPr>
            <w:t>(7)</w:t>
          </w:r>
          <w:r>
            <w:fldChar w:fldCharType="end"/>
          </w:r>
        </w:sdtContent>
      </w:sdt>
      <w:r>
        <w:t>.</w:t>
      </w:r>
    </w:p>
    <w:p w:rsidR="00D5170B" w:rsidRDefault="00D5170B" w:rsidP="00D5170B">
      <w:pPr>
        <w:pStyle w:val="Heading3"/>
      </w:pPr>
      <w:bookmarkStart w:id="39" w:name="_Toc371009226"/>
      <w:r>
        <w:t>Inception Phase</w:t>
      </w:r>
      <w:bookmarkEnd w:id="39"/>
    </w:p>
    <w:p w:rsidR="00D5170B" w:rsidRPr="00237A74" w:rsidRDefault="00D5170B" w:rsidP="00D5170B">
      <w:r>
        <w:t>The inception phase represents the initial work which defines the scope and objectives of the project. Key tasks include generating a list of the core project’s requirements, key features and main constraints, and developing an understanding of the general project use-cases and business case. The work in this phase culminates with a stakeholder concurrence on the project scope, cost and schedule, and a deep requirements understanding which covers the depth and breadth of the technical work to be undertaken. For this project, the inception phase should include meeting all project stakeholders and research into existing protein databases, their use-cases, and a deeper understanding of the scientific value of the dataset.</w:t>
      </w:r>
    </w:p>
    <w:p w:rsidR="00D5170B" w:rsidRDefault="00D5170B" w:rsidP="00D5170B">
      <w:pPr>
        <w:pStyle w:val="Heading3"/>
      </w:pPr>
      <w:bookmarkStart w:id="40" w:name="_Toc371009227"/>
      <w:r>
        <w:t>Elaboration Phase</w:t>
      </w:r>
      <w:bookmarkEnd w:id="40"/>
    </w:p>
    <w:p w:rsidR="00D5170B" w:rsidRDefault="00D5170B" w:rsidP="00D5170B">
      <w:r>
        <w:t>The elaboration phase builds upon the work done in the construction phase by requiring deeper technical research into required technologies, and initial prototyping of early ideas. By the end of the elaboration phase, the product vision should be agreed upon and stable, and a full plan of the technical architecture should have been reached. Further iterations of the elaboration phase may be used after construction has begun to refine the architecture plan, or as a response to a change in the technologies used. The purpose of the phase is to turn the initial product vision into a realisable goal with quantifiable and achievable goals and objectives. For this project, the elaboration phase will involve investigation into some of the available technologies (PHP, MySQL, Node.js, MongoDB, etc.), and technical prototypes of the database backend.</w:t>
      </w:r>
    </w:p>
    <w:p w:rsidR="00D5170B" w:rsidRDefault="00D5170B" w:rsidP="00D5170B">
      <w:pPr>
        <w:pStyle w:val="Heading3"/>
      </w:pPr>
      <w:bookmarkStart w:id="41" w:name="_Toc371009228"/>
      <w:r>
        <w:t>Construction Phase</w:t>
      </w:r>
      <w:bookmarkEnd w:id="41"/>
    </w:p>
    <w:p w:rsidR="00D5170B" w:rsidRDefault="00D5170B" w:rsidP="00D5170B">
      <w:r>
        <w:t xml:space="preserve">The construction phase covers the development of the main software architecture and associated documentation, and should result in “Initial Operational Capability” </w:t>
      </w:r>
      <w:sdt>
        <w:sdtPr>
          <w:id w:val="1106393123"/>
          <w:citation/>
        </w:sdtPr>
        <w:sdtContent>
          <w:r>
            <w:fldChar w:fldCharType="begin"/>
          </w:r>
          <w:r>
            <w:instrText xml:space="preserve"> CITATION Rat11 \l 2057 </w:instrText>
          </w:r>
          <w:r>
            <w:fldChar w:fldCharType="separate"/>
          </w:r>
          <w:r w:rsidR="00581E1E">
            <w:rPr>
              <w:noProof/>
            </w:rPr>
            <w:t>(7)</w:t>
          </w:r>
          <w:r>
            <w:fldChar w:fldCharType="end"/>
          </w:r>
        </w:sdtContent>
      </w:sdt>
      <w:r>
        <w:t>. Success criteria for this development phase includes whether the product is mature enough to be deployed to users, and so for this project will require meeting with stakeholders to ensure that the implementation of the plan is acceptable.</w:t>
      </w:r>
    </w:p>
    <w:p w:rsidR="00D5170B" w:rsidRDefault="00D5170B" w:rsidP="00D5170B">
      <w:pPr>
        <w:pStyle w:val="Heading3"/>
      </w:pPr>
      <w:bookmarkStart w:id="42" w:name="_Toc371009229"/>
      <w:r>
        <w:t>Transition Phase</w:t>
      </w:r>
      <w:bookmarkEnd w:id="42"/>
    </w:p>
    <w:p w:rsidR="00D5170B" w:rsidRDefault="00D5170B" w:rsidP="00D5170B">
      <w:r>
        <w:t xml:space="preserve">The transition phase includes beta testing of the new system against user expectations, and includes a review of the completed product against the requirements and objectives established in the initial project plan to measure </w:t>
      </w:r>
      <w:r>
        <w:lastRenderedPageBreak/>
        <w:t>success. The phase culminates in a product roll-out and the associated distribution, marketing and training of users that is required. For this project, it will involve deploying the finished project to a public server and conducting extensive user testing.</w:t>
      </w:r>
    </w:p>
    <w:p w:rsidR="00D5170B" w:rsidRDefault="00D5170B" w:rsidP="00D5170B">
      <w:pPr>
        <w:pStyle w:val="Heading2"/>
      </w:pPr>
      <w:bookmarkStart w:id="43" w:name="_Toc371009230"/>
      <w:bookmarkStart w:id="44" w:name="_Toc374619130"/>
      <w:r>
        <w:t>Version Control</w:t>
      </w:r>
      <w:bookmarkEnd w:id="43"/>
      <w:bookmarkEnd w:id="44"/>
    </w:p>
    <w:p w:rsidR="00D5170B" w:rsidRDefault="00D5170B" w:rsidP="00D5170B">
      <w:r>
        <w:t xml:space="preserve">A revision control and source code management (SCM) system will be used during all development to keep an auditable and transparent log of progress, and Git will be used for this. There are numerous advantages that Git has over other SCMs, chiefly that it is entirely open source and GPL licensed </w:t>
      </w:r>
      <w:sdt>
        <w:sdtPr>
          <w:id w:val="1147938409"/>
          <w:citation/>
        </w:sdtPr>
        <w:sdtContent>
          <w:r>
            <w:fldChar w:fldCharType="begin"/>
          </w:r>
          <w:r>
            <w:instrText xml:space="preserve"> CITATION Fre91 \l 2057 </w:instrText>
          </w:r>
          <w:r>
            <w:fldChar w:fldCharType="separate"/>
          </w:r>
          <w:r w:rsidR="00581E1E">
            <w:rPr>
              <w:noProof/>
            </w:rPr>
            <w:t>(8)</w:t>
          </w:r>
          <w:r>
            <w:fldChar w:fldCharType="end"/>
          </w:r>
        </w:sdtContent>
      </w:sdt>
      <w:r>
        <w:t xml:space="preserve">, it has a very lightweight branching model and good support for rebasing and merging, and there are numerous sources which offer free hosting of open source licensed projects that are tracked by Git. A public repository of the source code and all relevant documentation for this project is available on GitHub </w:t>
      </w:r>
      <w:sdt>
        <w:sdtPr>
          <w:id w:val="1851830204"/>
          <w:citation/>
        </w:sdtPr>
        <w:sdtContent>
          <w:r>
            <w:fldChar w:fldCharType="begin"/>
          </w:r>
          <w:r>
            <w:instrText xml:space="preserve">CITATION Chr13 \l 2057 </w:instrText>
          </w:r>
          <w:r>
            <w:fldChar w:fldCharType="separate"/>
          </w:r>
          <w:r w:rsidR="00581E1E">
            <w:rPr>
              <w:noProof/>
            </w:rPr>
            <w:t>(9)</w:t>
          </w:r>
          <w:r>
            <w:fldChar w:fldCharType="end"/>
          </w:r>
        </w:sdtContent>
      </w:sdt>
      <w:r>
        <w:t xml:space="preserve">. </w:t>
      </w:r>
    </w:p>
    <w:p w:rsidR="00D5170B" w:rsidRDefault="00D5170B" w:rsidP="00D5170B">
      <w:pPr>
        <w:pStyle w:val="Heading3"/>
      </w:pPr>
      <w:bookmarkStart w:id="45" w:name="_Toc371009231"/>
      <w:r>
        <w:t>Issue tracker</w:t>
      </w:r>
      <w:bookmarkEnd w:id="45"/>
    </w:p>
    <w:p w:rsidR="00D5170B" w:rsidRDefault="00D5170B" w:rsidP="00D5170B">
      <w:r>
        <w:t>One of the additional benefits of the GitHub online repository hosting service is that it supplies a number of useful tools, namely an issue tracker and milestones list. This allows issues to be created online and categorised appropriately (e.g. bugs, tasks, regressions, documentation, etc.), and then referenced from the repository commits. Milestones can be created and individual issues assigned to them, allowing for quick and visible progress checking of development towards a specific goal.</w:t>
      </w:r>
    </w:p>
    <w:p w:rsidR="00D5170B" w:rsidRDefault="00A04A75" w:rsidP="00D5170B">
      <w:pPr>
        <w:pStyle w:val="Heading3"/>
      </w:pPr>
      <w:bookmarkStart w:id="46" w:name="_Toc371009232"/>
      <w:r>
        <w:t>Test-driven</w:t>
      </w:r>
      <w:r w:rsidR="00D5170B">
        <w:t xml:space="preserve"> development</w:t>
      </w:r>
      <w:bookmarkEnd w:id="46"/>
    </w:p>
    <w:bookmarkStart w:id="47" w:name="_Ref370985011"/>
    <w:p w:rsidR="00D5170B" w:rsidRPr="00512E0A" w:rsidRDefault="00D5170B" w:rsidP="00D5170B">
      <w:pPr>
        <w:pStyle w:val="Caption"/>
        <w:jc w:val="center"/>
        <w:rPr>
          <w:b w:val="0"/>
        </w:rPr>
      </w:pPr>
      <w:r>
        <w:object w:dxaOrig="11806" w:dyaOrig="2641">
          <v:shape id="_x0000_i1026" type="#_x0000_t75" style="width:540.55pt;height:122.5pt" o:ole="">
            <v:imagedata r:id="rId18" o:title=""/>
          </v:shape>
          <o:OLEObject Type="Embed" ProgID="Visio.Drawing.15" ShapeID="_x0000_i1026" DrawAspect="Content" ObjectID="_1448815480" r:id="rId19"/>
        </w:object>
      </w:r>
      <w:bookmarkEnd w:id="47"/>
      <w:r>
        <w:rPr>
          <w:b w:val="0"/>
        </w:rPr>
        <w:t xml:space="preserve"> </w:t>
      </w:r>
    </w:p>
    <w:p w:rsidR="00D5170B" w:rsidRPr="008C20C9" w:rsidRDefault="00D5170B" w:rsidP="00D5170B">
      <w:pPr>
        <w:pStyle w:val="Caption"/>
        <w:jc w:val="center"/>
        <w:rPr>
          <w:b w:val="0"/>
        </w:rPr>
      </w:pPr>
      <w:bookmarkStart w:id="48" w:name="_Ref370985051"/>
      <w:bookmarkStart w:id="49" w:name="_Toc374619142"/>
      <w:r>
        <w:t xml:space="preserve">Figure </w:t>
      </w:r>
      <w:fldSimple w:instr=" SEQ Figure \* ARABIC ">
        <w:r w:rsidR="004C7DD5">
          <w:rPr>
            <w:noProof/>
          </w:rPr>
          <w:t>7</w:t>
        </w:r>
      </w:fldSimple>
      <w:bookmarkEnd w:id="48"/>
      <w:r>
        <w:rPr>
          <w:b w:val="0"/>
        </w:rPr>
        <w:t xml:space="preserve"> </w:t>
      </w:r>
      <w:r w:rsidRPr="008C20C9">
        <w:rPr>
          <w:b w:val="0"/>
        </w:rPr>
        <w:t xml:space="preserve">A single iteration of the project’s </w:t>
      </w:r>
      <w:r w:rsidR="00A04A75">
        <w:rPr>
          <w:b w:val="0"/>
        </w:rPr>
        <w:t>test-driven</w:t>
      </w:r>
      <w:r w:rsidRPr="008C20C9">
        <w:rPr>
          <w:b w:val="0"/>
        </w:rPr>
        <w:t xml:space="preserve"> development workflow</w:t>
      </w:r>
      <w:bookmarkEnd w:id="49"/>
    </w:p>
    <w:p w:rsidR="00D5170B" w:rsidRDefault="00D5170B" w:rsidP="00D5170B">
      <w:r>
        <w:t xml:space="preserve">By combining the available issue tracker with good version control practises, it is possible to implement a simple and functional </w:t>
      </w:r>
      <w:r w:rsidR="00A04A75">
        <w:t>test-driven</w:t>
      </w:r>
      <w:r>
        <w:t xml:space="preserve"> approach to development (</w:t>
      </w:r>
      <w:r>
        <w:fldChar w:fldCharType="begin"/>
      </w:r>
      <w:r>
        <w:instrText xml:space="preserve"> REF _Ref370985051 \h </w:instrText>
      </w:r>
      <w:r>
        <w:fldChar w:fldCharType="separate"/>
      </w:r>
      <w:r w:rsidR="004C7DD5">
        <w:t xml:space="preserve">Figure </w:t>
      </w:r>
      <w:r w:rsidR="004C7DD5">
        <w:rPr>
          <w:noProof/>
        </w:rPr>
        <w:t>7</w:t>
      </w:r>
      <w:r>
        <w:fldChar w:fldCharType="end"/>
      </w:r>
      <w:r>
        <w:t xml:space="preserve">). This breaks down the development process into single-issue chunks, with each iteration beginning with creating a local development branch for an issue and then writing failing test cases which can then be patched. Using this model of development ensures that all work undertaken is relevant to the project and directly affects progress, minimising the amount of time wastage and increasing the stability of the codebase by ensuring adequate test coverage </w:t>
      </w:r>
      <w:sdt>
        <w:sdtPr>
          <w:id w:val="1174914398"/>
          <w:citation/>
        </w:sdtPr>
        <w:sdtContent>
          <w:r>
            <w:fldChar w:fldCharType="begin"/>
          </w:r>
          <w:r>
            <w:instrText xml:space="preserve"> CITATION Mar11 \l 2057 </w:instrText>
          </w:r>
          <w:r>
            <w:fldChar w:fldCharType="separate"/>
          </w:r>
          <w:r w:rsidR="00581E1E">
            <w:rPr>
              <w:noProof/>
            </w:rPr>
            <w:t>(10)</w:t>
          </w:r>
          <w:r>
            <w:fldChar w:fldCharType="end"/>
          </w:r>
        </w:sdtContent>
      </w:sdt>
      <w:r>
        <w:t>.</w:t>
      </w:r>
    </w:p>
    <w:p w:rsidR="00D5170B" w:rsidRDefault="00D5170B" w:rsidP="00D5170B">
      <w:pPr>
        <w:pStyle w:val="Heading1"/>
      </w:pPr>
      <w:bookmarkStart w:id="50" w:name="_Toc371009233"/>
      <w:bookmarkStart w:id="51" w:name="_Toc374619131"/>
      <w:r w:rsidRPr="00D00081">
        <w:t>Project</w:t>
      </w:r>
      <w:r>
        <w:t xml:space="preserve"> Schedule</w:t>
      </w:r>
      <w:bookmarkEnd w:id="50"/>
      <w:bookmarkEnd w:id="51"/>
    </w:p>
    <w:p w:rsidR="00D5170B" w:rsidRPr="003E3E85" w:rsidRDefault="00D5170B" w:rsidP="00D5170B">
      <w:r>
        <w:t xml:space="preserve">The project development is spread over a 26 week period, with 11 weeks in the first teaching period and the remaining 15 in the second. In order to maximise the effectiveness of this time, a list of tasks for each of the four OpenUP development phases was constructed, and a time allowance associated with each. The final project plan consists of 8 phases: the inception phase and transition phases, and four iterations of elaboration and construction. The smaller elaboration and construction cycles were used so as to maximise the allowance for changes in the </w:t>
      </w:r>
      <w:r>
        <w:lastRenderedPageBreak/>
        <w:t xml:space="preserve">project specification caused by user feedback and review without causing delays in the development. This is to minimise the impact of the “Change in project requirements during development” risk. Once the list of tasks was assembled, a Gantt chart (page </w:t>
      </w:r>
      <w:r>
        <w:fldChar w:fldCharType="begin"/>
      </w:r>
      <w:r>
        <w:instrText xml:space="preserve"> PAGEREF _Ref370988144 \h </w:instrText>
      </w:r>
      <w:r>
        <w:fldChar w:fldCharType="separate"/>
      </w:r>
      <w:r w:rsidR="004C7DD5">
        <w:rPr>
          <w:noProof/>
        </w:rPr>
        <w:t>16</w:t>
      </w:r>
      <w:r>
        <w:fldChar w:fldCharType="end"/>
      </w:r>
      <w:r>
        <w:t>) was constructed which ordered each of these tasks and distributed them across the timespan. Careful ordering of the tasks ensured that there is the least chance for blocking between activities, where one task runs over the specified time allowance and causes later tasks to be postponed until it’s finished. The final project plan allows for the maximum amount of parallel activities and development by ensuring that there are adequate gaps between activities that depend on each other.</w:t>
      </w:r>
    </w:p>
    <w:p w:rsidR="00D5170B" w:rsidRDefault="00D5170B" w:rsidP="00D5170B">
      <w:pPr>
        <w:pStyle w:val="Heading2"/>
      </w:pPr>
      <w:bookmarkStart w:id="52" w:name="_Toc371009234"/>
      <w:bookmarkStart w:id="53" w:name="_Toc374619132"/>
      <w:r>
        <w:t>Milestones</w:t>
      </w:r>
      <w:bookmarkEnd w:id="52"/>
      <w:bookmarkEnd w:id="53"/>
    </w:p>
    <w:p w:rsidR="005A697D" w:rsidRDefault="00D5170B" w:rsidP="00D5170B">
      <w:r>
        <w:t>In order to provide a running measure of success for the project, a set of milestones were defined which track the development process from inception through to transition and provides completion deadlines for a set of activities. Two types of milestones are u</w:t>
      </w:r>
      <w:r w:rsidR="005A697D">
        <w:t>sed: design and implementation.</w:t>
      </w:r>
    </w:p>
    <w:p w:rsidR="005A697D" w:rsidRDefault="00D5170B" w:rsidP="005A697D">
      <w:pPr>
        <w:ind w:firstLine="720"/>
      </w:pPr>
      <w:r>
        <w:t>Design milestones cover the design of the user interface, such as the “look and feel” of the project,</w:t>
      </w:r>
      <w:r w:rsidR="00867758">
        <w:t xml:space="preserve"> and</w:t>
      </w:r>
      <w:r>
        <w:t xml:space="preserve"> the interaction </w:t>
      </w:r>
      <w:r w:rsidR="0031561A">
        <w:t>design</w:t>
      </w:r>
      <w:r>
        <w:t>. Each design milestone is preceded by a round of user testing, in which feedback and opinions can be gathered by the project stakeholders in order to influence the next</w:t>
      </w:r>
      <w:r w:rsidR="00E069F7">
        <w:t xml:space="preserve"> iteration of design</w:t>
      </w:r>
      <w:r w:rsidR="005A697D">
        <w:t>.</w:t>
      </w:r>
    </w:p>
    <w:p w:rsidR="00E84848" w:rsidRDefault="00D5170B" w:rsidP="005A697D">
      <w:pPr>
        <w:ind w:firstLine="720"/>
      </w:pPr>
      <w:r>
        <w:t>The implementation milestones cover the technical development, with each milestone marking a set improvement in the implementation of the backend, frontend, and controller, from the initial prototyping phase to the “feature complete” endpoint. Unlike the design milestones, the implementation milestones do not rely so heavily on input from third parties and so are more a personal measure of my own development.</w:t>
      </w:r>
    </w:p>
    <w:p w:rsidR="00D5170B" w:rsidRPr="00B84AE8" w:rsidRDefault="00D270E0" w:rsidP="005A697D">
      <w:pPr>
        <w:ind w:firstLine="720"/>
      </w:pPr>
      <w:r>
        <w:t xml:space="preserve">For each milestone, a set of requirements has been created which can be used as success criteria for </w:t>
      </w:r>
      <w:r w:rsidR="00805A3C">
        <w:t>deciding when a milestone has been achieved.</w:t>
      </w:r>
      <w:r w:rsidR="00D969A8">
        <w:t xml:space="preserve"> The requirements of the milestones are </w:t>
      </w:r>
      <w:r w:rsidR="00072436">
        <w:t>cumulative, meaning that requirements for</w:t>
      </w:r>
      <w:r w:rsidR="002541D5">
        <w:t xml:space="preserve"> the final milestone of each type</w:t>
      </w:r>
      <w:r w:rsidR="00072436">
        <w:t xml:space="preserve"> </w:t>
      </w:r>
      <w:r w:rsidR="00E80DE9">
        <w:t xml:space="preserve">includes </w:t>
      </w:r>
      <w:r w:rsidR="00072436">
        <w:t xml:space="preserve">all of the requirements </w:t>
      </w:r>
      <w:r w:rsidR="00E80DE9">
        <w:t>of the previous milestones</w:t>
      </w:r>
      <w:r w:rsidR="00033052">
        <w:t xml:space="preserve"> of that type</w:t>
      </w:r>
      <w:r w:rsidR="00E80DE9">
        <w:t>.</w:t>
      </w:r>
      <w:r w:rsidR="00784A74">
        <w:t xml:space="preserve"> In the case of the implementation milestones, the requirements have been split into functional and non-functional</w:t>
      </w:r>
      <w:r w:rsidR="004F7693">
        <w:t xml:space="preserve"> requirements, where functional requirements describe the behaviour </w:t>
      </w:r>
      <w:r w:rsidR="002B2D6B">
        <w:t xml:space="preserve">and functionality </w:t>
      </w:r>
      <w:r w:rsidR="004F7693">
        <w:t xml:space="preserve">of the </w:t>
      </w:r>
      <w:r w:rsidR="004E208E">
        <w:t xml:space="preserve">product, and non-functional requirements describe </w:t>
      </w:r>
      <w:r w:rsidR="007B430D">
        <w:t>the criteria which can be used to judge the functional behaviour</w:t>
      </w:r>
      <w:r w:rsidR="00EF3C87">
        <w:t>.</w:t>
      </w:r>
    </w:p>
    <w:p w:rsidR="00E52997" w:rsidRDefault="00E52997">
      <w:pPr>
        <w:spacing w:line="240" w:lineRule="auto"/>
        <w:rPr>
          <w:rFonts w:eastAsia="HGGothicM" w:cs="Tahoma"/>
          <w:b/>
          <w:bCs/>
          <w:sz w:val="24"/>
        </w:rPr>
      </w:pPr>
      <w:bookmarkStart w:id="54" w:name="_Toc371009235"/>
    </w:p>
    <w:p w:rsidR="00D5170B" w:rsidRDefault="00D5170B" w:rsidP="00D5170B">
      <w:pPr>
        <w:pStyle w:val="Heading3"/>
      </w:pPr>
      <w:r>
        <w:t>Design Milestones</w:t>
      </w:r>
      <w:bookmarkEnd w:id="54"/>
    </w:p>
    <w:p w:rsidR="00D5170B" w:rsidRDefault="00D5170B" w:rsidP="00D5170B">
      <w:pPr>
        <w:ind w:left="720"/>
      </w:pPr>
      <w:r>
        <w:rPr>
          <w:b/>
        </w:rPr>
        <w:t>D1 First iteration design (week 3) –</w:t>
      </w:r>
      <w:r>
        <w:t xml:space="preserve"> at this early stage of development, the design should consist of a set of non-interactive “paper prototypes” or static renders of the application interface, which can be used as a rough guide for beginning to prototype the interaction design.</w:t>
      </w:r>
    </w:p>
    <w:p w:rsidR="007A2338" w:rsidRDefault="007A2338" w:rsidP="00135B77">
      <w:pPr>
        <w:ind w:left="720"/>
        <w:rPr>
          <w:b/>
        </w:rPr>
      </w:pPr>
      <w:r>
        <w:rPr>
          <w:b/>
        </w:rPr>
        <w:tab/>
      </w:r>
      <w:r w:rsidR="00F35FC1">
        <w:rPr>
          <w:b/>
        </w:rPr>
        <w:t>Non-f</w:t>
      </w:r>
      <w:r w:rsidR="005F740B">
        <w:rPr>
          <w:b/>
        </w:rPr>
        <w:t>unctional r</w:t>
      </w:r>
      <w:r w:rsidR="00135B77">
        <w:rPr>
          <w:b/>
        </w:rPr>
        <w:t>equirements</w:t>
      </w:r>
    </w:p>
    <w:p w:rsidR="00135B77" w:rsidRDefault="002B08AE" w:rsidP="00E5270F">
      <w:pPr>
        <w:pStyle w:val="ListParagraph"/>
        <w:numPr>
          <w:ilvl w:val="0"/>
          <w:numId w:val="4"/>
        </w:numPr>
      </w:pPr>
      <w:r>
        <w:t>A</w:t>
      </w:r>
      <w:r w:rsidR="00DE7434">
        <w:t xml:space="preserve"> set of </w:t>
      </w:r>
      <w:r w:rsidR="00D67733">
        <w:t xml:space="preserve">mock-ups for </w:t>
      </w:r>
      <w:r w:rsidR="00CE4581">
        <w:t xml:space="preserve">the design of common site pages: search page, results page, details page (if applicable), advanced search, login page, </w:t>
      </w:r>
      <w:r w:rsidR="0076416A">
        <w:t xml:space="preserve">and </w:t>
      </w:r>
      <w:r w:rsidR="00CE4581">
        <w:t>upload new data page.</w:t>
      </w:r>
    </w:p>
    <w:p w:rsidR="00D5170B" w:rsidRDefault="00464C4E" w:rsidP="00E5270F">
      <w:pPr>
        <w:pStyle w:val="ListParagraph"/>
        <w:numPr>
          <w:ilvl w:val="0"/>
          <w:numId w:val="4"/>
        </w:numPr>
      </w:pPr>
      <w:r>
        <w:t>A set of interaction mock-ups for common site tasks: searching for a record by protein name, searching records from a specific source, searching for records in a pI range, performing an advanced search, adding a new record, uploading a new dataset.</w:t>
      </w:r>
    </w:p>
    <w:p w:rsidR="00C80F74" w:rsidRDefault="00C80F74" w:rsidP="00C80F74"/>
    <w:p w:rsidR="00D5170B" w:rsidRDefault="00D5170B" w:rsidP="00D5170B">
      <w:pPr>
        <w:ind w:left="720"/>
      </w:pPr>
      <w:r>
        <w:rPr>
          <w:b/>
        </w:rPr>
        <w:t>D2 Second iteration design (week 13)</w:t>
      </w:r>
      <w:r>
        <w:t xml:space="preserve"> – the user interaction design should be the primary focus of this second iteration, with many of the common tasks (searching for a result, looking up a record, etc.) being more tightly defined.</w:t>
      </w:r>
    </w:p>
    <w:p w:rsidR="000B08E2" w:rsidRDefault="000B08E2" w:rsidP="00D5170B">
      <w:pPr>
        <w:ind w:left="720"/>
        <w:rPr>
          <w:b/>
        </w:rPr>
      </w:pPr>
      <w:r>
        <w:tab/>
      </w:r>
      <w:r w:rsidR="005F740B">
        <w:rPr>
          <w:b/>
        </w:rPr>
        <w:t>Functional r</w:t>
      </w:r>
      <w:r>
        <w:rPr>
          <w:b/>
        </w:rPr>
        <w:t>equirements</w:t>
      </w:r>
    </w:p>
    <w:p w:rsidR="005C24CA" w:rsidRDefault="009A2BBC" w:rsidP="005C24CA">
      <w:pPr>
        <w:pStyle w:val="ListParagraph"/>
        <w:numPr>
          <w:ilvl w:val="0"/>
          <w:numId w:val="6"/>
        </w:numPr>
      </w:pPr>
      <w:r>
        <w:lastRenderedPageBreak/>
        <w:t xml:space="preserve">An </w:t>
      </w:r>
      <w:r w:rsidR="00545762">
        <w:t xml:space="preserve">interactive prototype which implements </w:t>
      </w:r>
      <w:r w:rsidR="00625DF0">
        <w:t xml:space="preserve">common </w:t>
      </w:r>
      <w:r w:rsidR="0012040B">
        <w:t>site tasks: loggin</w:t>
      </w:r>
      <w:r w:rsidR="00CC4C55">
        <w:t xml:space="preserve">g in and out using credentials, </w:t>
      </w:r>
      <w:r w:rsidR="0012040B">
        <w:t>searching for a record by protein name, searching records from a specific source, searching for records in a pI range, performing an advanced search, adding a new record, uploading a new dataset.</w:t>
      </w:r>
    </w:p>
    <w:p w:rsidR="005C24CA" w:rsidRDefault="005C24CA" w:rsidP="005C24CA">
      <w:pPr>
        <w:ind w:left="1440"/>
      </w:pPr>
      <w:r>
        <w:rPr>
          <w:b/>
        </w:rPr>
        <w:t>Non-Functional</w:t>
      </w:r>
    </w:p>
    <w:p w:rsidR="00D5170B" w:rsidRDefault="00D51C3E" w:rsidP="00527B67">
      <w:pPr>
        <w:pStyle w:val="ListParagraph"/>
        <w:numPr>
          <w:ilvl w:val="0"/>
          <w:numId w:val="6"/>
        </w:numPr>
      </w:pPr>
      <w:r>
        <w:t xml:space="preserve">A set of </w:t>
      </w:r>
      <w:r w:rsidR="009D69E6">
        <w:t xml:space="preserve">interaction mock-ups for </w:t>
      </w:r>
      <w:r>
        <w:t xml:space="preserve">‘edge case’ </w:t>
      </w:r>
      <w:r w:rsidR="009D69E6">
        <w:t xml:space="preserve">or </w:t>
      </w:r>
      <w:r w:rsidR="008137C2">
        <w:t xml:space="preserve">uncommon </w:t>
      </w:r>
      <w:r w:rsidR="009D69E6">
        <w:t>events</w:t>
      </w:r>
      <w:r w:rsidR="008137C2">
        <w:t>: an error on the server-side, performing a search which returns no results, attempting to log in with incorrect credentials.</w:t>
      </w:r>
    </w:p>
    <w:p w:rsidR="00C80F74" w:rsidRDefault="00C80F74" w:rsidP="00C80F74"/>
    <w:p w:rsidR="00D5170B" w:rsidRDefault="00D5170B" w:rsidP="00D5170B">
      <w:pPr>
        <w:ind w:left="720"/>
      </w:pPr>
      <w:r>
        <w:rPr>
          <w:b/>
        </w:rPr>
        <w:t>D3 Third iteration design (week 18)</w:t>
      </w:r>
      <w:r>
        <w:t xml:space="preserve"> – by the third iteration, the interaction design should be complete, allowing the focus of development to be placed on polishing the look and feel of the application and establishing a common aesthetic style.</w:t>
      </w:r>
    </w:p>
    <w:p w:rsidR="00C64209" w:rsidRDefault="00C64209" w:rsidP="00D5170B">
      <w:pPr>
        <w:ind w:left="720"/>
        <w:rPr>
          <w:b/>
        </w:rPr>
      </w:pPr>
      <w:r>
        <w:tab/>
      </w:r>
      <w:r w:rsidR="005F740B">
        <w:rPr>
          <w:b/>
        </w:rPr>
        <w:t>Functional r</w:t>
      </w:r>
      <w:r>
        <w:rPr>
          <w:b/>
        </w:rPr>
        <w:t>equirements</w:t>
      </w:r>
    </w:p>
    <w:p w:rsidR="00C64209" w:rsidRDefault="00713038" w:rsidP="00E5270F">
      <w:pPr>
        <w:pStyle w:val="ListParagraph"/>
        <w:numPr>
          <w:ilvl w:val="0"/>
          <w:numId w:val="7"/>
        </w:numPr>
      </w:pPr>
      <w:r>
        <w:t xml:space="preserve">An </w:t>
      </w:r>
      <w:r w:rsidR="00EB735D">
        <w:t xml:space="preserve">interactive </w:t>
      </w:r>
      <w:r w:rsidR="00AC4158">
        <w:t xml:space="preserve">website which </w:t>
      </w:r>
      <w:r w:rsidR="00CF5EDC">
        <w:t>implements the full interaction design.</w:t>
      </w:r>
    </w:p>
    <w:p w:rsidR="003D2F93" w:rsidRDefault="003D2F93" w:rsidP="003D2F93">
      <w:pPr>
        <w:ind w:left="1440"/>
      </w:pPr>
      <w:r>
        <w:rPr>
          <w:b/>
        </w:rPr>
        <w:t>Non-Functional requirements</w:t>
      </w:r>
    </w:p>
    <w:p w:rsidR="0046770B" w:rsidRDefault="00C54660" w:rsidP="00E5270F">
      <w:pPr>
        <w:pStyle w:val="ListParagraph"/>
        <w:numPr>
          <w:ilvl w:val="0"/>
          <w:numId w:val="7"/>
        </w:numPr>
      </w:pPr>
      <w:r>
        <w:t>A</w:t>
      </w:r>
      <w:r w:rsidR="001F3B9F">
        <w:t xml:space="preserve"> set of revised mock-ups for the</w:t>
      </w:r>
      <w:r w:rsidR="000D631D">
        <w:t xml:space="preserve"> aesthetic </w:t>
      </w:r>
      <w:r w:rsidR="001F3B9F">
        <w:t xml:space="preserve">design of all site pages. </w:t>
      </w:r>
    </w:p>
    <w:p w:rsidR="00C80F74" w:rsidRPr="00713038" w:rsidRDefault="00C80F74" w:rsidP="00C80F74"/>
    <w:p w:rsidR="00D5170B" w:rsidRDefault="00D5170B" w:rsidP="00D5170B">
      <w:pPr>
        <w:ind w:left="720"/>
      </w:pPr>
      <w:r>
        <w:rPr>
          <w:b/>
        </w:rPr>
        <w:t>D4 Finalised design (week 24)</w:t>
      </w:r>
      <w:r>
        <w:t xml:space="preserve"> – this last design milestone marks the endpoint of all design changes, and can be used to review the quality and effectiveness of the fully evolved product.</w:t>
      </w:r>
    </w:p>
    <w:p w:rsidR="005B7DE4" w:rsidRDefault="005B7DE4" w:rsidP="00D5170B">
      <w:pPr>
        <w:ind w:left="720"/>
        <w:rPr>
          <w:b/>
        </w:rPr>
      </w:pPr>
      <w:r>
        <w:rPr>
          <w:b/>
        </w:rPr>
        <w:tab/>
      </w:r>
      <w:r w:rsidR="005F740B">
        <w:rPr>
          <w:b/>
        </w:rPr>
        <w:t>Functional r</w:t>
      </w:r>
      <w:r>
        <w:rPr>
          <w:b/>
        </w:rPr>
        <w:t>equirements</w:t>
      </w:r>
    </w:p>
    <w:p w:rsidR="00C80F74" w:rsidRDefault="004A4C29" w:rsidP="00E5270F">
      <w:pPr>
        <w:pStyle w:val="ListParagraph"/>
        <w:numPr>
          <w:ilvl w:val="0"/>
          <w:numId w:val="8"/>
        </w:numPr>
      </w:pPr>
      <w:r>
        <w:t>A</w:t>
      </w:r>
      <w:r w:rsidR="00DE1023">
        <w:t xml:space="preserve">n interactive website which </w:t>
      </w:r>
      <w:r w:rsidR="005D5477">
        <w:t>implements</w:t>
      </w:r>
      <w:r w:rsidR="00DE1023">
        <w:t xml:space="preserve"> the </w:t>
      </w:r>
      <w:r w:rsidR="00D34E97">
        <w:t>full aesthetics</w:t>
      </w:r>
      <w:r w:rsidR="00DE1023">
        <w:t xml:space="preserve"> and interaction design</w:t>
      </w:r>
      <w:r w:rsidR="00F96477">
        <w:t xml:space="preserve">, providing 100% coverage of all interactions and scenarios </w:t>
      </w:r>
      <w:r w:rsidR="00461B6F">
        <w:t xml:space="preserve">described by the </w:t>
      </w:r>
      <w:r w:rsidR="00F96477">
        <w:t>mock-ups</w:t>
      </w:r>
      <w:r w:rsidR="00DE1023">
        <w:t>.</w:t>
      </w:r>
    </w:p>
    <w:p w:rsidR="00151BD0" w:rsidRDefault="00151BD0">
      <w:pPr>
        <w:spacing w:line="240" w:lineRule="auto"/>
        <w:rPr>
          <w:rFonts w:eastAsia="HGGothicM" w:cs="Tahoma"/>
          <w:b/>
          <w:bCs/>
          <w:sz w:val="24"/>
        </w:rPr>
      </w:pPr>
      <w:bookmarkStart w:id="55" w:name="_Toc371009236"/>
    </w:p>
    <w:p w:rsidR="00D5170B" w:rsidRDefault="00D5170B" w:rsidP="00D5170B">
      <w:pPr>
        <w:pStyle w:val="Heading3"/>
      </w:pPr>
      <w:r>
        <w:t>Implementation Milestones</w:t>
      </w:r>
      <w:bookmarkEnd w:id="55"/>
    </w:p>
    <w:p w:rsidR="00D5170B" w:rsidRDefault="00D5170B" w:rsidP="00D5170B">
      <w:pPr>
        <w:ind w:left="720"/>
      </w:pPr>
      <w:r>
        <w:rPr>
          <w:b/>
        </w:rPr>
        <w:t>M1 Initial prototype (week 11)</w:t>
      </w:r>
      <w:r>
        <w:t xml:space="preserve"> – by the end of </w:t>
      </w:r>
      <w:r w:rsidR="00B466AB">
        <w:t>the first term</w:t>
      </w:r>
      <w:r>
        <w:t>, breath-first and depth-first prototypes of the system which some of the more common user tasks should have been implemented, although the underlying software architecture and technologies are free to change for the production system.</w:t>
      </w:r>
    </w:p>
    <w:p w:rsidR="00627737" w:rsidRDefault="00627737" w:rsidP="00D5170B">
      <w:pPr>
        <w:ind w:left="720"/>
        <w:rPr>
          <w:b/>
        </w:rPr>
      </w:pPr>
      <w:r>
        <w:rPr>
          <w:b/>
        </w:rPr>
        <w:tab/>
      </w:r>
      <w:r w:rsidR="002C34CA">
        <w:rPr>
          <w:b/>
        </w:rPr>
        <w:t>Functional</w:t>
      </w:r>
      <w:r w:rsidR="00B84CE9">
        <w:rPr>
          <w:b/>
        </w:rPr>
        <w:t xml:space="preserve"> </w:t>
      </w:r>
      <w:r w:rsidR="00392FE5">
        <w:rPr>
          <w:b/>
        </w:rPr>
        <w:t>r</w:t>
      </w:r>
      <w:r>
        <w:rPr>
          <w:b/>
        </w:rPr>
        <w:t>equirements</w:t>
      </w:r>
    </w:p>
    <w:p w:rsidR="00627737" w:rsidRDefault="009B74BD" w:rsidP="00E5270F">
      <w:pPr>
        <w:pStyle w:val="ListParagraph"/>
        <w:numPr>
          <w:ilvl w:val="0"/>
          <w:numId w:val="5"/>
        </w:numPr>
      </w:pPr>
      <w:r>
        <w:t xml:space="preserve">A </w:t>
      </w:r>
      <w:r w:rsidR="00ED5D2F">
        <w:t xml:space="preserve">breadth-first </w:t>
      </w:r>
      <w:r w:rsidR="00CE3B44">
        <w:t xml:space="preserve">prototype </w:t>
      </w:r>
      <w:r w:rsidR="005A28FA">
        <w:t xml:space="preserve">which </w:t>
      </w:r>
      <w:r w:rsidR="0046763B">
        <w:t xml:space="preserve">implements </w:t>
      </w:r>
      <w:r w:rsidR="00E46191">
        <w:t>coverage for the common site pages and tasks.</w:t>
      </w:r>
    </w:p>
    <w:p w:rsidR="004C6715" w:rsidRDefault="004C6715" w:rsidP="00E5270F">
      <w:pPr>
        <w:pStyle w:val="ListParagraph"/>
        <w:numPr>
          <w:ilvl w:val="0"/>
          <w:numId w:val="5"/>
        </w:numPr>
      </w:pPr>
      <w:r>
        <w:t>A depth-first prototype of the user accounts system and data back-end.</w:t>
      </w:r>
    </w:p>
    <w:p w:rsidR="00CE3B44" w:rsidRDefault="00CE3B44" w:rsidP="00E5270F">
      <w:pPr>
        <w:pStyle w:val="ListParagraph"/>
        <w:numPr>
          <w:ilvl w:val="0"/>
          <w:numId w:val="5"/>
        </w:numPr>
      </w:pPr>
      <w:r>
        <w:t xml:space="preserve">The prototype </w:t>
      </w:r>
      <w:r w:rsidR="001A41F7">
        <w:t>should</w:t>
      </w:r>
      <w:r>
        <w:t xml:space="preserve"> </w:t>
      </w:r>
      <w:r w:rsidR="009B0ED8">
        <w:t>allow</w:t>
      </w:r>
      <w:r w:rsidR="00BC146B">
        <w:t xml:space="preserve"> for potential users to</w:t>
      </w:r>
      <w:r w:rsidR="00D0251D">
        <w:t xml:space="preserve"> interact with a website which implements a limited subset of the final functionality, allowing for early feedback on the design</w:t>
      </w:r>
      <w:r>
        <w:t>.</w:t>
      </w:r>
    </w:p>
    <w:p w:rsidR="002C34CA" w:rsidRPr="002C34CA" w:rsidRDefault="002C34CA" w:rsidP="002C34CA">
      <w:pPr>
        <w:ind w:left="1440"/>
        <w:rPr>
          <w:b/>
        </w:rPr>
      </w:pPr>
      <w:r>
        <w:rPr>
          <w:b/>
        </w:rPr>
        <w:t>Non-functional requirements</w:t>
      </w:r>
    </w:p>
    <w:p w:rsidR="002C34CA" w:rsidRDefault="007850CD" w:rsidP="00527B67">
      <w:pPr>
        <w:pStyle w:val="ListParagraph"/>
        <w:numPr>
          <w:ilvl w:val="0"/>
          <w:numId w:val="5"/>
        </w:numPr>
      </w:pPr>
      <w:r>
        <w:t xml:space="preserve">An architectural design </w:t>
      </w:r>
      <w:r w:rsidR="006249CD">
        <w:t>for</w:t>
      </w:r>
      <w:r>
        <w:t xml:space="preserve"> the </w:t>
      </w:r>
      <w:r w:rsidR="00BB5D21">
        <w:t xml:space="preserve">final </w:t>
      </w:r>
      <w:r>
        <w:t>system database.</w:t>
      </w:r>
    </w:p>
    <w:p w:rsidR="00627737" w:rsidRPr="00627737" w:rsidRDefault="00ED3BC2" w:rsidP="00527B67">
      <w:pPr>
        <w:pStyle w:val="ListParagraph"/>
        <w:numPr>
          <w:ilvl w:val="0"/>
          <w:numId w:val="5"/>
        </w:numPr>
      </w:pPr>
      <w:r>
        <w:t xml:space="preserve">A tool </w:t>
      </w:r>
      <w:r w:rsidR="00110369">
        <w:t>to generate fake datasets and upload them to the prototype for testing purposes.</w:t>
      </w:r>
    </w:p>
    <w:p w:rsidR="00D5170B" w:rsidRDefault="00D5170B" w:rsidP="00D5170B">
      <w:pPr>
        <w:ind w:left="720"/>
      </w:pPr>
    </w:p>
    <w:p w:rsidR="00D5170B" w:rsidRDefault="00D5170B" w:rsidP="00D5170B">
      <w:pPr>
        <w:ind w:left="720"/>
      </w:pPr>
      <w:r>
        <w:rPr>
          <w:b/>
        </w:rPr>
        <w:t xml:space="preserve">M2 Working system (week 18) </w:t>
      </w:r>
      <w:r>
        <w:t>– by week 18 the software architecture and choice of technologies should have been fully realised, and the functional backend of the majority of use-cases should have been implemented, along with good test coverage of each.</w:t>
      </w:r>
    </w:p>
    <w:p w:rsidR="0051220E" w:rsidRDefault="0051220E" w:rsidP="0051220E">
      <w:pPr>
        <w:ind w:left="720" w:firstLine="720"/>
        <w:rPr>
          <w:b/>
        </w:rPr>
      </w:pPr>
      <w:r>
        <w:rPr>
          <w:b/>
        </w:rPr>
        <w:t>Non-functional requirements</w:t>
      </w:r>
    </w:p>
    <w:p w:rsidR="0051220E" w:rsidRDefault="00872681" w:rsidP="00E5270F">
      <w:pPr>
        <w:pStyle w:val="ListParagraph"/>
        <w:numPr>
          <w:ilvl w:val="0"/>
          <w:numId w:val="9"/>
        </w:numPr>
      </w:pPr>
      <w:r>
        <w:lastRenderedPageBreak/>
        <w:t xml:space="preserve">A software </w:t>
      </w:r>
      <w:r w:rsidR="0051220E">
        <w:t xml:space="preserve">design which </w:t>
      </w:r>
      <w:r w:rsidR="004D1F57">
        <w:t xml:space="preserve">stipulates </w:t>
      </w:r>
      <w:r w:rsidR="00737AC5">
        <w:t xml:space="preserve">the </w:t>
      </w:r>
      <w:r w:rsidR="004D1F57">
        <w:t xml:space="preserve">final </w:t>
      </w:r>
      <w:r w:rsidR="00297CA4">
        <w:t xml:space="preserve">decision on which </w:t>
      </w:r>
      <w:r w:rsidR="00737AC5">
        <w:t>technologies</w:t>
      </w:r>
      <w:r w:rsidR="00297CA4">
        <w:t xml:space="preserve"> </w:t>
      </w:r>
      <w:r w:rsidR="00B80035">
        <w:t xml:space="preserve">will be </w:t>
      </w:r>
      <w:r w:rsidR="00297CA4">
        <w:t>used</w:t>
      </w:r>
      <w:r w:rsidR="0000094B">
        <w:t>.</w:t>
      </w:r>
    </w:p>
    <w:p w:rsidR="00EB4351" w:rsidRDefault="00B80035" w:rsidP="00E5270F">
      <w:pPr>
        <w:pStyle w:val="ListParagraph"/>
        <w:numPr>
          <w:ilvl w:val="0"/>
          <w:numId w:val="9"/>
        </w:numPr>
      </w:pPr>
      <w:r>
        <w:t xml:space="preserve">An architectural design which covers </w:t>
      </w:r>
      <w:r w:rsidR="004A18E3">
        <w:t>the full model view controller stack</w:t>
      </w:r>
      <w:r w:rsidR="003F4B7D">
        <w:t xml:space="preserve"> and components of each</w:t>
      </w:r>
      <w:r w:rsidR="004A18E3">
        <w:t>.</w:t>
      </w:r>
    </w:p>
    <w:p w:rsidR="00743218" w:rsidRDefault="00307790" w:rsidP="00E5270F">
      <w:pPr>
        <w:pStyle w:val="ListParagraph"/>
        <w:numPr>
          <w:ilvl w:val="0"/>
          <w:numId w:val="9"/>
        </w:numPr>
      </w:pPr>
      <w:r>
        <w:t xml:space="preserve">A test harness and accompanying automated unit </w:t>
      </w:r>
      <w:r w:rsidR="00D31979">
        <w:t xml:space="preserve">tests with full </w:t>
      </w:r>
      <w:r>
        <w:t>coverage of the API</w:t>
      </w:r>
      <w:r w:rsidR="00EE6AA9">
        <w:t xml:space="preserve"> under common states</w:t>
      </w:r>
      <w:r>
        <w:t>.</w:t>
      </w:r>
    </w:p>
    <w:p w:rsidR="00D5170B" w:rsidRDefault="00D5170B" w:rsidP="00D5170B">
      <w:pPr>
        <w:ind w:left="720"/>
      </w:pPr>
    </w:p>
    <w:p w:rsidR="00D5170B" w:rsidRDefault="00D5170B" w:rsidP="00D5170B">
      <w:pPr>
        <w:ind w:left="720"/>
      </w:pPr>
      <w:r>
        <w:rPr>
          <w:b/>
        </w:rPr>
        <w:t xml:space="preserve">M3 Feature complete (week 24) </w:t>
      </w:r>
      <w:r>
        <w:t>– the feature complete milestone marks the end of the development of new features. By this point, the system should be fully functional and optimised, allowing for final stress and load testing to take place, and for the system to be deployed.</w:t>
      </w:r>
    </w:p>
    <w:p w:rsidR="001B0194" w:rsidRDefault="001B0194" w:rsidP="00D5170B">
      <w:pPr>
        <w:ind w:left="720"/>
        <w:rPr>
          <w:b/>
        </w:rPr>
      </w:pPr>
      <w:r>
        <w:rPr>
          <w:b/>
        </w:rPr>
        <w:tab/>
        <w:t>Functional requirements</w:t>
      </w:r>
    </w:p>
    <w:p w:rsidR="001B0194" w:rsidRDefault="001B0194" w:rsidP="00E5270F">
      <w:pPr>
        <w:pStyle w:val="ListParagraph"/>
        <w:numPr>
          <w:ilvl w:val="0"/>
          <w:numId w:val="11"/>
        </w:numPr>
      </w:pPr>
      <w:r>
        <w:t>A secured server which is publicly accessible from a domain name.</w:t>
      </w:r>
    </w:p>
    <w:p w:rsidR="00143B76" w:rsidRDefault="00143B76" w:rsidP="00E5270F">
      <w:pPr>
        <w:pStyle w:val="ListParagraph"/>
        <w:numPr>
          <w:ilvl w:val="0"/>
          <w:numId w:val="11"/>
        </w:numPr>
      </w:pPr>
      <w:r>
        <w:t>An optimised software stack which can serve pages within a determined time limit.</w:t>
      </w:r>
    </w:p>
    <w:p w:rsidR="00922612" w:rsidRPr="001B0194" w:rsidRDefault="00922612" w:rsidP="00E5270F">
      <w:pPr>
        <w:pStyle w:val="ListParagraph"/>
        <w:numPr>
          <w:ilvl w:val="0"/>
          <w:numId w:val="11"/>
        </w:numPr>
      </w:pPr>
      <w:r>
        <w:t>A software architecture which can support datasets of up to a million records.</w:t>
      </w:r>
    </w:p>
    <w:p w:rsidR="00A81969" w:rsidRPr="00922612" w:rsidRDefault="001B1FF1" w:rsidP="00922612">
      <w:pPr>
        <w:ind w:left="720"/>
        <w:rPr>
          <w:b/>
        </w:rPr>
      </w:pPr>
      <w:r>
        <w:rPr>
          <w:b/>
        </w:rPr>
        <w:tab/>
        <w:t>Non-functional requirements</w:t>
      </w:r>
    </w:p>
    <w:p w:rsidR="006B7C8B" w:rsidRDefault="00291B07" w:rsidP="00E5270F">
      <w:pPr>
        <w:pStyle w:val="ListParagraph"/>
        <w:numPr>
          <w:ilvl w:val="0"/>
          <w:numId w:val="10"/>
        </w:numPr>
      </w:pPr>
      <w:r>
        <w:t>Full test coverage of the API</w:t>
      </w:r>
      <w:r w:rsidR="00140239">
        <w:t xml:space="preserve"> and </w:t>
      </w:r>
      <w:r w:rsidR="007332E0">
        <w:t xml:space="preserve">automated </w:t>
      </w:r>
      <w:r w:rsidR="00140239">
        <w:t xml:space="preserve">black-box testing of the </w:t>
      </w:r>
      <w:r w:rsidR="00EB0305">
        <w:t>common website tasks</w:t>
      </w:r>
      <w:r>
        <w:t>.</w:t>
      </w:r>
    </w:p>
    <w:p w:rsidR="00D72B91" w:rsidRDefault="00D72B91" w:rsidP="00E5270F">
      <w:pPr>
        <w:pStyle w:val="ListParagraph"/>
        <w:numPr>
          <w:ilvl w:val="0"/>
          <w:numId w:val="10"/>
        </w:numPr>
      </w:pPr>
      <w:r>
        <w:t>The source code should be available online and licensed with an appropriate open source license.</w:t>
      </w:r>
    </w:p>
    <w:p w:rsidR="00470C21" w:rsidRPr="006B7C8B" w:rsidRDefault="00F30859" w:rsidP="00E5270F">
      <w:pPr>
        <w:pStyle w:val="ListParagraph"/>
        <w:numPr>
          <w:ilvl w:val="0"/>
          <w:numId w:val="10"/>
        </w:numPr>
      </w:pPr>
      <w:r>
        <w:t>Full d</w:t>
      </w:r>
      <w:r w:rsidR="00470C21">
        <w:t>ocumentation</w:t>
      </w:r>
      <w:r>
        <w:t xml:space="preserve"> coverage of the internal API</w:t>
      </w:r>
      <w:r w:rsidR="0075286C">
        <w:t>.</w:t>
      </w:r>
    </w:p>
    <w:p w:rsidR="000C35BA" w:rsidRDefault="000C35BA">
      <w:pPr>
        <w:spacing w:line="240" w:lineRule="auto"/>
      </w:pPr>
    </w:p>
    <w:bookmarkStart w:id="56" w:name="_Toc374619133" w:displacedByCustomXml="next"/>
    <w:sdt>
      <w:sdtPr>
        <w:rPr>
          <w:rFonts w:eastAsia="HGSMinchoE" w:cs="Times New Roman"/>
          <w:b w:val="0"/>
          <w:bCs w:val="0"/>
          <w:sz w:val="24"/>
          <w:szCs w:val="22"/>
        </w:rPr>
        <w:id w:val="1558907320"/>
        <w:docPartObj>
          <w:docPartGallery w:val="Bibliographies"/>
          <w:docPartUnique/>
        </w:docPartObj>
      </w:sdtPr>
      <w:sdtEndPr>
        <w:rPr>
          <w:sz w:val="22"/>
        </w:rPr>
      </w:sdtEndPr>
      <w:sdtContent>
        <w:p w:rsidR="00FB02AE" w:rsidRDefault="00FB02AE">
          <w:pPr>
            <w:pStyle w:val="Heading1"/>
          </w:pPr>
          <w:r>
            <w:t>References</w:t>
          </w:r>
          <w:bookmarkEnd w:id="56"/>
        </w:p>
        <w:sdt>
          <w:sdtPr>
            <w:id w:val="-573587230"/>
            <w:bibliography/>
          </w:sdtPr>
          <w:sdtContent>
            <w:p w:rsidR="00581E1E" w:rsidRDefault="00FB02AE" w:rsidP="00581E1E">
              <w:pPr>
                <w:pStyle w:val="Bibliography"/>
                <w:jc w:val="left"/>
                <w:rPr>
                  <w:noProof/>
                  <w:sz w:val="24"/>
                  <w:szCs w:val="24"/>
                </w:rPr>
              </w:pPr>
              <w:r>
                <w:fldChar w:fldCharType="begin"/>
              </w:r>
              <w:r>
                <w:instrText xml:space="preserve"> BIBLIOGRAPHY </w:instrText>
              </w:r>
              <w:r>
                <w:fldChar w:fldCharType="separate"/>
              </w:r>
              <w:r w:rsidR="00581E1E">
                <w:rPr>
                  <w:noProof/>
                </w:rPr>
                <w:t xml:space="preserve">1. </w:t>
              </w:r>
              <w:r w:rsidR="00581E1E">
                <w:rPr>
                  <w:b/>
                  <w:bCs/>
                  <w:noProof/>
                </w:rPr>
                <w:t>National Center for Biotechnology Information.</w:t>
              </w:r>
              <w:r w:rsidR="00581E1E">
                <w:rPr>
                  <w:noProof/>
                </w:rPr>
                <w:t xml:space="preserve"> About NCBI. </w:t>
              </w:r>
              <w:r w:rsidR="00581E1E">
                <w:rPr>
                  <w:i/>
                  <w:iCs/>
                  <w:noProof/>
                </w:rPr>
                <w:t xml:space="preserve">NCBI. </w:t>
              </w:r>
              <w:r w:rsidR="00581E1E">
                <w:rPr>
                  <w:noProof/>
                </w:rPr>
                <w:t>[Online] ND. [Cited: 31st October 2013.] http://blast.ncbi.nlm.nih.gov/Blast.cgi.</w:t>
              </w:r>
            </w:p>
            <w:p w:rsidR="00581E1E" w:rsidRDefault="00581E1E" w:rsidP="00581E1E">
              <w:pPr>
                <w:pStyle w:val="Bibliography"/>
                <w:jc w:val="left"/>
                <w:rPr>
                  <w:noProof/>
                </w:rPr>
              </w:pPr>
              <w:r>
                <w:rPr>
                  <w:noProof/>
                </w:rPr>
                <w:t xml:space="preserve">2. </w:t>
              </w:r>
              <w:r>
                <w:rPr>
                  <w:b/>
                  <w:bCs/>
                  <w:noProof/>
                </w:rPr>
                <w:t>Maier, D.</w:t>
              </w:r>
              <w:r>
                <w:rPr>
                  <w:noProof/>
                </w:rPr>
                <w:t xml:space="preserve"> </w:t>
              </w:r>
              <w:r>
                <w:rPr>
                  <w:i/>
                  <w:iCs/>
                  <w:noProof/>
                </w:rPr>
                <w:t xml:space="preserve">The Theory of Relational Databases. </w:t>
              </w:r>
              <w:r>
                <w:rPr>
                  <w:noProof/>
                </w:rPr>
                <w:t>s.l. : Computer Science press, 1983.</w:t>
              </w:r>
            </w:p>
            <w:p w:rsidR="00581E1E" w:rsidRDefault="00581E1E" w:rsidP="00581E1E">
              <w:pPr>
                <w:pStyle w:val="Bibliography"/>
                <w:jc w:val="left"/>
                <w:rPr>
                  <w:noProof/>
                </w:rPr>
              </w:pPr>
              <w:r>
                <w:rPr>
                  <w:noProof/>
                </w:rPr>
                <w:t xml:space="preserve">3. </w:t>
              </w:r>
              <w:r>
                <w:rPr>
                  <w:b/>
                  <w:bCs/>
                  <w:noProof/>
                </w:rPr>
                <w:t>Drug Design Group.</w:t>
              </w:r>
              <w:r>
                <w:rPr>
                  <w:noProof/>
                </w:rPr>
                <w:t xml:space="preserve"> AntiJen Database: Homepage. </w:t>
              </w:r>
              <w:r>
                <w:rPr>
                  <w:i/>
                  <w:iCs/>
                  <w:noProof/>
                </w:rPr>
                <w:t xml:space="preserve">AntiJen. </w:t>
              </w:r>
              <w:r>
                <w:rPr>
                  <w:noProof/>
                </w:rPr>
                <w:t>[Online] 1999. [Cited: 10th December 2013.] http://www.ddg-pharmfac.net/antijen/AntiJen/antijenhomepage.htm.</w:t>
              </w:r>
            </w:p>
            <w:p w:rsidR="00581E1E" w:rsidRDefault="00581E1E" w:rsidP="00581E1E">
              <w:pPr>
                <w:pStyle w:val="Bibliography"/>
                <w:jc w:val="left"/>
                <w:rPr>
                  <w:noProof/>
                </w:rPr>
              </w:pPr>
              <w:r>
                <w:rPr>
                  <w:noProof/>
                </w:rPr>
                <w:t xml:space="preserve">4. —. DSD: dehydrogenase stereospecificities database. </w:t>
              </w:r>
              <w:r>
                <w:rPr>
                  <w:i/>
                  <w:iCs/>
                  <w:noProof/>
                </w:rPr>
                <w:t xml:space="preserve">DSD. </w:t>
              </w:r>
              <w:r>
                <w:rPr>
                  <w:noProof/>
                </w:rPr>
                <w:t>[Online] ND. [Cited: 10th December 2013.] http://www.ddg-pharmfac.net/dsd/DSD/dehydrog.htm.</w:t>
              </w:r>
            </w:p>
            <w:p w:rsidR="00581E1E" w:rsidRDefault="00581E1E" w:rsidP="00581E1E">
              <w:pPr>
                <w:pStyle w:val="Bibliography"/>
                <w:jc w:val="left"/>
                <w:rPr>
                  <w:noProof/>
                </w:rPr>
              </w:pPr>
              <w:r>
                <w:rPr>
                  <w:noProof/>
                </w:rPr>
                <w:t xml:space="preserve">5. —. PPD database. </w:t>
              </w:r>
              <w:r>
                <w:rPr>
                  <w:i/>
                  <w:iCs/>
                  <w:noProof/>
                </w:rPr>
                <w:t xml:space="preserve">PPD a database of protein ioinization constants. </w:t>
              </w:r>
              <w:r>
                <w:rPr>
                  <w:noProof/>
                </w:rPr>
                <w:t>[Online] ND. [Cited: 10th December 2013.] http://www.ddg-pharmfac.net/ppd/PPD/pKahomepage.htm.</w:t>
              </w:r>
            </w:p>
            <w:p w:rsidR="00581E1E" w:rsidRDefault="00581E1E" w:rsidP="00581E1E">
              <w:pPr>
                <w:pStyle w:val="Bibliography"/>
                <w:jc w:val="left"/>
                <w:rPr>
                  <w:noProof/>
                </w:rPr>
              </w:pPr>
              <w:r>
                <w:rPr>
                  <w:noProof/>
                </w:rPr>
                <w:t xml:space="preserve">6. </w:t>
              </w:r>
              <w:r>
                <w:rPr>
                  <w:b/>
                  <w:bCs/>
                  <w:noProof/>
                </w:rPr>
                <w:t>The Eclipse Foundation.</w:t>
              </w:r>
              <w:r>
                <w:rPr>
                  <w:noProof/>
                </w:rPr>
                <w:t xml:space="preserve"> OpenUP. </w:t>
              </w:r>
              <w:r>
                <w:rPr>
                  <w:i/>
                  <w:iCs/>
                  <w:noProof/>
                </w:rPr>
                <w:t xml:space="preserve">Introduction to OpenUP. </w:t>
              </w:r>
              <w:r>
                <w:rPr>
                  <w:noProof/>
                </w:rPr>
                <w:t>[Online] ND. [Cited: 31st October 2013.] http://epf.eclipse.org/wikis/openup/.</w:t>
              </w:r>
            </w:p>
            <w:p w:rsidR="00581E1E" w:rsidRDefault="00581E1E" w:rsidP="00581E1E">
              <w:pPr>
                <w:pStyle w:val="Bibliography"/>
                <w:jc w:val="left"/>
                <w:rPr>
                  <w:noProof/>
                </w:rPr>
              </w:pPr>
              <w:r>
                <w:rPr>
                  <w:noProof/>
                </w:rPr>
                <w:t xml:space="preserve">7. </w:t>
              </w:r>
              <w:r>
                <w:rPr>
                  <w:b/>
                  <w:bCs/>
                  <w:noProof/>
                </w:rPr>
                <w:t>Rational.</w:t>
              </w:r>
              <w:r>
                <w:rPr>
                  <w:noProof/>
                </w:rPr>
                <w:t xml:space="preserve"> Rational Unified Process - Best Practices for Software Development Teams. </w:t>
              </w:r>
              <w:r>
                <w:rPr>
                  <w:i/>
                  <w:iCs/>
                  <w:noProof/>
                </w:rPr>
                <w:t xml:space="preserve">IBM. </w:t>
              </w:r>
              <w:r>
                <w:rPr>
                  <w:noProof/>
                </w:rPr>
                <w:t>[Online] November 2011. [Cited: 21st October 2013.] http://www.ibm.com/developerworks/rational/library/content/03July/1000/1251/1251_bestpractices_TP026B.pdf.</w:t>
              </w:r>
            </w:p>
            <w:p w:rsidR="00581E1E" w:rsidRDefault="00581E1E" w:rsidP="00581E1E">
              <w:pPr>
                <w:pStyle w:val="Bibliography"/>
                <w:jc w:val="left"/>
                <w:rPr>
                  <w:noProof/>
                </w:rPr>
              </w:pPr>
              <w:r>
                <w:rPr>
                  <w:noProof/>
                </w:rPr>
                <w:t xml:space="preserve">8. </w:t>
              </w:r>
              <w:r>
                <w:rPr>
                  <w:b/>
                  <w:bCs/>
                  <w:noProof/>
                </w:rPr>
                <w:t>Free Software Foundation, Inc.</w:t>
              </w:r>
              <w:r>
                <w:rPr>
                  <w:noProof/>
                </w:rPr>
                <w:t xml:space="preserve"> GNU General Public License, version 2. </w:t>
              </w:r>
              <w:r>
                <w:rPr>
                  <w:i/>
                  <w:iCs/>
                  <w:noProof/>
                </w:rPr>
                <w:t xml:space="preserve">GNU Operating System. </w:t>
              </w:r>
              <w:r>
                <w:rPr>
                  <w:noProof/>
                </w:rPr>
                <w:t>[Online] June 1991. [Cited: 31st October 2013.] http://www.gnu.org/licenses/gpl-2.0.html.</w:t>
              </w:r>
            </w:p>
            <w:p w:rsidR="00581E1E" w:rsidRDefault="00581E1E" w:rsidP="00581E1E">
              <w:pPr>
                <w:pStyle w:val="Bibliography"/>
                <w:jc w:val="left"/>
                <w:rPr>
                  <w:noProof/>
                </w:rPr>
              </w:pPr>
              <w:r>
                <w:rPr>
                  <w:noProof/>
                </w:rPr>
                <w:t xml:space="preserve">9. </w:t>
              </w:r>
              <w:r>
                <w:rPr>
                  <w:b/>
                  <w:bCs/>
                  <w:noProof/>
                </w:rPr>
                <w:t>Cummins, C.</w:t>
              </w:r>
              <w:r>
                <w:rPr>
                  <w:noProof/>
                </w:rPr>
                <w:t xml:space="preserve"> Online profile. </w:t>
              </w:r>
              <w:r>
                <w:rPr>
                  <w:i/>
                  <w:iCs/>
                  <w:noProof/>
                </w:rPr>
                <w:t xml:space="preserve">GitHub. </w:t>
              </w:r>
              <w:r>
                <w:rPr>
                  <w:noProof/>
                </w:rPr>
                <w:t>[Online] 12th April 2012. [Cited: 31st October 2013.] https://github.com/ChrisCummins.</w:t>
              </w:r>
            </w:p>
            <w:p w:rsidR="00581E1E" w:rsidRDefault="00581E1E" w:rsidP="00581E1E">
              <w:pPr>
                <w:pStyle w:val="Bibliography"/>
                <w:jc w:val="left"/>
                <w:rPr>
                  <w:noProof/>
                </w:rPr>
              </w:pPr>
              <w:r>
                <w:rPr>
                  <w:noProof/>
                </w:rPr>
                <w:t xml:space="preserve">10. </w:t>
              </w:r>
              <w:r>
                <w:rPr>
                  <w:b/>
                  <w:bCs/>
                  <w:noProof/>
                </w:rPr>
                <w:t>Martin, R. C.</w:t>
              </w:r>
              <w:r>
                <w:rPr>
                  <w:noProof/>
                </w:rPr>
                <w:t xml:space="preserve"> </w:t>
              </w:r>
              <w:r>
                <w:rPr>
                  <w:i/>
                  <w:iCs/>
                  <w:noProof/>
                </w:rPr>
                <w:t xml:space="preserve">Agile Software Development, Principles, Patterns, and Practices. </w:t>
              </w:r>
              <w:r>
                <w:rPr>
                  <w:noProof/>
                </w:rPr>
                <w:t>s.l. : Pearson, 2011.</w:t>
              </w:r>
            </w:p>
            <w:p w:rsidR="00954FB5" w:rsidRPr="00FB02AE" w:rsidRDefault="00FB02AE" w:rsidP="00581E1E">
              <w:pPr>
                <w:jc w:val="left"/>
              </w:pPr>
              <w:r>
                <w:rPr>
                  <w:b/>
                  <w:bCs/>
                  <w:noProof/>
                </w:rPr>
                <w:fldChar w:fldCharType="end"/>
              </w:r>
            </w:p>
          </w:sdtContent>
        </w:sdt>
      </w:sdtContent>
    </w:sdt>
    <w:bookmarkEnd w:id="1" w:displacedByCustomXml="prev"/>
    <w:p w:rsidR="00A10490" w:rsidRPr="00A10490" w:rsidRDefault="00A10490" w:rsidP="00954FB5"/>
    <w:p w:rsidR="00D5170B" w:rsidRDefault="00D5170B">
      <w:pPr>
        <w:spacing w:line="240" w:lineRule="auto"/>
      </w:pPr>
      <w:r>
        <w:br w:type="page"/>
      </w:r>
    </w:p>
    <w:p w:rsidR="00D5170B" w:rsidRDefault="00D5170B" w:rsidP="00D5170B">
      <w:pPr>
        <w:pStyle w:val="Heading1"/>
      </w:pPr>
      <w:bookmarkStart w:id="57" w:name="_Ref370988144"/>
      <w:bookmarkStart w:id="58" w:name="_Toc371009238"/>
      <w:bookmarkStart w:id="59" w:name="_Toc374619134"/>
      <w:r>
        <w:lastRenderedPageBreak/>
        <w:t>Appendix A – Project Gantt chart</w:t>
      </w:r>
      <w:bookmarkEnd w:id="57"/>
      <w:bookmarkEnd w:id="58"/>
      <w:bookmarkEnd w:id="59"/>
    </w:p>
    <w:p w:rsidR="008F0941" w:rsidRDefault="008F0941" w:rsidP="00D5170B">
      <w:pPr>
        <w:spacing w:line="240" w:lineRule="auto"/>
        <w:jc w:val="center"/>
        <w:rPr>
          <w:rFonts w:eastAsia="HGGothicM" w:cs="Tahoma"/>
          <w:b/>
          <w:bCs/>
          <w:noProof/>
          <w:sz w:val="40"/>
          <w:szCs w:val="32"/>
          <w:lang w:eastAsia="en-GB"/>
        </w:rPr>
      </w:pPr>
      <w:r>
        <w:rPr>
          <w:rFonts w:eastAsia="HGGothicM" w:cs="Tahoma"/>
          <w:b/>
          <w:bCs/>
          <w:noProof/>
          <w:sz w:val="40"/>
          <w:szCs w:val="32"/>
          <w:lang w:eastAsia="en-GB"/>
        </w:rPr>
        <w:drawing>
          <wp:inline distT="0" distB="0" distL="0" distR="0" wp14:anchorId="7D9B8E25" wp14:editId="53A9235E">
            <wp:extent cx="8833172" cy="5558407"/>
            <wp:effectExtent l="0" t="953" r="5398" b="539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 chart.png"/>
                    <pic:cNvPicPr/>
                  </pic:nvPicPr>
                  <pic:blipFill rotWithShape="1">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l="342" r="2366"/>
                    <a:stretch/>
                  </pic:blipFill>
                  <pic:spPr bwMode="auto">
                    <a:xfrm rot="16200000">
                      <a:off x="0" y="0"/>
                      <a:ext cx="8847384" cy="5567350"/>
                    </a:xfrm>
                    <a:prstGeom prst="rect">
                      <a:avLst/>
                    </a:prstGeom>
                    <a:ln>
                      <a:noFill/>
                    </a:ln>
                    <a:extLst>
                      <a:ext uri="{53640926-AAD7-44D8-BBD7-CCE9431645EC}">
                        <a14:shadowObscured xmlns:a14="http://schemas.microsoft.com/office/drawing/2010/main"/>
                      </a:ext>
                    </a:extLst>
                  </pic:spPr>
                </pic:pic>
              </a:graphicData>
            </a:graphic>
          </wp:inline>
        </w:drawing>
      </w:r>
    </w:p>
    <w:p w:rsidR="005B3B89" w:rsidRDefault="005B3B89" w:rsidP="005B3B89">
      <w:pPr>
        <w:pStyle w:val="Heading1"/>
      </w:pPr>
      <w:bookmarkStart w:id="60" w:name="_Ref374472687"/>
      <w:bookmarkStart w:id="61" w:name="_Toc374619135"/>
      <w:r>
        <w:lastRenderedPageBreak/>
        <w:t xml:space="preserve">Appendix B – </w:t>
      </w:r>
      <w:r w:rsidR="00780DF1">
        <w:t>Design of p</w:t>
      </w:r>
      <w:r>
        <w:t>revious FYP</w:t>
      </w:r>
      <w:r w:rsidR="00780DF1">
        <w:t xml:space="preserve"> database</w:t>
      </w:r>
      <w:bookmarkEnd w:id="60"/>
      <w:bookmarkEnd w:id="61"/>
    </w:p>
    <w:p w:rsidR="006C2803" w:rsidRPr="005B3B89" w:rsidRDefault="003F3FFE" w:rsidP="00656F27">
      <w:pPr>
        <w:jc w:val="center"/>
      </w:pPr>
      <w:r>
        <w:rPr>
          <w:noProof/>
          <w:lang w:eastAsia="en-GB"/>
        </w:rPr>
        <w:drawing>
          <wp:inline distT="0" distB="0" distL="0" distR="0">
            <wp:extent cx="8845235" cy="4822552"/>
            <wp:effectExtent l="0" t="7937" r="5397" b="539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db design.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867564" cy="4834726"/>
                    </a:xfrm>
                    <a:prstGeom prst="rect">
                      <a:avLst/>
                    </a:prstGeom>
                  </pic:spPr>
                </pic:pic>
              </a:graphicData>
            </a:graphic>
          </wp:inline>
        </w:drawing>
      </w:r>
    </w:p>
    <w:sectPr w:rsidR="006C2803" w:rsidRPr="005B3B89" w:rsidSect="00A80574">
      <w:footerReference w:type="even" r:id="rId23"/>
      <w:footerReference w:type="default" r:id="rId24"/>
      <w:pgSz w:w="12240" w:h="15840"/>
      <w:pgMar w:top="397" w:right="624" w:bottom="0" w:left="624" w:header="578" w:footer="431"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299" w:rsidRDefault="000A3299">
      <w:r>
        <w:separator/>
      </w:r>
    </w:p>
  </w:endnote>
  <w:endnote w:type="continuationSeparator" w:id="0">
    <w:p w:rsidR="000A3299" w:rsidRDefault="000A3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SMinchoE">
    <w:altName w:val="MS PMincho"/>
    <w:panose1 w:val="00000000000000000000"/>
    <w:charset w:val="80"/>
    <w:family w:val="roman"/>
    <w:notTrueType/>
    <w:pitch w:val="default"/>
  </w:font>
  <w:font w:name="CMU Serif">
    <w:panose1 w:val="02000603000000000000"/>
    <w:charset w:val="00"/>
    <w:family w:val="auto"/>
    <w:pitch w:val="variable"/>
    <w:sig w:usb0="E10002FF" w:usb1="5201E9EB" w:usb2="02020004" w:usb3="00000000" w:csb0="0000019F" w:csb1="00000000"/>
    <w:embedRegular r:id="rId1" w:fontKey="{3B5F7289-BDD5-4B06-9709-F24F4D5404E3}"/>
    <w:embedBold r:id="rId2" w:fontKey="{BC28C2F8-8BF6-40EB-9A40-43A3FEB10CF9}"/>
    <w:embedItalic r:id="rId3" w:fontKey="{414B7D4C-1780-487E-B987-8B71D1C11452}"/>
    <w:embedBoldItalic r:id="rId4" w:fontKey="{1853DEE2-D629-4893-B414-8856AE096C21}"/>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embedItalic r:id="rId5" w:subsetted="1" w:fontKey="{2A11CF00-71D5-4920-8AC2-AD86221F5952}"/>
  </w:font>
  <w:font w:name="Wingdings 2">
    <w:panose1 w:val="05020102010507070707"/>
    <w:charset w:val="02"/>
    <w:family w:val="roman"/>
    <w:pitch w:val="variable"/>
    <w:sig w:usb0="00000000" w:usb1="10000000" w:usb2="00000000" w:usb3="00000000" w:csb0="80000000" w:csb1="00000000"/>
    <w:embedRegular r:id="rId6" w:fontKey="{3B7DA5D3-AC10-4A55-B87D-F9DF42C51C3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AA9" w:rsidRDefault="004D7AA9">
    <w:pPr>
      <w:jc w:val="right"/>
    </w:pPr>
  </w:p>
  <w:p w:rsidR="004D7AA9" w:rsidRDefault="004D7AA9">
    <w:pPr>
      <w:jc w:val="right"/>
    </w:pPr>
    <w:r>
      <w:fldChar w:fldCharType="begin"/>
    </w:r>
    <w:r>
      <w:instrText xml:space="preserve"> PAGE   \* MERGEFORMAT </w:instrText>
    </w:r>
    <w:r>
      <w:fldChar w:fldCharType="separate"/>
    </w:r>
    <w:r>
      <w:rPr>
        <w:noProof/>
      </w:rPr>
      <w:t>2</w:t>
    </w:r>
    <w:r>
      <w:rPr>
        <w:noProof/>
      </w:rPr>
      <w:fldChar w:fldCharType="end"/>
    </w:r>
    <w:r>
      <w:t xml:space="preserve"> </w:t>
    </w:r>
    <w:r w:rsidRPr="000D1620">
      <w:rPr>
        <w:color w:val="E68422"/>
      </w:rPr>
      <w:sym w:font="Wingdings 2" w:char="F097"/>
    </w:r>
    <w:r>
      <w:t xml:space="preserve"> </w:t>
    </w:r>
  </w:p>
  <w:p w:rsidR="004D7AA9" w:rsidRDefault="004D7AA9">
    <w:pPr>
      <w:jc w:val="right"/>
    </w:pPr>
    <w:r>
      <w:rPr>
        <w:noProof/>
        <w:lang w:eastAsia="en-GB"/>
      </w:rPr>
      <mc:AlternateContent>
        <mc:Choice Requires="wpg">
          <w:drawing>
            <wp:inline distT="0" distB="0" distL="0" distR="0">
              <wp:extent cx="2327910" cy="45085"/>
              <wp:effectExtent l="0" t="0"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EB90EF" id="Group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JOrcMAAADaAAAADwAAAGRycy9kb3ducmV2LnhtbESPQWvCQBSE7wX/w/KE3pqNHkSiq4gg&#10;eFChaRG9vWZfs9Hs25BdNfHXdwuFHoeZ+YaZLztbizu1vnKsYJSkIIgLpysuFXx+bN6mIHxA1lg7&#10;JgU9eVguBi9zzLR78Dvd81CKCGGfoQITQpNJ6QtDFn3iGuLofbvWYoiyLaVu8RHhtpbjNJ1IixXH&#10;BYMNrQ0V1/xmFRzH+9HJfF1k7w/P3Tkvz7LXjVKvw241AxGoC//hv/ZWK5jA75V4A+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yTq3DAAAA2gAAAA8AAAAAAAAAAAAA&#10;AAAAoQIAAGRycy9kb3ducmV2LnhtbFBLBQYAAAAABAAEAPkAAACRAwAAAAA=&#10;" strokecolor="#438086" strokeweight="1.5pt"/>
              <v:shape id="AutoShape 6" o:spid="_x0000_s1028" type="#_x0000_t32" style="position:absolute;left:7606;top:15155;width:366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wgnMMAAADaAAAADwAAAGRycy9kb3ducmV2LnhtbESPX2vCQBDE3wW/w7GFvumlldqQeooI&#10;xTwV/IPQt21uTYK5vZBbNe2n7wmCj8PM/IaZLXrXqAt1ofZs4GWcgCIuvK25NLDffY5SUEGQLTae&#10;ycAvBVjMh4MZZtZfeUOXrZQqQjhkaKASaTOtQ1GRwzD2LXH0jr5zKFF2pbYdXiPcNfo1SabaYc1x&#10;ocKWVhUVp+3ZGfh26eFtxwdZr38mX3+p5P2yyI15fuqXH6CEenmE7+3cGniH25V4A/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MIJzDAAAA2gAAAA8AAAAAAAAAAAAA&#10;AAAAoQIAAGRycy9kb3ducmV2LnhtbFBLBQYAAAAABAAEAPkAAACRAwAAAAA=&#10;" strokecolor="#438086" strokeweight=".25pt"/>
              <w10:anchorlock/>
            </v:group>
          </w:pict>
        </mc:Fallback>
      </mc:AlternateContent>
    </w:r>
  </w:p>
  <w:p w:rsidR="004D7AA9" w:rsidRDefault="004D7AA9">
    <w:pPr>
      <w:pStyle w:val="NoSpacing"/>
      <w:rPr>
        <w:sz w:val="2"/>
        <w:szCs w:val="2"/>
      </w:rPr>
    </w:pPr>
  </w:p>
  <w:p w:rsidR="004D7AA9" w:rsidRDefault="004D7AA9"/>
  <w:p w:rsidR="004D7AA9" w:rsidRDefault="004D7AA9"/>
  <w:p w:rsidR="004D7AA9" w:rsidRDefault="004D7A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4553379"/>
      <w:docPartObj>
        <w:docPartGallery w:val="Page Numbers (Bottom of Page)"/>
        <w:docPartUnique/>
      </w:docPartObj>
    </w:sdtPr>
    <w:sdtEndPr>
      <w:rPr>
        <w:noProof/>
      </w:rPr>
    </w:sdtEndPr>
    <w:sdtContent>
      <w:p w:rsidR="004D7AA9" w:rsidRDefault="004D7AA9">
        <w:pPr>
          <w:pStyle w:val="Footer"/>
          <w:jc w:val="center"/>
        </w:pPr>
        <w:r>
          <w:fldChar w:fldCharType="begin"/>
        </w:r>
        <w:r>
          <w:instrText xml:space="preserve"> PAGE   \* MERGEFORMAT </w:instrText>
        </w:r>
        <w:r>
          <w:fldChar w:fldCharType="separate"/>
        </w:r>
        <w:r w:rsidR="001B091A">
          <w:rPr>
            <w:noProof/>
          </w:rPr>
          <w:t>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299" w:rsidRDefault="000A3299">
      <w:r>
        <w:separator/>
      </w:r>
    </w:p>
  </w:footnote>
  <w:footnote w:type="continuationSeparator" w:id="0">
    <w:p w:rsidR="000A3299" w:rsidRDefault="000A32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3333C"/>
    <w:multiLevelType w:val="hybridMultilevel"/>
    <w:tmpl w:val="D7BE34B2"/>
    <w:lvl w:ilvl="0" w:tplc="FC8E7F3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nsid w:val="017648C7"/>
    <w:multiLevelType w:val="hybridMultilevel"/>
    <w:tmpl w:val="FDECFF80"/>
    <w:lvl w:ilvl="0" w:tplc="D3F27D5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nsid w:val="07625D62"/>
    <w:multiLevelType w:val="hybridMultilevel"/>
    <w:tmpl w:val="BF8C04EE"/>
    <w:lvl w:ilvl="0" w:tplc="D3F27D5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nsid w:val="0A285115"/>
    <w:multiLevelType w:val="hybridMultilevel"/>
    <w:tmpl w:val="101A27FA"/>
    <w:lvl w:ilvl="0" w:tplc="A0F4354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nsid w:val="0F945C1C"/>
    <w:multiLevelType w:val="hybridMultilevel"/>
    <w:tmpl w:val="EB20E912"/>
    <w:lvl w:ilvl="0" w:tplc="C37CE80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nsid w:val="254A40DE"/>
    <w:multiLevelType w:val="hybridMultilevel"/>
    <w:tmpl w:val="A5426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B4E0819"/>
    <w:multiLevelType w:val="hybridMultilevel"/>
    <w:tmpl w:val="8A9A9BEE"/>
    <w:lvl w:ilvl="0" w:tplc="9F5ACA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nsid w:val="2CEA4A42"/>
    <w:multiLevelType w:val="hybridMultilevel"/>
    <w:tmpl w:val="21BA6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6A92E3A"/>
    <w:multiLevelType w:val="hybridMultilevel"/>
    <w:tmpl w:val="3E1040F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42EC1CE6"/>
    <w:multiLevelType w:val="hybridMultilevel"/>
    <w:tmpl w:val="5A6A11F2"/>
    <w:lvl w:ilvl="0" w:tplc="2512A12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nsid w:val="46555D40"/>
    <w:multiLevelType w:val="hybridMultilevel"/>
    <w:tmpl w:val="41C0D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FC57B3E"/>
    <w:multiLevelType w:val="hybridMultilevel"/>
    <w:tmpl w:val="B27233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C84602"/>
    <w:multiLevelType w:val="hybridMultilevel"/>
    <w:tmpl w:val="57F60968"/>
    <w:lvl w:ilvl="0" w:tplc="64E88B6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nsid w:val="6329589E"/>
    <w:multiLevelType w:val="hybridMultilevel"/>
    <w:tmpl w:val="65FE3D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4EA3A86"/>
    <w:multiLevelType w:val="hybridMultilevel"/>
    <w:tmpl w:val="D0921C26"/>
    <w:lvl w:ilvl="0" w:tplc="D3F27D5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nsid w:val="6BAA1EA1"/>
    <w:multiLevelType w:val="hybridMultilevel"/>
    <w:tmpl w:val="80F49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990ACB"/>
    <w:multiLevelType w:val="hybridMultilevel"/>
    <w:tmpl w:val="A54CED78"/>
    <w:lvl w:ilvl="0" w:tplc="3AB0039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11"/>
  </w:num>
  <w:num w:numId="2">
    <w:abstractNumId w:val="13"/>
  </w:num>
  <w:num w:numId="3">
    <w:abstractNumId w:val="8"/>
  </w:num>
  <w:num w:numId="4">
    <w:abstractNumId w:val="0"/>
  </w:num>
  <w:num w:numId="5">
    <w:abstractNumId w:val="12"/>
  </w:num>
  <w:num w:numId="6">
    <w:abstractNumId w:val="16"/>
  </w:num>
  <w:num w:numId="7">
    <w:abstractNumId w:val="4"/>
  </w:num>
  <w:num w:numId="8">
    <w:abstractNumId w:val="14"/>
  </w:num>
  <w:num w:numId="9">
    <w:abstractNumId w:val="1"/>
  </w:num>
  <w:num w:numId="10">
    <w:abstractNumId w:val="2"/>
  </w:num>
  <w:num w:numId="11">
    <w:abstractNumId w:val="9"/>
  </w:num>
  <w:num w:numId="12">
    <w:abstractNumId w:val="3"/>
  </w:num>
  <w:num w:numId="13">
    <w:abstractNumId w:val="6"/>
  </w:num>
  <w:num w:numId="14">
    <w:abstractNumId w:val="5"/>
  </w:num>
  <w:num w:numId="15">
    <w:abstractNumId w:val="15"/>
  </w:num>
  <w:num w:numId="16">
    <w:abstractNumId w:val="7"/>
  </w:num>
  <w:num w:numId="1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TrueTypeFonts/>
  <w:saveSubset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AD8"/>
    <w:rsid w:val="0000094B"/>
    <w:rsid w:val="000019E8"/>
    <w:rsid w:val="00001E36"/>
    <w:rsid w:val="00001FF1"/>
    <w:rsid w:val="00002674"/>
    <w:rsid w:val="0000336D"/>
    <w:rsid w:val="00004180"/>
    <w:rsid w:val="00005F75"/>
    <w:rsid w:val="000061B2"/>
    <w:rsid w:val="0000676E"/>
    <w:rsid w:val="00006BA2"/>
    <w:rsid w:val="00007C41"/>
    <w:rsid w:val="00010E98"/>
    <w:rsid w:val="00011B40"/>
    <w:rsid w:val="00011F38"/>
    <w:rsid w:val="00012C11"/>
    <w:rsid w:val="00014092"/>
    <w:rsid w:val="00014652"/>
    <w:rsid w:val="000148AC"/>
    <w:rsid w:val="00015248"/>
    <w:rsid w:val="0001528E"/>
    <w:rsid w:val="00015486"/>
    <w:rsid w:val="000162B2"/>
    <w:rsid w:val="00020726"/>
    <w:rsid w:val="00020A1C"/>
    <w:rsid w:val="000219C5"/>
    <w:rsid w:val="00022A73"/>
    <w:rsid w:val="00022D05"/>
    <w:rsid w:val="00023CAE"/>
    <w:rsid w:val="00024610"/>
    <w:rsid w:val="000248C7"/>
    <w:rsid w:val="000252FD"/>
    <w:rsid w:val="00025A32"/>
    <w:rsid w:val="00026B8A"/>
    <w:rsid w:val="00026C7A"/>
    <w:rsid w:val="000279EC"/>
    <w:rsid w:val="00031313"/>
    <w:rsid w:val="000320AE"/>
    <w:rsid w:val="00033052"/>
    <w:rsid w:val="00033500"/>
    <w:rsid w:val="00033D75"/>
    <w:rsid w:val="000361A5"/>
    <w:rsid w:val="000361F8"/>
    <w:rsid w:val="0003625C"/>
    <w:rsid w:val="00036A48"/>
    <w:rsid w:val="0003746F"/>
    <w:rsid w:val="00037BB5"/>
    <w:rsid w:val="00037E67"/>
    <w:rsid w:val="00040E43"/>
    <w:rsid w:val="00040FD5"/>
    <w:rsid w:val="000411F4"/>
    <w:rsid w:val="00041344"/>
    <w:rsid w:val="000432D1"/>
    <w:rsid w:val="00043E5D"/>
    <w:rsid w:val="000440BE"/>
    <w:rsid w:val="00047221"/>
    <w:rsid w:val="00047E7B"/>
    <w:rsid w:val="0005104D"/>
    <w:rsid w:val="00051F22"/>
    <w:rsid w:val="00053D2E"/>
    <w:rsid w:val="00053E39"/>
    <w:rsid w:val="00054E78"/>
    <w:rsid w:val="00057C60"/>
    <w:rsid w:val="00057E80"/>
    <w:rsid w:val="00060EEE"/>
    <w:rsid w:val="0006167D"/>
    <w:rsid w:val="000622FF"/>
    <w:rsid w:val="00062389"/>
    <w:rsid w:val="00063FDB"/>
    <w:rsid w:val="0006485E"/>
    <w:rsid w:val="00064EF8"/>
    <w:rsid w:val="00065430"/>
    <w:rsid w:val="0006793C"/>
    <w:rsid w:val="00071400"/>
    <w:rsid w:val="00071685"/>
    <w:rsid w:val="0007182D"/>
    <w:rsid w:val="00071C77"/>
    <w:rsid w:val="00072436"/>
    <w:rsid w:val="00072670"/>
    <w:rsid w:val="00073D03"/>
    <w:rsid w:val="00075E53"/>
    <w:rsid w:val="00076C78"/>
    <w:rsid w:val="00076F92"/>
    <w:rsid w:val="0007763A"/>
    <w:rsid w:val="000805EE"/>
    <w:rsid w:val="00081106"/>
    <w:rsid w:val="0008165C"/>
    <w:rsid w:val="00081932"/>
    <w:rsid w:val="00082113"/>
    <w:rsid w:val="00082158"/>
    <w:rsid w:val="00083037"/>
    <w:rsid w:val="00083484"/>
    <w:rsid w:val="00085F11"/>
    <w:rsid w:val="00087DBE"/>
    <w:rsid w:val="00090BC5"/>
    <w:rsid w:val="00090EE7"/>
    <w:rsid w:val="00092C6F"/>
    <w:rsid w:val="0009496A"/>
    <w:rsid w:val="000953FB"/>
    <w:rsid w:val="00095BE2"/>
    <w:rsid w:val="00096106"/>
    <w:rsid w:val="000969F0"/>
    <w:rsid w:val="00097165"/>
    <w:rsid w:val="000A0D83"/>
    <w:rsid w:val="000A108B"/>
    <w:rsid w:val="000A1A14"/>
    <w:rsid w:val="000A313D"/>
    <w:rsid w:val="000A3299"/>
    <w:rsid w:val="000A39E8"/>
    <w:rsid w:val="000A3BC4"/>
    <w:rsid w:val="000A486A"/>
    <w:rsid w:val="000A512C"/>
    <w:rsid w:val="000A5B35"/>
    <w:rsid w:val="000A5F5E"/>
    <w:rsid w:val="000A5FF0"/>
    <w:rsid w:val="000A6C66"/>
    <w:rsid w:val="000A6FA7"/>
    <w:rsid w:val="000B06B0"/>
    <w:rsid w:val="000B08E2"/>
    <w:rsid w:val="000B2246"/>
    <w:rsid w:val="000B2FE0"/>
    <w:rsid w:val="000B3BC7"/>
    <w:rsid w:val="000B4025"/>
    <w:rsid w:val="000B58EF"/>
    <w:rsid w:val="000B723F"/>
    <w:rsid w:val="000B7DA2"/>
    <w:rsid w:val="000C1061"/>
    <w:rsid w:val="000C166F"/>
    <w:rsid w:val="000C2FCD"/>
    <w:rsid w:val="000C35BA"/>
    <w:rsid w:val="000C46A9"/>
    <w:rsid w:val="000C4B8C"/>
    <w:rsid w:val="000C4D4E"/>
    <w:rsid w:val="000C4E4E"/>
    <w:rsid w:val="000C70D6"/>
    <w:rsid w:val="000C7EEB"/>
    <w:rsid w:val="000D0082"/>
    <w:rsid w:val="000D092C"/>
    <w:rsid w:val="000D1620"/>
    <w:rsid w:val="000D1C98"/>
    <w:rsid w:val="000D1E44"/>
    <w:rsid w:val="000D25DC"/>
    <w:rsid w:val="000D2730"/>
    <w:rsid w:val="000D293B"/>
    <w:rsid w:val="000D2D86"/>
    <w:rsid w:val="000D4C0D"/>
    <w:rsid w:val="000D631D"/>
    <w:rsid w:val="000D68AF"/>
    <w:rsid w:val="000E02E3"/>
    <w:rsid w:val="000E4576"/>
    <w:rsid w:val="000E5C0A"/>
    <w:rsid w:val="000E5D2F"/>
    <w:rsid w:val="000E6448"/>
    <w:rsid w:val="000E6AE2"/>
    <w:rsid w:val="000E7302"/>
    <w:rsid w:val="000E73CA"/>
    <w:rsid w:val="000E7785"/>
    <w:rsid w:val="000F09F2"/>
    <w:rsid w:val="000F19CD"/>
    <w:rsid w:val="000F1A74"/>
    <w:rsid w:val="000F22D3"/>
    <w:rsid w:val="000F2DFB"/>
    <w:rsid w:val="000F36A0"/>
    <w:rsid w:val="000F3C91"/>
    <w:rsid w:val="000F41E4"/>
    <w:rsid w:val="000F451D"/>
    <w:rsid w:val="000F4577"/>
    <w:rsid w:val="000F5711"/>
    <w:rsid w:val="000F689E"/>
    <w:rsid w:val="000F7D51"/>
    <w:rsid w:val="00102923"/>
    <w:rsid w:val="00103154"/>
    <w:rsid w:val="001034C6"/>
    <w:rsid w:val="00103E79"/>
    <w:rsid w:val="00104786"/>
    <w:rsid w:val="001048E0"/>
    <w:rsid w:val="00104EDF"/>
    <w:rsid w:val="0010658D"/>
    <w:rsid w:val="001076EB"/>
    <w:rsid w:val="00107E11"/>
    <w:rsid w:val="00110369"/>
    <w:rsid w:val="0011154F"/>
    <w:rsid w:val="00111DAB"/>
    <w:rsid w:val="0011273E"/>
    <w:rsid w:val="00112BDA"/>
    <w:rsid w:val="00113A17"/>
    <w:rsid w:val="00113FE5"/>
    <w:rsid w:val="001146CF"/>
    <w:rsid w:val="001158FF"/>
    <w:rsid w:val="00115B44"/>
    <w:rsid w:val="0011614F"/>
    <w:rsid w:val="001161C1"/>
    <w:rsid w:val="0012040B"/>
    <w:rsid w:val="001226C4"/>
    <w:rsid w:val="00123258"/>
    <w:rsid w:val="00123E7F"/>
    <w:rsid w:val="001245E2"/>
    <w:rsid w:val="00124DBA"/>
    <w:rsid w:val="001258C5"/>
    <w:rsid w:val="0013236A"/>
    <w:rsid w:val="00133940"/>
    <w:rsid w:val="00133BAF"/>
    <w:rsid w:val="001341F3"/>
    <w:rsid w:val="00135A6E"/>
    <w:rsid w:val="00135B77"/>
    <w:rsid w:val="00135C4A"/>
    <w:rsid w:val="00137C37"/>
    <w:rsid w:val="00140239"/>
    <w:rsid w:val="00140E6B"/>
    <w:rsid w:val="0014166D"/>
    <w:rsid w:val="00141C0A"/>
    <w:rsid w:val="0014244E"/>
    <w:rsid w:val="0014357F"/>
    <w:rsid w:val="00143B76"/>
    <w:rsid w:val="00143E15"/>
    <w:rsid w:val="00144A4C"/>
    <w:rsid w:val="00144AFB"/>
    <w:rsid w:val="001461D1"/>
    <w:rsid w:val="00150A2A"/>
    <w:rsid w:val="00151BD0"/>
    <w:rsid w:val="00151EFB"/>
    <w:rsid w:val="00154445"/>
    <w:rsid w:val="00154669"/>
    <w:rsid w:val="00154CE4"/>
    <w:rsid w:val="0015578C"/>
    <w:rsid w:val="001558D2"/>
    <w:rsid w:val="001560F7"/>
    <w:rsid w:val="001562C6"/>
    <w:rsid w:val="00156657"/>
    <w:rsid w:val="00156A2A"/>
    <w:rsid w:val="00156B72"/>
    <w:rsid w:val="00160CB0"/>
    <w:rsid w:val="001622CD"/>
    <w:rsid w:val="00162957"/>
    <w:rsid w:val="00164527"/>
    <w:rsid w:val="0016454B"/>
    <w:rsid w:val="00164C13"/>
    <w:rsid w:val="001656FB"/>
    <w:rsid w:val="001658FC"/>
    <w:rsid w:val="00165B71"/>
    <w:rsid w:val="001664C8"/>
    <w:rsid w:val="00166880"/>
    <w:rsid w:val="00171205"/>
    <w:rsid w:val="001714FE"/>
    <w:rsid w:val="00171B4D"/>
    <w:rsid w:val="0017275B"/>
    <w:rsid w:val="001756EA"/>
    <w:rsid w:val="00176CBE"/>
    <w:rsid w:val="00180D44"/>
    <w:rsid w:val="00182E55"/>
    <w:rsid w:val="00183638"/>
    <w:rsid w:val="0018408B"/>
    <w:rsid w:val="001840C4"/>
    <w:rsid w:val="001842C4"/>
    <w:rsid w:val="00185B23"/>
    <w:rsid w:val="00186172"/>
    <w:rsid w:val="0018672C"/>
    <w:rsid w:val="00186961"/>
    <w:rsid w:val="00186EAD"/>
    <w:rsid w:val="001876D0"/>
    <w:rsid w:val="00187CBA"/>
    <w:rsid w:val="00193998"/>
    <w:rsid w:val="00194C0C"/>
    <w:rsid w:val="00194F73"/>
    <w:rsid w:val="00196EDB"/>
    <w:rsid w:val="001974E7"/>
    <w:rsid w:val="00197651"/>
    <w:rsid w:val="0019777A"/>
    <w:rsid w:val="00197CD7"/>
    <w:rsid w:val="001A0D22"/>
    <w:rsid w:val="001A25AB"/>
    <w:rsid w:val="001A3C27"/>
    <w:rsid w:val="001A41F7"/>
    <w:rsid w:val="001A436A"/>
    <w:rsid w:val="001A46AE"/>
    <w:rsid w:val="001A4753"/>
    <w:rsid w:val="001A5D1B"/>
    <w:rsid w:val="001A7B9A"/>
    <w:rsid w:val="001B0194"/>
    <w:rsid w:val="001B091A"/>
    <w:rsid w:val="001B097F"/>
    <w:rsid w:val="001B1FF1"/>
    <w:rsid w:val="001B2526"/>
    <w:rsid w:val="001B31F7"/>
    <w:rsid w:val="001B4771"/>
    <w:rsid w:val="001B73E6"/>
    <w:rsid w:val="001C0A98"/>
    <w:rsid w:val="001C13DF"/>
    <w:rsid w:val="001C21E7"/>
    <w:rsid w:val="001C27A1"/>
    <w:rsid w:val="001C2A75"/>
    <w:rsid w:val="001C2EB6"/>
    <w:rsid w:val="001C3078"/>
    <w:rsid w:val="001C316B"/>
    <w:rsid w:val="001C48C7"/>
    <w:rsid w:val="001C4CF0"/>
    <w:rsid w:val="001C5002"/>
    <w:rsid w:val="001C5050"/>
    <w:rsid w:val="001C50E3"/>
    <w:rsid w:val="001C53C5"/>
    <w:rsid w:val="001C5B5A"/>
    <w:rsid w:val="001C6018"/>
    <w:rsid w:val="001C6A4F"/>
    <w:rsid w:val="001C6FC1"/>
    <w:rsid w:val="001C7163"/>
    <w:rsid w:val="001C76FA"/>
    <w:rsid w:val="001D0E9F"/>
    <w:rsid w:val="001D12D8"/>
    <w:rsid w:val="001D1717"/>
    <w:rsid w:val="001D2090"/>
    <w:rsid w:val="001D32D4"/>
    <w:rsid w:val="001D3BC9"/>
    <w:rsid w:val="001D4490"/>
    <w:rsid w:val="001D4982"/>
    <w:rsid w:val="001D5304"/>
    <w:rsid w:val="001D5A26"/>
    <w:rsid w:val="001D6EE8"/>
    <w:rsid w:val="001D705A"/>
    <w:rsid w:val="001D7917"/>
    <w:rsid w:val="001E11E1"/>
    <w:rsid w:val="001E1334"/>
    <w:rsid w:val="001E2407"/>
    <w:rsid w:val="001E288A"/>
    <w:rsid w:val="001E3F4B"/>
    <w:rsid w:val="001E40E7"/>
    <w:rsid w:val="001E4E0E"/>
    <w:rsid w:val="001E64FD"/>
    <w:rsid w:val="001E712C"/>
    <w:rsid w:val="001E72A7"/>
    <w:rsid w:val="001E731B"/>
    <w:rsid w:val="001E7912"/>
    <w:rsid w:val="001F1395"/>
    <w:rsid w:val="001F1643"/>
    <w:rsid w:val="001F20E7"/>
    <w:rsid w:val="001F2EDF"/>
    <w:rsid w:val="001F3B9F"/>
    <w:rsid w:val="001F4733"/>
    <w:rsid w:val="001F5BE3"/>
    <w:rsid w:val="001F5D05"/>
    <w:rsid w:val="001F658F"/>
    <w:rsid w:val="001F6820"/>
    <w:rsid w:val="001F7370"/>
    <w:rsid w:val="001F7C3E"/>
    <w:rsid w:val="002020BA"/>
    <w:rsid w:val="002035E2"/>
    <w:rsid w:val="00205C58"/>
    <w:rsid w:val="00207039"/>
    <w:rsid w:val="0020729C"/>
    <w:rsid w:val="0020797D"/>
    <w:rsid w:val="00210B81"/>
    <w:rsid w:val="00211321"/>
    <w:rsid w:val="00211B03"/>
    <w:rsid w:val="00212018"/>
    <w:rsid w:val="00212447"/>
    <w:rsid w:val="0021296A"/>
    <w:rsid w:val="00213FFC"/>
    <w:rsid w:val="0021412E"/>
    <w:rsid w:val="00215248"/>
    <w:rsid w:val="00215F65"/>
    <w:rsid w:val="0021646F"/>
    <w:rsid w:val="00220E20"/>
    <w:rsid w:val="00221575"/>
    <w:rsid w:val="002217CD"/>
    <w:rsid w:val="00223EE8"/>
    <w:rsid w:val="00224790"/>
    <w:rsid w:val="0022497F"/>
    <w:rsid w:val="002261EB"/>
    <w:rsid w:val="00234276"/>
    <w:rsid w:val="00234E69"/>
    <w:rsid w:val="0023501F"/>
    <w:rsid w:val="0023536E"/>
    <w:rsid w:val="00236E2F"/>
    <w:rsid w:val="0024060F"/>
    <w:rsid w:val="0024069C"/>
    <w:rsid w:val="00240715"/>
    <w:rsid w:val="00243DD3"/>
    <w:rsid w:val="0024405E"/>
    <w:rsid w:val="0024696F"/>
    <w:rsid w:val="002475AA"/>
    <w:rsid w:val="00247E7D"/>
    <w:rsid w:val="002500D8"/>
    <w:rsid w:val="002501C4"/>
    <w:rsid w:val="002515E3"/>
    <w:rsid w:val="002524F3"/>
    <w:rsid w:val="002524F7"/>
    <w:rsid w:val="00252701"/>
    <w:rsid w:val="002541D5"/>
    <w:rsid w:val="002543CB"/>
    <w:rsid w:val="002563C0"/>
    <w:rsid w:val="002564CE"/>
    <w:rsid w:val="002574A2"/>
    <w:rsid w:val="00262612"/>
    <w:rsid w:val="00264DAF"/>
    <w:rsid w:val="00264F13"/>
    <w:rsid w:val="00265F8F"/>
    <w:rsid w:val="0026776D"/>
    <w:rsid w:val="00267C5E"/>
    <w:rsid w:val="0027006F"/>
    <w:rsid w:val="00270402"/>
    <w:rsid w:val="00270EA3"/>
    <w:rsid w:val="0027111E"/>
    <w:rsid w:val="00271AF6"/>
    <w:rsid w:val="00271EB4"/>
    <w:rsid w:val="002730C8"/>
    <w:rsid w:val="00273827"/>
    <w:rsid w:val="002757C9"/>
    <w:rsid w:val="002759C8"/>
    <w:rsid w:val="00276800"/>
    <w:rsid w:val="00277F76"/>
    <w:rsid w:val="002809BA"/>
    <w:rsid w:val="00282881"/>
    <w:rsid w:val="0028487D"/>
    <w:rsid w:val="00284AC8"/>
    <w:rsid w:val="00284C74"/>
    <w:rsid w:val="00284CAC"/>
    <w:rsid w:val="0028581A"/>
    <w:rsid w:val="00286D24"/>
    <w:rsid w:val="00291038"/>
    <w:rsid w:val="00291B07"/>
    <w:rsid w:val="0029280C"/>
    <w:rsid w:val="00292CE3"/>
    <w:rsid w:val="00294134"/>
    <w:rsid w:val="00294D54"/>
    <w:rsid w:val="00296019"/>
    <w:rsid w:val="00296427"/>
    <w:rsid w:val="00296824"/>
    <w:rsid w:val="00296FE9"/>
    <w:rsid w:val="002971ED"/>
    <w:rsid w:val="0029751E"/>
    <w:rsid w:val="00297CA4"/>
    <w:rsid w:val="002A07CE"/>
    <w:rsid w:val="002A3D81"/>
    <w:rsid w:val="002A3EB5"/>
    <w:rsid w:val="002A3FD1"/>
    <w:rsid w:val="002A4FAA"/>
    <w:rsid w:val="002A5F2A"/>
    <w:rsid w:val="002A6AB3"/>
    <w:rsid w:val="002A7A87"/>
    <w:rsid w:val="002B04DE"/>
    <w:rsid w:val="002B08AE"/>
    <w:rsid w:val="002B1DA2"/>
    <w:rsid w:val="002B2D6B"/>
    <w:rsid w:val="002B56F3"/>
    <w:rsid w:val="002B5CE4"/>
    <w:rsid w:val="002B6202"/>
    <w:rsid w:val="002B6661"/>
    <w:rsid w:val="002B6E2A"/>
    <w:rsid w:val="002B71C9"/>
    <w:rsid w:val="002B7669"/>
    <w:rsid w:val="002B7FCD"/>
    <w:rsid w:val="002C0AE3"/>
    <w:rsid w:val="002C132F"/>
    <w:rsid w:val="002C1569"/>
    <w:rsid w:val="002C1CBC"/>
    <w:rsid w:val="002C1DD3"/>
    <w:rsid w:val="002C2454"/>
    <w:rsid w:val="002C2F79"/>
    <w:rsid w:val="002C34CA"/>
    <w:rsid w:val="002C3DFC"/>
    <w:rsid w:val="002C4479"/>
    <w:rsid w:val="002C4834"/>
    <w:rsid w:val="002C5385"/>
    <w:rsid w:val="002C5570"/>
    <w:rsid w:val="002C58C2"/>
    <w:rsid w:val="002C5DDE"/>
    <w:rsid w:val="002C6765"/>
    <w:rsid w:val="002C6D3F"/>
    <w:rsid w:val="002C6DE1"/>
    <w:rsid w:val="002C7526"/>
    <w:rsid w:val="002D077D"/>
    <w:rsid w:val="002D08AA"/>
    <w:rsid w:val="002D0923"/>
    <w:rsid w:val="002D0D05"/>
    <w:rsid w:val="002D2119"/>
    <w:rsid w:val="002D290C"/>
    <w:rsid w:val="002D2ED3"/>
    <w:rsid w:val="002D40F4"/>
    <w:rsid w:val="002D4221"/>
    <w:rsid w:val="002D52A3"/>
    <w:rsid w:val="002D5E91"/>
    <w:rsid w:val="002D7F01"/>
    <w:rsid w:val="002E1BB8"/>
    <w:rsid w:val="002E4277"/>
    <w:rsid w:val="002E4710"/>
    <w:rsid w:val="002E47F4"/>
    <w:rsid w:val="002E4BAB"/>
    <w:rsid w:val="002E4DF8"/>
    <w:rsid w:val="002E7AB7"/>
    <w:rsid w:val="002F088D"/>
    <w:rsid w:val="002F096C"/>
    <w:rsid w:val="002F0970"/>
    <w:rsid w:val="002F0B19"/>
    <w:rsid w:val="002F0FB9"/>
    <w:rsid w:val="002F3424"/>
    <w:rsid w:val="002F4C50"/>
    <w:rsid w:val="002F514F"/>
    <w:rsid w:val="002F671E"/>
    <w:rsid w:val="002F6D57"/>
    <w:rsid w:val="002F7010"/>
    <w:rsid w:val="002F784E"/>
    <w:rsid w:val="00300494"/>
    <w:rsid w:val="00300536"/>
    <w:rsid w:val="003005E5"/>
    <w:rsid w:val="00300FE6"/>
    <w:rsid w:val="0030144D"/>
    <w:rsid w:val="00301799"/>
    <w:rsid w:val="0030218A"/>
    <w:rsid w:val="0030283A"/>
    <w:rsid w:val="00303591"/>
    <w:rsid w:val="00305F09"/>
    <w:rsid w:val="00307790"/>
    <w:rsid w:val="00310122"/>
    <w:rsid w:val="003104B2"/>
    <w:rsid w:val="00310D2A"/>
    <w:rsid w:val="00310D5F"/>
    <w:rsid w:val="0031142E"/>
    <w:rsid w:val="0031233C"/>
    <w:rsid w:val="00312C75"/>
    <w:rsid w:val="00313D97"/>
    <w:rsid w:val="00314293"/>
    <w:rsid w:val="0031561A"/>
    <w:rsid w:val="00316D62"/>
    <w:rsid w:val="00316FBA"/>
    <w:rsid w:val="0031713E"/>
    <w:rsid w:val="003177AC"/>
    <w:rsid w:val="0032001D"/>
    <w:rsid w:val="00320B98"/>
    <w:rsid w:val="00321499"/>
    <w:rsid w:val="003217D8"/>
    <w:rsid w:val="0032438B"/>
    <w:rsid w:val="00326515"/>
    <w:rsid w:val="00330E99"/>
    <w:rsid w:val="00331118"/>
    <w:rsid w:val="00332A69"/>
    <w:rsid w:val="00332AE3"/>
    <w:rsid w:val="00333195"/>
    <w:rsid w:val="00334776"/>
    <w:rsid w:val="0033514F"/>
    <w:rsid w:val="0033589D"/>
    <w:rsid w:val="00335995"/>
    <w:rsid w:val="00336E58"/>
    <w:rsid w:val="00340F74"/>
    <w:rsid w:val="003411B9"/>
    <w:rsid w:val="00341FD8"/>
    <w:rsid w:val="003425A8"/>
    <w:rsid w:val="0034403C"/>
    <w:rsid w:val="00344281"/>
    <w:rsid w:val="003442C8"/>
    <w:rsid w:val="003447A2"/>
    <w:rsid w:val="003453FB"/>
    <w:rsid w:val="00345630"/>
    <w:rsid w:val="0035041F"/>
    <w:rsid w:val="00350620"/>
    <w:rsid w:val="00350B69"/>
    <w:rsid w:val="003512B8"/>
    <w:rsid w:val="003514DA"/>
    <w:rsid w:val="003517F3"/>
    <w:rsid w:val="003521EC"/>
    <w:rsid w:val="0035220E"/>
    <w:rsid w:val="003526C2"/>
    <w:rsid w:val="00352ACB"/>
    <w:rsid w:val="003556F1"/>
    <w:rsid w:val="00355CBA"/>
    <w:rsid w:val="00356628"/>
    <w:rsid w:val="003566C8"/>
    <w:rsid w:val="00356F12"/>
    <w:rsid w:val="003570F7"/>
    <w:rsid w:val="00357CF9"/>
    <w:rsid w:val="003608F4"/>
    <w:rsid w:val="00360BDC"/>
    <w:rsid w:val="00360E5F"/>
    <w:rsid w:val="00363B6D"/>
    <w:rsid w:val="0036752F"/>
    <w:rsid w:val="00367DF8"/>
    <w:rsid w:val="003707CD"/>
    <w:rsid w:val="00370E99"/>
    <w:rsid w:val="0037292A"/>
    <w:rsid w:val="00373598"/>
    <w:rsid w:val="00373624"/>
    <w:rsid w:val="00373AC0"/>
    <w:rsid w:val="00374A35"/>
    <w:rsid w:val="00376AFE"/>
    <w:rsid w:val="00377C92"/>
    <w:rsid w:val="00380299"/>
    <w:rsid w:val="00381155"/>
    <w:rsid w:val="00381F66"/>
    <w:rsid w:val="00382756"/>
    <w:rsid w:val="0038410B"/>
    <w:rsid w:val="003843EE"/>
    <w:rsid w:val="00384861"/>
    <w:rsid w:val="00384F35"/>
    <w:rsid w:val="0038570A"/>
    <w:rsid w:val="00386432"/>
    <w:rsid w:val="00386516"/>
    <w:rsid w:val="00386CCC"/>
    <w:rsid w:val="00387DB6"/>
    <w:rsid w:val="00390208"/>
    <w:rsid w:val="00390D17"/>
    <w:rsid w:val="00391014"/>
    <w:rsid w:val="00392708"/>
    <w:rsid w:val="00392BB7"/>
    <w:rsid w:val="00392FE5"/>
    <w:rsid w:val="00394817"/>
    <w:rsid w:val="00394D30"/>
    <w:rsid w:val="003A07E0"/>
    <w:rsid w:val="003A1125"/>
    <w:rsid w:val="003A20AF"/>
    <w:rsid w:val="003A2CFA"/>
    <w:rsid w:val="003A349B"/>
    <w:rsid w:val="003A3A0F"/>
    <w:rsid w:val="003A4604"/>
    <w:rsid w:val="003A4F26"/>
    <w:rsid w:val="003A6C1C"/>
    <w:rsid w:val="003A6FC5"/>
    <w:rsid w:val="003A7C5D"/>
    <w:rsid w:val="003A7E60"/>
    <w:rsid w:val="003B0000"/>
    <w:rsid w:val="003B0B7F"/>
    <w:rsid w:val="003B2474"/>
    <w:rsid w:val="003B2D16"/>
    <w:rsid w:val="003B2F82"/>
    <w:rsid w:val="003B365F"/>
    <w:rsid w:val="003B3E34"/>
    <w:rsid w:val="003B5359"/>
    <w:rsid w:val="003B5674"/>
    <w:rsid w:val="003B6043"/>
    <w:rsid w:val="003B6165"/>
    <w:rsid w:val="003B6320"/>
    <w:rsid w:val="003B7AF6"/>
    <w:rsid w:val="003C086B"/>
    <w:rsid w:val="003C0E92"/>
    <w:rsid w:val="003C1594"/>
    <w:rsid w:val="003C1B93"/>
    <w:rsid w:val="003C246B"/>
    <w:rsid w:val="003C2E27"/>
    <w:rsid w:val="003C3D96"/>
    <w:rsid w:val="003C56F2"/>
    <w:rsid w:val="003C5B0B"/>
    <w:rsid w:val="003C646D"/>
    <w:rsid w:val="003C64BF"/>
    <w:rsid w:val="003C6D03"/>
    <w:rsid w:val="003C6D26"/>
    <w:rsid w:val="003C6FE0"/>
    <w:rsid w:val="003C707E"/>
    <w:rsid w:val="003C7308"/>
    <w:rsid w:val="003C7773"/>
    <w:rsid w:val="003C7878"/>
    <w:rsid w:val="003D029C"/>
    <w:rsid w:val="003D12A7"/>
    <w:rsid w:val="003D13B2"/>
    <w:rsid w:val="003D18BD"/>
    <w:rsid w:val="003D208A"/>
    <w:rsid w:val="003D240B"/>
    <w:rsid w:val="003D257E"/>
    <w:rsid w:val="003D2F93"/>
    <w:rsid w:val="003D31E4"/>
    <w:rsid w:val="003D324E"/>
    <w:rsid w:val="003D3A49"/>
    <w:rsid w:val="003D41CF"/>
    <w:rsid w:val="003D452C"/>
    <w:rsid w:val="003D48DD"/>
    <w:rsid w:val="003D4BDB"/>
    <w:rsid w:val="003D5126"/>
    <w:rsid w:val="003D63BD"/>
    <w:rsid w:val="003D733E"/>
    <w:rsid w:val="003D79B3"/>
    <w:rsid w:val="003E0107"/>
    <w:rsid w:val="003E1615"/>
    <w:rsid w:val="003E2CAF"/>
    <w:rsid w:val="003E36DF"/>
    <w:rsid w:val="003E384B"/>
    <w:rsid w:val="003E7AD0"/>
    <w:rsid w:val="003E7BE1"/>
    <w:rsid w:val="003F16A2"/>
    <w:rsid w:val="003F195A"/>
    <w:rsid w:val="003F30D7"/>
    <w:rsid w:val="003F3470"/>
    <w:rsid w:val="003F3C7F"/>
    <w:rsid w:val="003F3FFE"/>
    <w:rsid w:val="003F4746"/>
    <w:rsid w:val="003F4B7D"/>
    <w:rsid w:val="003F5272"/>
    <w:rsid w:val="003F5A1D"/>
    <w:rsid w:val="003F6D68"/>
    <w:rsid w:val="003F6DE6"/>
    <w:rsid w:val="003F7728"/>
    <w:rsid w:val="003F794D"/>
    <w:rsid w:val="003F7BF0"/>
    <w:rsid w:val="0040183B"/>
    <w:rsid w:val="00401C67"/>
    <w:rsid w:val="004037AE"/>
    <w:rsid w:val="00403B0D"/>
    <w:rsid w:val="004045B8"/>
    <w:rsid w:val="004055AA"/>
    <w:rsid w:val="00407136"/>
    <w:rsid w:val="00407B0E"/>
    <w:rsid w:val="00407BF4"/>
    <w:rsid w:val="004100EA"/>
    <w:rsid w:val="004106AD"/>
    <w:rsid w:val="00410A30"/>
    <w:rsid w:val="0041151C"/>
    <w:rsid w:val="004122A7"/>
    <w:rsid w:val="00412539"/>
    <w:rsid w:val="00413222"/>
    <w:rsid w:val="00414197"/>
    <w:rsid w:val="0041542C"/>
    <w:rsid w:val="00415D7C"/>
    <w:rsid w:val="00415EBF"/>
    <w:rsid w:val="00416CAD"/>
    <w:rsid w:val="00416E1B"/>
    <w:rsid w:val="004172B4"/>
    <w:rsid w:val="00417608"/>
    <w:rsid w:val="004179FE"/>
    <w:rsid w:val="004205DC"/>
    <w:rsid w:val="00420686"/>
    <w:rsid w:val="00421BB7"/>
    <w:rsid w:val="00422BBD"/>
    <w:rsid w:val="004231A2"/>
    <w:rsid w:val="00423B45"/>
    <w:rsid w:val="00424B3A"/>
    <w:rsid w:val="00424F59"/>
    <w:rsid w:val="004253CB"/>
    <w:rsid w:val="00425928"/>
    <w:rsid w:val="00425D81"/>
    <w:rsid w:val="00426254"/>
    <w:rsid w:val="00426F67"/>
    <w:rsid w:val="00427354"/>
    <w:rsid w:val="0042777E"/>
    <w:rsid w:val="004307F5"/>
    <w:rsid w:val="00430C16"/>
    <w:rsid w:val="00431AD8"/>
    <w:rsid w:val="00433100"/>
    <w:rsid w:val="00434F30"/>
    <w:rsid w:val="0043734F"/>
    <w:rsid w:val="00437793"/>
    <w:rsid w:val="00441AE3"/>
    <w:rsid w:val="00441C66"/>
    <w:rsid w:val="00446B26"/>
    <w:rsid w:val="0044761A"/>
    <w:rsid w:val="00451A0B"/>
    <w:rsid w:val="00451B15"/>
    <w:rsid w:val="004524C9"/>
    <w:rsid w:val="004538DA"/>
    <w:rsid w:val="004541A7"/>
    <w:rsid w:val="004549D1"/>
    <w:rsid w:val="00455186"/>
    <w:rsid w:val="00455338"/>
    <w:rsid w:val="00456332"/>
    <w:rsid w:val="0045655F"/>
    <w:rsid w:val="00456EDF"/>
    <w:rsid w:val="00456FEE"/>
    <w:rsid w:val="004573E9"/>
    <w:rsid w:val="00460FC8"/>
    <w:rsid w:val="004613CD"/>
    <w:rsid w:val="004617EB"/>
    <w:rsid w:val="00461B6F"/>
    <w:rsid w:val="0046295F"/>
    <w:rsid w:val="00463417"/>
    <w:rsid w:val="00463696"/>
    <w:rsid w:val="00463854"/>
    <w:rsid w:val="00463A89"/>
    <w:rsid w:val="00464A6E"/>
    <w:rsid w:val="00464C4E"/>
    <w:rsid w:val="004659B4"/>
    <w:rsid w:val="0046601B"/>
    <w:rsid w:val="0046668D"/>
    <w:rsid w:val="00466E87"/>
    <w:rsid w:val="00467189"/>
    <w:rsid w:val="00467437"/>
    <w:rsid w:val="0046763B"/>
    <w:rsid w:val="0046770B"/>
    <w:rsid w:val="00467920"/>
    <w:rsid w:val="00470C21"/>
    <w:rsid w:val="00470C82"/>
    <w:rsid w:val="0047100F"/>
    <w:rsid w:val="004712F3"/>
    <w:rsid w:val="004714B2"/>
    <w:rsid w:val="0047318B"/>
    <w:rsid w:val="00473289"/>
    <w:rsid w:val="004741F7"/>
    <w:rsid w:val="00475762"/>
    <w:rsid w:val="004773FE"/>
    <w:rsid w:val="00480491"/>
    <w:rsid w:val="004808F9"/>
    <w:rsid w:val="00480B2F"/>
    <w:rsid w:val="00481309"/>
    <w:rsid w:val="00482600"/>
    <w:rsid w:val="004830B6"/>
    <w:rsid w:val="00483D32"/>
    <w:rsid w:val="00483D50"/>
    <w:rsid w:val="004849A9"/>
    <w:rsid w:val="00485B16"/>
    <w:rsid w:val="004865E1"/>
    <w:rsid w:val="00487C26"/>
    <w:rsid w:val="00491486"/>
    <w:rsid w:val="004916CF"/>
    <w:rsid w:val="00491A2C"/>
    <w:rsid w:val="00492174"/>
    <w:rsid w:val="00492F3F"/>
    <w:rsid w:val="00493263"/>
    <w:rsid w:val="00493A3A"/>
    <w:rsid w:val="0049608E"/>
    <w:rsid w:val="004976F8"/>
    <w:rsid w:val="00497E58"/>
    <w:rsid w:val="004A115C"/>
    <w:rsid w:val="004A18E3"/>
    <w:rsid w:val="004A1960"/>
    <w:rsid w:val="004A1A2F"/>
    <w:rsid w:val="004A3599"/>
    <w:rsid w:val="004A3C9E"/>
    <w:rsid w:val="004A3EA2"/>
    <w:rsid w:val="004A4C29"/>
    <w:rsid w:val="004A689D"/>
    <w:rsid w:val="004A783A"/>
    <w:rsid w:val="004B2B61"/>
    <w:rsid w:val="004B2D2F"/>
    <w:rsid w:val="004B2D74"/>
    <w:rsid w:val="004B3024"/>
    <w:rsid w:val="004B33DB"/>
    <w:rsid w:val="004B3944"/>
    <w:rsid w:val="004B3C98"/>
    <w:rsid w:val="004B3F58"/>
    <w:rsid w:val="004B53E1"/>
    <w:rsid w:val="004B56A1"/>
    <w:rsid w:val="004B5E55"/>
    <w:rsid w:val="004B74D3"/>
    <w:rsid w:val="004C22D4"/>
    <w:rsid w:val="004C257C"/>
    <w:rsid w:val="004C3075"/>
    <w:rsid w:val="004C3F75"/>
    <w:rsid w:val="004C6715"/>
    <w:rsid w:val="004C7B51"/>
    <w:rsid w:val="004C7B6A"/>
    <w:rsid w:val="004C7DD5"/>
    <w:rsid w:val="004D0C5B"/>
    <w:rsid w:val="004D1A9F"/>
    <w:rsid w:val="004D1F57"/>
    <w:rsid w:val="004D40B0"/>
    <w:rsid w:val="004D4B06"/>
    <w:rsid w:val="004D505F"/>
    <w:rsid w:val="004D51EA"/>
    <w:rsid w:val="004D5BDA"/>
    <w:rsid w:val="004D620F"/>
    <w:rsid w:val="004D66A2"/>
    <w:rsid w:val="004D6E82"/>
    <w:rsid w:val="004D7AA9"/>
    <w:rsid w:val="004E0228"/>
    <w:rsid w:val="004E0B5F"/>
    <w:rsid w:val="004E1A73"/>
    <w:rsid w:val="004E1F6C"/>
    <w:rsid w:val="004E208E"/>
    <w:rsid w:val="004E4177"/>
    <w:rsid w:val="004E52F4"/>
    <w:rsid w:val="004E6794"/>
    <w:rsid w:val="004E67DF"/>
    <w:rsid w:val="004E79F2"/>
    <w:rsid w:val="004F018A"/>
    <w:rsid w:val="004F0360"/>
    <w:rsid w:val="004F057C"/>
    <w:rsid w:val="004F0BB5"/>
    <w:rsid w:val="004F0CA1"/>
    <w:rsid w:val="004F111E"/>
    <w:rsid w:val="004F1527"/>
    <w:rsid w:val="004F1952"/>
    <w:rsid w:val="004F298F"/>
    <w:rsid w:val="004F3446"/>
    <w:rsid w:val="004F4243"/>
    <w:rsid w:val="004F4621"/>
    <w:rsid w:val="004F4818"/>
    <w:rsid w:val="004F4ADD"/>
    <w:rsid w:val="004F4E2D"/>
    <w:rsid w:val="004F50A3"/>
    <w:rsid w:val="004F6B52"/>
    <w:rsid w:val="004F6FF6"/>
    <w:rsid w:val="004F7693"/>
    <w:rsid w:val="00500AB3"/>
    <w:rsid w:val="005010AC"/>
    <w:rsid w:val="005019B9"/>
    <w:rsid w:val="00501BD9"/>
    <w:rsid w:val="005025E8"/>
    <w:rsid w:val="00502F5F"/>
    <w:rsid w:val="00502F64"/>
    <w:rsid w:val="005030DC"/>
    <w:rsid w:val="00504BBB"/>
    <w:rsid w:val="00505A70"/>
    <w:rsid w:val="00505FDA"/>
    <w:rsid w:val="00506578"/>
    <w:rsid w:val="0050694A"/>
    <w:rsid w:val="00506FFE"/>
    <w:rsid w:val="0050720E"/>
    <w:rsid w:val="00507616"/>
    <w:rsid w:val="0050769E"/>
    <w:rsid w:val="00507D0C"/>
    <w:rsid w:val="00510369"/>
    <w:rsid w:val="00511121"/>
    <w:rsid w:val="00511238"/>
    <w:rsid w:val="00511BCA"/>
    <w:rsid w:val="0051220E"/>
    <w:rsid w:val="00513823"/>
    <w:rsid w:val="005158CA"/>
    <w:rsid w:val="00516719"/>
    <w:rsid w:val="00517684"/>
    <w:rsid w:val="0052035B"/>
    <w:rsid w:val="00520895"/>
    <w:rsid w:val="00522442"/>
    <w:rsid w:val="005226EB"/>
    <w:rsid w:val="00522B9C"/>
    <w:rsid w:val="00522CE5"/>
    <w:rsid w:val="00523EFB"/>
    <w:rsid w:val="00524332"/>
    <w:rsid w:val="005243E6"/>
    <w:rsid w:val="005243F3"/>
    <w:rsid w:val="00524C45"/>
    <w:rsid w:val="0052549C"/>
    <w:rsid w:val="00525A3F"/>
    <w:rsid w:val="00525CD9"/>
    <w:rsid w:val="00526477"/>
    <w:rsid w:val="00526B14"/>
    <w:rsid w:val="00527B67"/>
    <w:rsid w:val="0053072E"/>
    <w:rsid w:val="0053131E"/>
    <w:rsid w:val="00531C86"/>
    <w:rsid w:val="00531D27"/>
    <w:rsid w:val="005331A5"/>
    <w:rsid w:val="00533FB9"/>
    <w:rsid w:val="0053426C"/>
    <w:rsid w:val="0053527A"/>
    <w:rsid w:val="005368FF"/>
    <w:rsid w:val="0053795E"/>
    <w:rsid w:val="00537E4F"/>
    <w:rsid w:val="0054097B"/>
    <w:rsid w:val="005432D6"/>
    <w:rsid w:val="0054341A"/>
    <w:rsid w:val="00543DD9"/>
    <w:rsid w:val="00543E93"/>
    <w:rsid w:val="005446EF"/>
    <w:rsid w:val="00544A2A"/>
    <w:rsid w:val="00545762"/>
    <w:rsid w:val="0054690E"/>
    <w:rsid w:val="005478C4"/>
    <w:rsid w:val="00547A38"/>
    <w:rsid w:val="00551ED3"/>
    <w:rsid w:val="005523E4"/>
    <w:rsid w:val="00553D02"/>
    <w:rsid w:val="00554585"/>
    <w:rsid w:val="00554EC8"/>
    <w:rsid w:val="00555BAC"/>
    <w:rsid w:val="00555CB8"/>
    <w:rsid w:val="00556705"/>
    <w:rsid w:val="005568A0"/>
    <w:rsid w:val="005569C3"/>
    <w:rsid w:val="00560A3A"/>
    <w:rsid w:val="0056229B"/>
    <w:rsid w:val="00562E3A"/>
    <w:rsid w:val="00563178"/>
    <w:rsid w:val="00563308"/>
    <w:rsid w:val="0056542E"/>
    <w:rsid w:val="00565A79"/>
    <w:rsid w:val="00566090"/>
    <w:rsid w:val="00566BF9"/>
    <w:rsid w:val="00567025"/>
    <w:rsid w:val="005671C1"/>
    <w:rsid w:val="005676EC"/>
    <w:rsid w:val="00570BAE"/>
    <w:rsid w:val="00570DCF"/>
    <w:rsid w:val="005716D6"/>
    <w:rsid w:val="005734CB"/>
    <w:rsid w:val="00573531"/>
    <w:rsid w:val="00573E50"/>
    <w:rsid w:val="00573EB5"/>
    <w:rsid w:val="005741D4"/>
    <w:rsid w:val="00574654"/>
    <w:rsid w:val="00576BDF"/>
    <w:rsid w:val="005771AD"/>
    <w:rsid w:val="005777BD"/>
    <w:rsid w:val="005778E0"/>
    <w:rsid w:val="00580490"/>
    <w:rsid w:val="005810BA"/>
    <w:rsid w:val="00581E1E"/>
    <w:rsid w:val="00581F4C"/>
    <w:rsid w:val="0058213F"/>
    <w:rsid w:val="005824FF"/>
    <w:rsid w:val="00582CF5"/>
    <w:rsid w:val="005831F7"/>
    <w:rsid w:val="005837AA"/>
    <w:rsid w:val="0058394B"/>
    <w:rsid w:val="00583C6F"/>
    <w:rsid w:val="00583D0F"/>
    <w:rsid w:val="00584455"/>
    <w:rsid w:val="005853B8"/>
    <w:rsid w:val="005864E0"/>
    <w:rsid w:val="00587F30"/>
    <w:rsid w:val="0059010F"/>
    <w:rsid w:val="005911BC"/>
    <w:rsid w:val="00591CFB"/>
    <w:rsid w:val="00591E58"/>
    <w:rsid w:val="00593EC2"/>
    <w:rsid w:val="0059458D"/>
    <w:rsid w:val="00595367"/>
    <w:rsid w:val="005956D0"/>
    <w:rsid w:val="00595B62"/>
    <w:rsid w:val="00595D3C"/>
    <w:rsid w:val="00596870"/>
    <w:rsid w:val="005A0FE8"/>
    <w:rsid w:val="005A1292"/>
    <w:rsid w:val="005A157E"/>
    <w:rsid w:val="005A2478"/>
    <w:rsid w:val="005A28FA"/>
    <w:rsid w:val="005A2F5C"/>
    <w:rsid w:val="005A3D0C"/>
    <w:rsid w:val="005A529D"/>
    <w:rsid w:val="005A5C9B"/>
    <w:rsid w:val="005A5F90"/>
    <w:rsid w:val="005A693E"/>
    <w:rsid w:val="005A697D"/>
    <w:rsid w:val="005A6B18"/>
    <w:rsid w:val="005A6EDF"/>
    <w:rsid w:val="005B01C3"/>
    <w:rsid w:val="005B0D0C"/>
    <w:rsid w:val="005B1434"/>
    <w:rsid w:val="005B1AEE"/>
    <w:rsid w:val="005B1DB7"/>
    <w:rsid w:val="005B22E4"/>
    <w:rsid w:val="005B241E"/>
    <w:rsid w:val="005B3B89"/>
    <w:rsid w:val="005B433E"/>
    <w:rsid w:val="005B5856"/>
    <w:rsid w:val="005B7649"/>
    <w:rsid w:val="005B7DE4"/>
    <w:rsid w:val="005C0B54"/>
    <w:rsid w:val="005C141F"/>
    <w:rsid w:val="005C232C"/>
    <w:rsid w:val="005C24CA"/>
    <w:rsid w:val="005C37E5"/>
    <w:rsid w:val="005C4606"/>
    <w:rsid w:val="005C4E4E"/>
    <w:rsid w:val="005C641A"/>
    <w:rsid w:val="005C7A6B"/>
    <w:rsid w:val="005D0826"/>
    <w:rsid w:val="005D2148"/>
    <w:rsid w:val="005D22AD"/>
    <w:rsid w:val="005D2653"/>
    <w:rsid w:val="005D3677"/>
    <w:rsid w:val="005D3793"/>
    <w:rsid w:val="005D5477"/>
    <w:rsid w:val="005D5A95"/>
    <w:rsid w:val="005D6BB2"/>
    <w:rsid w:val="005D6BF9"/>
    <w:rsid w:val="005D6FED"/>
    <w:rsid w:val="005E048F"/>
    <w:rsid w:val="005E0BAB"/>
    <w:rsid w:val="005E0D37"/>
    <w:rsid w:val="005E0FC8"/>
    <w:rsid w:val="005E2037"/>
    <w:rsid w:val="005E2A61"/>
    <w:rsid w:val="005E30F2"/>
    <w:rsid w:val="005E40FA"/>
    <w:rsid w:val="005E4C4E"/>
    <w:rsid w:val="005E5886"/>
    <w:rsid w:val="005E592F"/>
    <w:rsid w:val="005E791F"/>
    <w:rsid w:val="005E79A7"/>
    <w:rsid w:val="005E79FA"/>
    <w:rsid w:val="005E7DB8"/>
    <w:rsid w:val="005F07E9"/>
    <w:rsid w:val="005F0958"/>
    <w:rsid w:val="005F0A26"/>
    <w:rsid w:val="005F1862"/>
    <w:rsid w:val="005F2603"/>
    <w:rsid w:val="005F3B22"/>
    <w:rsid w:val="005F6748"/>
    <w:rsid w:val="005F6AAE"/>
    <w:rsid w:val="005F6FC5"/>
    <w:rsid w:val="005F740B"/>
    <w:rsid w:val="00600B3F"/>
    <w:rsid w:val="00600EFC"/>
    <w:rsid w:val="0060246D"/>
    <w:rsid w:val="00602AFF"/>
    <w:rsid w:val="006057C0"/>
    <w:rsid w:val="00606571"/>
    <w:rsid w:val="00606773"/>
    <w:rsid w:val="006104AE"/>
    <w:rsid w:val="006106CF"/>
    <w:rsid w:val="00611207"/>
    <w:rsid w:val="00611AF0"/>
    <w:rsid w:val="00614533"/>
    <w:rsid w:val="00614BF4"/>
    <w:rsid w:val="00615470"/>
    <w:rsid w:val="006201AE"/>
    <w:rsid w:val="0062024A"/>
    <w:rsid w:val="006203E5"/>
    <w:rsid w:val="00620F87"/>
    <w:rsid w:val="00621D61"/>
    <w:rsid w:val="006229E9"/>
    <w:rsid w:val="00623E2A"/>
    <w:rsid w:val="00624018"/>
    <w:rsid w:val="00624389"/>
    <w:rsid w:val="006246D3"/>
    <w:rsid w:val="006249CD"/>
    <w:rsid w:val="0062519B"/>
    <w:rsid w:val="00625ABA"/>
    <w:rsid w:val="00625DF0"/>
    <w:rsid w:val="006267C0"/>
    <w:rsid w:val="00626B05"/>
    <w:rsid w:val="006270C1"/>
    <w:rsid w:val="00627737"/>
    <w:rsid w:val="00627D3C"/>
    <w:rsid w:val="00631249"/>
    <w:rsid w:val="00632669"/>
    <w:rsid w:val="006326E3"/>
    <w:rsid w:val="00632900"/>
    <w:rsid w:val="006329DD"/>
    <w:rsid w:val="0063349B"/>
    <w:rsid w:val="00633864"/>
    <w:rsid w:val="006347AC"/>
    <w:rsid w:val="00634D32"/>
    <w:rsid w:val="0063598B"/>
    <w:rsid w:val="00635E20"/>
    <w:rsid w:val="00636088"/>
    <w:rsid w:val="00636261"/>
    <w:rsid w:val="00637286"/>
    <w:rsid w:val="006373C6"/>
    <w:rsid w:val="0063795C"/>
    <w:rsid w:val="006420FB"/>
    <w:rsid w:val="00642349"/>
    <w:rsid w:val="00644AF2"/>
    <w:rsid w:val="00644E73"/>
    <w:rsid w:val="00645720"/>
    <w:rsid w:val="006466CB"/>
    <w:rsid w:val="0064672B"/>
    <w:rsid w:val="006477A5"/>
    <w:rsid w:val="00647FE7"/>
    <w:rsid w:val="00650A5F"/>
    <w:rsid w:val="00652335"/>
    <w:rsid w:val="006523F0"/>
    <w:rsid w:val="00652D33"/>
    <w:rsid w:val="006541B3"/>
    <w:rsid w:val="00656F27"/>
    <w:rsid w:val="00657007"/>
    <w:rsid w:val="00657040"/>
    <w:rsid w:val="00657286"/>
    <w:rsid w:val="00660A57"/>
    <w:rsid w:val="006618E9"/>
    <w:rsid w:val="006629F3"/>
    <w:rsid w:val="00664D58"/>
    <w:rsid w:val="00666708"/>
    <w:rsid w:val="00666C4A"/>
    <w:rsid w:val="00671714"/>
    <w:rsid w:val="00671822"/>
    <w:rsid w:val="0067406A"/>
    <w:rsid w:val="006745F6"/>
    <w:rsid w:val="00674CEC"/>
    <w:rsid w:val="00674CFC"/>
    <w:rsid w:val="00675161"/>
    <w:rsid w:val="006759F6"/>
    <w:rsid w:val="006760FE"/>
    <w:rsid w:val="00676503"/>
    <w:rsid w:val="00676E62"/>
    <w:rsid w:val="00677004"/>
    <w:rsid w:val="006777A6"/>
    <w:rsid w:val="00681ACE"/>
    <w:rsid w:val="00681DA3"/>
    <w:rsid w:val="00682478"/>
    <w:rsid w:val="00684933"/>
    <w:rsid w:val="00684DD0"/>
    <w:rsid w:val="00685136"/>
    <w:rsid w:val="0068614C"/>
    <w:rsid w:val="00687178"/>
    <w:rsid w:val="0068751E"/>
    <w:rsid w:val="006917B3"/>
    <w:rsid w:val="00691884"/>
    <w:rsid w:val="00691D86"/>
    <w:rsid w:val="0069235D"/>
    <w:rsid w:val="006934E9"/>
    <w:rsid w:val="00693631"/>
    <w:rsid w:val="00694547"/>
    <w:rsid w:val="0069561C"/>
    <w:rsid w:val="00695621"/>
    <w:rsid w:val="00695A44"/>
    <w:rsid w:val="0069621E"/>
    <w:rsid w:val="0069688B"/>
    <w:rsid w:val="00697046"/>
    <w:rsid w:val="006A0A83"/>
    <w:rsid w:val="006A105C"/>
    <w:rsid w:val="006A3790"/>
    <w:rsid w:val="006A476D"/>
    <w:rsid w:val="006A4986"/>
    <w:rsid w:val="006A5223"/>
    <w:rsid w:val="006A6140"/>
    <w:rsid w:val="006A6C85"/>
    <w:rsid w:val="006A6CF3"/>
    <w:rsid w:val="006A76C8"/>
    <w:rsid w:val="006B0E48"/>
    <w:rsid w:val="006B1A2D"/>
    <w:rsid w:val="006B2303"/>
    <w:rsid w:val="006B29A9"/>
    <w:rsid w:val="006B3C20"/>
    <w:rsid w:val="006B3FEF"/>
    <w:rsid w:val="006B4113"/>
    <w:rsid w:val="006B46BB"/>
    <w:rsid w:val="006B4EBE"/>
    <w:rsid w:val="006B4FD3"/>
    <w:rsid w:val="006B50DF"/>
    <w:rsid w:val="006B56BB"/>
    <w:rsid w:val="006B5F25"/>
    <w:rsid w:val="006B5F87"/>
    <w:rsid w:val="006B5FC9"/>
    <w:rsid w:val="006B79D4"/>
    <w:rsid w:val="006B7C71"/>
    <w:rsid w:val="006B7C8B"/>
    <w:rsid w:val="006B7E24"/>
    <w:rsid w:val="006C1D46"/>
    <w:rsid w:val="006C2803"/>
    <w:rsid w:val="006C29AB"/>
    <w:rsid w:val="006C2A33"/>
    <w:rsid w:val="006C2CDF"/>
    <w:rsid w:val="006C399C"/>
    <w:rsid w:val="006C62EC"/>
    <w:rsid w:val="006C6A31"/>
    <w:rsid w:val="006C7482"/>
    <w:rsid w:val="006C7686"/>
    <w:rsid w:val="006D0B50"/>
    <w:rsid w:val="006D26DD"/>
    <w:rsid w:val="006D2B6E"/>
    <w:rsid w:val="006D33E8"/>
    <w:rsid w:val="006D34CE"/>
    <w:rsid w:val="006D3D6E"/>
    <w:rsid w:val="006D41D0"/>
    <w:rsid w:val="006D4992"/>
    <w:rsid w:val="006D4E3C"/>
    <w:rsid w:val="006D6F47"/>
    <w:rsid w:val="006D74B3"/>
    <w:rsid w:val="006E06C7"/>
    <w:rsid w:val="006E08F1"/>
    <w:rsid w:val="006E0D8D"/>
    <w:rsid w:val="006E1450"/>
    <w:rsid w:val="006E36F2"/>
    <w:rsid w:val="006E3A17"/>
    <w:rsid w:val="006E4352"/>
    <w:rsid w:val="006E43D1"/>
    <w:rsid w:val="006E5904"/>
    <w:rsid w:val="006E5F40"/>
    <w:rsid w:val="006E6DF2"/>
    <w:rsid w:val="006E73AD"/>
    <w:rsid w:val="006F1EBA"/>
    <w:rsid w:val="006F22EA"/>
    <w:rsid w:val="006F2862"/>
    <w:rsid w:val="006F2F18"/>
    <w:rsid w:val="006F4A56"/>
    <w:rsid w:val="006F577D"/>
    <w:rsid w:val="006F6035"/>
    <w:rsid w:val="006F681E"/>
    <w:rsid w:val="006F707E"/>
    <w:rsid w:val="006F7294"/>
    <w:rsid w:val="00700500"/>
    <w:rsid w:val="00700A3C"/>
    <w:rsid w:val="00701428"/>
    <w:rsid w:val="007023AC"/>
    <w:rsid w:val="00703389"/>
    <w:rsid w:val="00705816"/>
    <w:rsid w:val="007064E9"/>
    <w:rsid w:val="007072F5"/>
    <w:rsid w:val="0070779C"/>
    <w:rsid w:val="007109EB"/>
    <w:rsid w:val="00710B34"/>
    <w:rsid w:val="00711BC3"/>
    <w:rsid w:val="00712730"/>
    <w:rsid w:val="00712E3E"/>
    <w:rsid w:val="00712E44"/>
    <w:rsid w:val="00712FB5"/>
    <w:rsid w:val="00713038"/>
    <w:rsid w:val="00713259"/>
    <w:rsid w:val="0071396A"/>
    <w:rsid w:val="00714266"/>
    <w:rsid w:val="00714AA3"/>
    <w:rsid w:val="007152D7"/>
    <w:rsid w:val="00715750"/>
    <w:rsid w:val="00716796"/>
    <w:rsid w:val="007203E8"/>
    <w:rsid w:val="00720AC3"/>
    <w:rsid w:val="00721912"/>
    <w:rsid w:val="00721C29"/>
    <w:rsid w:val="00722F1B"/>
    <w:rsid w:val="007237DB"/>
    <w:rsid w:val="0072406D"/>
    <w:rsid w:val="00724595"/>
    <w:rsid w:val="007249DF"/>
    <w:rsid w:val="00724C09"/>
    <w:rsid w:val="00724DD3"/>
    <w:rsid w:val="00724F0A"/>
    <w:rsid w:val="0072519B"/>
    <w:rsid w:val="007266B7"/>
    <w:rsid w:val="00726796"/>
    <w:rsid w:val="007301DC"/>
    <w:rsid w:val="007304CF"/>
    <w:rsid w:val="00730A75"/>
    <w:rsid w:val="00730AE1"/>
    <w:rsid w:val="007319FF"/>
    <w:rsid w:val="00732923"/>
    <w:rsid w:val="007332E0"/>
    <w:rsid w:val="00733318"/>
    <w:rsid w:val="00733580"/>
    <w:rsid w:val="00737AC5"/>
    <w:rsid w:val="00740382"/>
    <w:rsid w:val="00740917"/>
    <w:rsid w:val="00741470"/>
    <w:rsid w:val="00741A83"/>
    <w:rsid w:val="00741E95"/>
    <w:rsid w:val="00742567"/>
    <w:rsid w:val="00742DA9"/>
    <w:rsid w:val="00743218"/>
    <w:rsid w:val="00743D0C"/>
    <w:rsid w:val="0074486D"/>
    <w:rsid w:val="00744B82"/>
    <w:rsid w:val="00744D48"/>
    <w:rsid w:val="0074664A"/>
    <w:rsid w:val="00747D63"/>
    <w:rsid w:val="00750347"/>
    <w:rsid w:val="007509A3"/>
    <w:rsid w:val="007509E5"/>
    <w:rsid w:val="0075286C"/>
    <w:rsid w:val="00752F68"/>
    <w:rsid w:val="00753261"/>
    <w:rsid w:val="00753943"/>
    <w:rsid w:val="00754DE2"/>
    <w:rsid w:val="007559AF"/>
    <w:rsid w:val="00755C5F"/>
    <w:rsid w:val="00756DA9"/>
    <w:rsid w:val="007575A1"/>
    <w:rsid w:val="007577C0"/>
    <w:rsid w:val="007577F4"/>
    <w:rsid w:val="00760109"/>
    <w:rsid w:val="0076050A"/>
    <w:rsid w:val="007606EE"/>
    <w:rsid w:val="0076165F"/>
    <w:rsid w:val="0076199A"/>
    <w:rsid w:val="00761AF6"/>
    <w:rsid w:val="007633B8"/>
    <w:rsid w:val="00763504"/>
    <w:rsid w:val="00763E16"/>
    <w:rsid w:val="0076416A"/>
    <w:rsid w:val="00764495"/>
    <w:rsid w:val="007647FA"/>
    <w:rsid w:val="00764E8D"/>
    <w:rsid w:val="00764F63"/>
    <w:rsid w:val="00765B8F"/>
    <w:rsid w:val="00765BA1"/>
    <w:rsid w:val="007669FC"/>
    <w:rsid w:val="00767511"/>
    <w:rsid w:val="007700DE"/>
    <w:rsid w:val="00772367"/>
    <w:rsid w:val="00772843"/>
    <w:rsid w:val="0077420F"/>
    <w:rsid w:val="00774423"/>
    <w:rsid w:val="00774CBE"/>
    <w:rsid w:val="00775195"/>
    <w:rsid w:val="0077568A"/>
    <w:rsid w:val="0077735D"/>
    <w:rsid w:val="00780DF1"/>
    <w:rsid w:val="00781F4F"/>
    <w:rsid w:val="00782173"/>
    <w:rsid w:val="007836C9"/>
    <w:rsid w:val="00784210"/>
    <w:rsid w:val="00784645"/>
    <w:rsid w:val="00784A74"/>
    <w:rsid w:val="007850CD"/>
    <w:rsid w:val="00785E57"/>
    <w:rsid w:val="00787035"/>
    <w:rsid w:val="00791929"/>
    <w:rsid w:val="00791C07"/>
    <w:rsid w:val="00793351"/>
    <w:rsid w:val="0079385C"/>
    <w:rsid w:val="00793B8E"/>
    <w:rsid w:val="00796C0B"/>
    <w:rsid w:val="00797912"/>
    <w:rsid w:val="007A0783"/>
    <w:rsid w:val="007A0CFF"/>
    <w:rsid w:val="007A1269"/>
    <w:rsid w:val="007A15AB"/>
    <w:rsid w:val="007A2338"/>
    <w:rsid w:val="007A2528"/>
    <w:rsid w:val="007A28ED"/>
    <w:rsid w:val="007A2A24"/>
    <w:rsid w:val="007A2D31"/>
    <w:rsid w:val="007A351A"/>
    <w:rsid w:val="007A6542"/>
    <w:rsid w:val="007A65A3"/>
    <w:rsid w:val="007A66EC"/>
    <w:rsid w:val="007B0902"/>
    <w:rsid w:val="007B0D5B"/>
    <w:rsid w:val="007B0F8D"/>
    <w:rsid w:val="007B10DC"/>
    <w:rsid w:val="007B1335"/>
    <w:rsid w:val="007B18CB"/>
    <w:rsid w:val="007B1E28"/>
    <w:rsid w:val="007B233D"/>
    <w:rsid w:val="007B39EB"/>
    <w:rsid w:val="007B430D"/>
    <w:rsid w:val="007B4BC5"/>
    <w:rsid w:val="007B4FC1"/>
    <w:rsid w:val="007B5024"/>
    <w:rsid w:val="007B52AB"/>
    <w:rsid w:val="007B5328"/>
    <w:rsid w:val="007B720F"/>
    <w:rsid w:val="007C0690"/>
    <w:rsid w:val="007C0CC2"/>
    <w:rsid w:val="007C24EE"/>
    <w:rsid w:val="007C300A"/>
    <w:rsid w:val="007C515A"/>
    <w:rsid w:val="007C53E7"/>
    <w:rsid w:val="007C5660"/>
    <w:rsid w:val="007C5E59"/>
    <w:rsid w:val="007C7975"/>
    <w:rsid w:val="007D0230"/>
    <w:rsid w:val="007D1521"/>
    <w:rsid w:val="007D195B"/>
    <w:rsid w:val="007D298B"/>
    <w:rsid w:val="007D29FE"/>
    <w:rsid w:val="007D4397"/>
    <w:rsid w:val="007D4D4D"/>
    <w:rsid w:val="007D5115"/>
    <w:rsid w:val="007D7DDE"/>
    <w:rsid w:val="007E0228"/>
    <w:rsid w:val="007E168D"/>
    <w:rsid w:val="007E176F"/>
    <w:rsid w:val="007E28CE"/>
    <w:rsid w:val="007E34CE"/>
    <w:rsid w:val="007E49E2"/>
    <w:rsid w:val="007E4E0A"/>
    <w:rsid w:val="007E56D4"/>
    <w:rsid w:val="007E697B"/>
    <w:rsid w:val="007E73CA"/>
    <w:rsid w:val="007E7FAD"/>
    <w:rsid w:val="007F21F5"/>
    <w:rsid w:val="007F2B5D"/>
    <w:rsid w:val="007F2E71"/>
    <w:rsid w:val="007F3729"/>
    <w:rsid w:val="007F3DD4"/>
    <w:rsid w:val="007F5413"/>
    <w:rsid w:val="007F556E"/>
    <w:rsid w:val="007F5EDB"/>
    <w:rsid w:val="007F7A33"/>
    <w:rsid w:val="008021B8"/>
    <w:rsid w:val="008024F7"/>
    <w:rsid w:val="00804DBC"/>
    <w:rsid w:val="00805A3C"/>
    <w:rsid w:val="00806F08"/>
    <w:rsid w:val="0081371B"/>
    <w:rsid w:val="008137C2"/>
    <w:rsid w:val="00813AA7"/>
    <w:rsid w:val="00813BA2"/>
    <w:rsid w:val="008147F5"/>
    <w:rsid w:val="00816209"/>
    <w:rsid w:val="0081745C"/>
    <w:rsid w:val="00820A80"/>
    <w:rsid w:val="00820E63"/>
    <w:rsid w:val="00823525"/>
    <w:rsid w:val="008242DD"/>
    <w:rsid w:val="00824345"/>
    <w:rsid w:val="00827751"/>
    <w:rsid w:val="00827D9D"/>
    <w:rsid w:val="00827DD2"/>
    <w:rsid w:val="00830DF2"/>
    <w:rsid w:val="00830E26"/>
    <w:rsid w:val="00831501"/>
    <w:rsid w:val="00831CC7"/>
    <w:rsid w:val="008320AE"/>
    <w:rsid w:val="008320D9"/>
    <w:rsid w:val="00832EF6"/>
    <w:rsid w:val="00834369"/>
    <w:rsid w:val="008355AA"/>
    <w:rsid w:val="00835F4E"/>
    <w:rsid w:val="0083626C"/>
    <w:rsid w:val="00836CB6"/>
    <w:rsid w:val="00837838"/>
    <w:rsid w:val="00837DD0"/>
    <w:rsid w:val="00840071"/>
    <w:rsid w:val="008413BB"/>
    <w:rsid w:val="008415B1"/>
    <w:rsid w:val="00842E96"/>
    <w:rsid w:val="00846AD0"/>
    <w:rsid w:val="008509C0"/>
    <w:rsid w:val="008525F5"/>
    <w:rsid w:val="0085380F"/>
    <w:rsid w:val="00853FC2"/>
    <w:rsid w:val="00855271"/>
    <w:rsid w:val="00855358"/>
    <w:rsid w:val="008556A9"/>
    <w:rsid w:val="00855E91"/>
    <w:rsid w:val="00856A71"/>
    <w:rsid w:val="008605D5"/>
    <w:rsid w:val="008616F0"/>
    <w:rsid w:val="00862F8C"/>
    <w:rsid w:val="00862FA7"/>
    <w:rsid w:val="0086398A"/>
    <w:rsid w:val="0086403C"/>
    <w:rsid w:val="00864C65"/>
    <w:rsid w:val="0086516A"/>
    <w:rsid w:val="008651F7"/>
    <w:rsid w:val="00865749"/>
    <w:rsid w:val="00867253"/>
    <w:rsid w:val="00867758"/>
    <w:rsid w:val="00867902"/>
    <w:rsid w:val="0087046A"/>
    <w:rsid w:val="0087147E"/>
    <w:rsid w:val="008714B4"/>
    <w:rsid w:val="00872681"/>
    <w:rsid w:val="00872B8B"/>
    <w:rsid w:val="00872C6B"/>
    <w:rsid w:val="00873072"/>
    <w:rsid w:val="008734B2"/>
    <w:rsid w:val="008734B6"/>
    <w:rsid w:val="00873A54"/>
    <w:rsid w:val="0087499D"/>
    <w:rsid w:val="00874DEC"/>
    <w:rsid w:val="008753A5"/>
    <w:rsid w:val="00876D84"/>
    <w:rsid w:val="00881FD0"/>
    <w:rsid w:val="00882080"/>
    <w:rsid w:val="008825C2"/>
    <w:rsid w:val="00883398"/>
    <w:rsid w:val="008840F1"/>
    <w:rsid w:val="008849ED"/>
    <w:rsid w:val="00885D40"/>
    <w:rsid w:val="008863E9"/>
    <w:rsid w:val="0088676C"/>
    <w:rsid w:val="00886CC2"/>
    <w:rsid w:val="00890922"/>
    <w:rsid w:val="008911C4"/>
    <w:rsid w:val="00892197"/>
    <w:rsid w:val="0089234C"/>
    <w:rsid w:val="00893A3B"/>
    <w:rsid w:val="00893DC2"/>
    <w:rsid w:val="00894C72"/>
    <w:rsid w:val="0089597E"/>
    <w:rsid w:val="00895C84"/>
    <w:rsid w:val="00897147"/>
    <w:rsid w:val="008A06C0"/>
    <w:rsid w:val="008A094D"/>
    <w:rsid w:val="008A1F1A"/>
    <w:rsid w:val="008A2E6C"/>
    <w:rsid w:val="008A3549"/>
    <w:rsid w:val="008A3AAC"/>
    <w:rsid w:val="008A4571"/>
    <w:rsid w:val="008A4613"/>
    <w:rsid w:val="008A52F3"/>
    <w:rsid w:val="008A5631"/>
    <w:rsid w:val="008A5F4F"/>
    <w:rsid w:val="008A6D6A"/>
    <w:rsid w:val="008B046D"/>
    <w:rsid w:val="008B07C3"/>
    <w:rsid w:val="008B3795"/>
    <w:rsid w:val="008B40C1"/>
    <w:rsid w:val="008B4E4F"/>
    <w:rsid w:val="008B4E8F"/>
    <w:rsid w:val="008B54C8"/>
    <w:rsid w:val="008B5B4D"/>
    <w:rsid w:val="008B60CC"/>
    <w:rsid w:val="008B639C"/>
    <w:rsid w:val="008B7012"/>
    <w:rsid w:val="008B7482"/>
    <w:rsid w:val="008B7A1D"/>
    <w:rsid w:val="008C0380"/>
    <w:rsid w:val="008C051A"/>
    <w:rsid w:val="008C06B0"/>
    <w:rsid w:val="008C284C"/>
    <w:rsid w:val="008C3542"/>
    <w:rsid w:val="008C432B"/>
    <w:rsid w:val="008C4B87"/>
    <w:rsid w:val="008C5047"/>
    <w:rsid w:val="008C5961"/>
    <w:rsid w:val="008C5C3C"/>
    <w:rsid w:val="008C5C7F"/>
    <w:rsid w:val="008C6597"/>
    <w:rsid w:val="008C6A3A"/>
    <w:rsid w:val="008C6A4B"/>
    <w:rsid w:val="008C6EAE"/>
    <w:rsid w:val="008D15F0"/>
    <w:rsid w:val="008D2768"/>
    <w:rsid w:val="008D2DC8"/>
    <w:rsid w:val="008D486A"/>
    <w:rsid w:val="008D4AFE"/>
    <w:rsid w:val="008D5017"/>
    <w:rsid w:val="008D5E9F"/>
    <w:rsid w:val="008D63ED"/>
    <w:rsid w:val="008E0D40"/>
    <w:rsid w:val="008E180D"/>
    <w:rsid w:val="008E1E43"/>
    <w:rsid w:val="008E3649"/>
    <w:rsid w:val="008E4D22"/>
    <w:rsid w:val="008E6332"/>
    <w:rsid w:val="008E6CB4"/>
    <w:rsid w:val="008E6E4B"/>
    <w:rsid w:val="008E7BE7"/>
    <w:rsid w:val="008F0941"/>
    <w:rsid w:val="008F2562"/>
    <w:rsid w:val="008F25DC"/>
    <w:rsid w:val="008F31DD"/>
    <w:rsid w:val="008F4529"/>
    <w:rsid w:val="008F4DE2"/>
    <w:rsid w:val="008F70AF"/>
    <w:rsid w:val="008F74A3"/>
    <w:rsid w:val="008F7803"/>
    <w:rsid w:val="008F798B"/>
    <w:rsid w:val="009012D9"/>
    <w:rsid w:val="00902E81"/>
    <w:rsid w:val="0090364B"/>
    <w:rsid w:val="00903E61"/>
    <w:rsid w:val="0090481A"/>
    <w:rsid w:val="009049B5"/>
    <w:rsid w:val="00904D5C"/>
    <w:rsid w:val="0090502C"/>
    <w:rsid w:val="00905097"/>
    <w:rsid w:val="0090528E"/>
    <w:rsid w:val="0090568E"/>
    <w:rsid w:val="009061CB"/>
    <w:rsid w:val="00906AE5"/>
    <w:rsid w:val="00906BF6"/>
    <w:rsid w:val="00907BA5"/>
    <w:rsid w:val="0091010E"/>
    <w:rsid w:val="009107A5"/>
    <w:rsid w:val="00910E9B"/>
    <w:rsid w:val="009114FE"/>
    <w:rsid w:val="009118A4"/>
    <w:rsid w:val="00912C57"/>
    <w:rsid w:val="00912F25"/>
    <w:rsid w:val="00914652"/>
    <w:rsid w:val="00914E98"/>
    <w:rsid w:val="00916756"/>
    <w:rsid w:val="009173DD"/>
    <w:rsid w:val="00921CE2"/>
    <w:rsid w:val="00922612"/>
    <w:rsid w:val="009227EC"/>
    <w:rsid w:val="009230F6"/>
    <w:rsid w:val="00923A3E"/>
    <w:rsid w:val="00923A8F"/>
    <w:rsid w:val="00923D89"/>
    <w:rsid w:val="00924269"/>
    <w:rsid w:val="00924AAF"/>
    <w:rsid w:val="00924B40"/>
    <w:rsid w:val="00925BFE"/>
    <w:rsid w:val="0092704E"/>
    <w:rsid w:val="00930F2C"/>
    <w:rsid w:val="00931CC4"/>
    <w:rsid w:val="00932161"/>
    <w:rsid w:val="009325C1"/>
    <w:rsid w:val="00933E59"/>
    <w:rsid w:val="0093434E"/>
    <w:rsid w:val="0093533B"/>
    <w:rsid w:val="00935C40"/>
    <w:rsid w:val="009408B3"/>
    <w:rsid w:val="00940A90"/>
    <w:rsid w:val="00940E63"/>
    <w:rsid w:val="009416FF"/>
    <w:rsid w:val="00941E57"/>
    <w:rsid w:val="00943716"/>
    <w:rsid w:val="00945642"/>
    <w:rsid w:val="00946C53"/>
    <w:rsid w:val="00950D78"/>
    <w:rsid w:val="00952B6D"/>
    <w:rsid w:val="009534C1"/>
    <w:rsid w:val="009535D2"/>
    <w:rsid w:val="00954111"/>
    <w:rsid w:val="00954EC4"/>
    <w:rsid w:val="00954FB5"/>
    <w:rsid w:val="00955009"/>
    <w:rsid w:val="00955B0E"/>
    <w:rsid w:val="00956388"/>
    <w:rsid w:val="00956772"/>
    <w:rsid w:val="00956CE5"/>
    <w:rsid w:val="0095720F"/>
    <w:rsid w:val="00961811"/>
    <w:rsid w:val="009622D8"/>
    <w:rsid w:val="0096353D"/>
    <w:rsid w:val="00964D86"/>
    <w:rsid w:val="00965476"/>
    <w:rsid w:val="00965561"/>
    <w:rsid w:val="009658D9"/>
    <w:rsid w:val="00965AC2"/>
    <w:rsid w:val="00965B5F"/>
    <w:rsid w:val="0096611E"/>
    <w:rsid w:val="00966176"/>
    <w:rsid w:val="00966BD9"/>
    <w:rsid w:val="00966EA4"/>
    <w:rsid w:val="00971205"/>
    <w:rsid w:val="0097121D"/>
    <w:rsid w:val="0097192C"/>
    <w:rsid w:val="00971B93"/>
    <w:rsid w:val="00971B9C"/>
    <w:rsid w:val="00972E02"/>
    <w:rsid w:val="00973CCD"/>
    <w:rsid w:val="009746D9"/>
    <w:rsid w:val="00974893"/>
    <w:rsid w:val="0097548F"/>
    <w:rsid w:val="00975AA5"/>
    <w:rsid w:val="00976910"/>
    <w:rsid w:val="00982147"/>
    <w:rsid w:val="00982C45"/>
    <w:rsid w:val="00982DDC"/>
    <w:rsid w:val="0098330E"/>
    <w:rsid w:val="00983CCC"/>
    <w:rsid w:val="0098489D"/>
    <w:rsid w:val="00984CA8"/>
    <w:rsid w:val="009856E8"/>
    <w:rsid w:val="00985EC9"/>
    <w:rsid w:val="009860DF"/>
    <w:rsid w:val="00987A41"/>
    <w:rsid w:val="00990282"/>
    <w:rsid w:val="00990F3F"/>
    <w:rsid w:val="0099114C"/>
    <w:rsid w:val="00991667"/>
    <w:rsid w:val="009923E3"/>
    <w:rsid w:val="00992BC7"/>
    <w:rsid w:val="00995727"/>
    <w:rsid w:val="009962DC"/>
    <w:rsid w:val="009962F7"/>
    <w:rsid w:val="00996D32"/>
    <w:rsid w:val="00996F19"/>
    <w:rsid w:val="009975C6"/>
    <w:rsid w:val="00997709"/>
    <w:rsid w:val="009A1D0F"/>
    <w:rsid w:val="009A2BBC"/>
    <w:rsid w:val="009A2C1E"/>
    <w:rsid w:val="009A36C2"/>
    <w:rsid w:val="009A4BEF"/>
    <w:rsid w:val="009A5784"/>
    <w:rsid w:val="009A5855"/>
    <w:rsid w:val="009A6065"/>
    <w:rsid w:val="009A6A73"/>
    <w:rsid w:val="009A6EBC"/>
    <w:rsid w:val="009A6F66"/>
    <w:rsid w:val="009A71AC"/>
    <w:rsid w:val="009A7A5C"/>
    <w:rsid w:val="009B05F7"/>
    <w:rsid w:val="009B0E1C"/>
    <w:rsid w:val="009B0ED8"/>
    <w:rsid w:val="009B2535"/>
    <w:rsid w:val="009B31FC"/>
    <w:rsid w:val="009B5761"/>
    <w:rsid w:val="009B6499"/>
    <w:rsid w:val="009B680F"/>
    <w:rsid w:val="009B74BD"/>
    <w:rsid w:val="009C008A"/>
    <w:rsid w:val="009C00A4"/>
    <w:rsid w:val="009C0261"/>
    <w:rsid w:val="009C04C6"/>
    <w:rsid w:val="009C0DD4"/>
    <w:rsid w:val="009C1D03"/>
    <w:rsid w:val="009C206A"/>
    <w:rsid w:val="009C2430"/>
    <w:rsid w:val="009C3027"/>
    <w:rsid w:val="009C31A0"/>
    <w:rsid w:val="009C5CBE"/>
    <w:rsid w:val="009D13BE"/>
    <w:rsid w:val="009D148F"/>
    <w:rsid w:val="009D2566"/>
    <w:rsid w:val="009D2828"/>
    <w:rsid w:val="009D377D"/>
    <w:rsid w:val="009D4B17"/>
    <w:rsid w:val="009D4D26"/>
    <w:rsid w:val="009D4D42"/>
    <w:rsid w:val="009D5AF1"/>
    <w:rsid w:val="009D69E6"/>
    <w:rsid w:val="009E44B7"/>
    <w:rsid w:val="009E5D75"/>
    <w:rsid w:val="009E6E8E"/>
    <w:rsid w:val="009E7133"/>
    <w:rsid w:val="009E76F1"/>
    <w:rsid w:val="009E7AC9"/>
    <w:rsid w:val="009F00E7"/>
    <w:rsid w:val="009F2522"/>
    <w:rsid w:val="009F2CC9"/>
    <w:rsid w:val="009F3EBD"/>
    <w:rsid w:val="009F4195"/>
    <w:rsid w:val="009F50F2"/>
    <w:rsid w:val="009F5297"/>
    <w:rsid w:val="009F5370"/>
    <w:rsid w:val="009F5553"/>
    <w:rsid w:val="009F61D9"/>
    <w:rsid w:val="009F6F8E"/>
    <w:rsid w:val="00A005B5"/>
    <w:rsid w:val="00A006F4"/>
    <w:rsid w:val="00A0234A"/>
    <w:rsid w:val="00A02810"/>
    <w:rsid w:val="00A0367A"/>
    <w:rsid w:val="00A047EE"/>
    <w:rsid w:val="00A04A75"/>
    <w:rsid w:val="00A05CC2"/>
    <w:rsid w:val="00A06C43"/>
    <w:rsid w:val="00A070C7"/>
    <w:rsid w:val="00A07542"/>
    <w:rsid w:val="00A10490"/>
    <w:rsid w:val="00A10738"/>
    <w:rsid w:val="00A11779"/>
    <w:rsid w:val="00A12A29"/>
    <w:rsid w:val="00A12E43"/>
    <w:rsid w:val="00A13A80"/>
    <w:rsid w:val="00A13EAC"/>
    <w:rsid w:val="00A16DBF"/>
    <w:rsid w:val="00A16E2C"/>
    <w:rsid w:val="00A17509"/>
    <w:rsid w:val="00A239F6"/>
    <w:rsid w:val="00A2573B"/>
    <w:rsid w:val="00A26477"/>
    <w:rsid w:val="00A267D8"/>
    <w:rsid w:val="00A26D73"/>
    <w:rsid w:val="00A27E50"/>
    <w:rsid w:val="00A27E8A"/>
    <w:rsid w:val="00A3281A"/>
    <w:rsid w:val="00A33DE5"/>
    <w:rsid w:val="00A34F72"/>
    <w:rsid w:val="00A35163"/>
    <w:rsid w:val="00A36416"/>
    <w:rsid w:val="00A37E52"/>
    <w:rsid w:val="00A403ED"/>
    <w:rsid w:val="00A40C19"/>
    <w:rsid w:val="00A41006"/>
    <w:rsid w:val="00A426C0"/>
    <w:rsid w:val="00A45654"/>
    <w:rsid w:val="00A468CF"/>
    <w:rsid w:val="00A46C4B"/>
    <w:rsid w:val="00A47119"/>
    <w:rsid w:val="00A475F9"/>
    <w:rsid w:val="00A478B5"/>
    <w:rsid w:val="00A51250"/>
    <w:rsid w:val="00A51418"/>
    <w:rsid w:val="00A51429"/>
    <w:rsid w:val="00A51C21"/>
    <w:rsid w:val="00A5363B"/>
    <w:rsid w:val="00A5446E"/>
    <w:rsid w:val="00A54651"/>
    <w:rsid w:val="00A558AD"/>
    <w:rsid w:val="00A559B5"/>
    <w:rsid w:val="00A566E5"/>
    <w:rsid w:val="00A622BE"/>
    <w:rsid w:val="00A623D9"/>
    <w:rsid w:val="00A62BCD"/>
    <w:rsid w:val="00A65320"/>
    <w:rsid w:val="00A66199"/>
    <w:rsid w:val="00A66B8A"/>
    <w:rsid w:val="00A66CC4"/>
    <w:rsid w:val="00A70629"/>
    <w:rsid w:val="00A7068E"/>
    <w:rsid w:val="00A71F2A"/>
    <w:rsid w:val="00A74DCE"/>
    <w:rsid w:val="00A74F47"/>
    <w:rsid w:val="00A75674"/>
    <w:rsid w:val="00A76B42"/>
    <w:rsid w:val="00A77263"/>
    <w:rsid w:val="00A80574"/>
    <w:rsid w:val="00A81969"/>
    <w:rsid w:val="00A82F8C"/>
    <w:rsid w:val="00A83471"/>
    <w:rsid w:val="00A83B18"/>
    <w:rsid w:val="00A83EA2"/>
    <w:rsid w:val="00A846C5"/>
    <w:rsid w:val="00A85705"/>
    <w:rsid w:val="00A85BDC"/>
    <w:rsid w:val="00A86EC7"/>
    <w:rsid w:val="00A87855"/>
    <w:rsid w:val="00A87F72"/>
    <w:rsid w:val="00A9053A"/>
    <w:rsid w:val="00A91968"/>
    <w:rsid w:val="00A91E46"/>
    <w:rsid w:val="00A924A9"/>
    <w:rsid w:val="00A945CD"/>
    <w:rsid w:val="00A9624B"/>
    <w:rsid w:val="00A97521"/>
    <w:rsid w:val="00AA004C"/>
    <w:rsid w:val="00AA058C"/>
    <w:rsid w:val="00AA09E5"/>
    <w:rsid w:val="00AA0E47"/>
    <w:rsid w:val="00AA1B43"/>
    <w:rsid w:val="00AA3623"/>
    <w:rsid w:val="00AA3A52"/>
    <w:rsid w:val="00AA54D9"/>
    <w:rsid w:val="00AA64B1"/>
    <w:rsid w:val="00AA6B34"/>
    <w:rsid w:val="00AB0390"/>
    <w:rsid w:val="00AB1318"/>
    <w:rsid w:val="00AB1695"/>
    <w:rsid w:val="00AB24C0"/>
    <w:rsid w:val="00AB2764"/>
    <w:rsid w:val="00AB2C73"/>
    <w:rsid w:val="00AB335C"/>
    <w:rsid w:val="00AB35A5"/>
    <w:rsid w:val="00AB3F3B"/>
    <w:rsid w:val="00AB497A"/>
    <w:rsid w:val="00AB672B"/>
    <w:rsid w:val="00AB7344"/>
    <w:rsid w:val="00AB75BA"/>
    <w:rsid w:val="00AB7D00"/>
    <w:rsid w:val="00AC4158"/>
    <w:rsid w:val="00AC4DE9"/>
    <w:rsid w:val="00AC6598"/>
    <w:rsid w:val="00AD0106"/>
    <w:rsid w:val="00AD0499"/>
    <w:rsid w:val="00AD0F09"/>
    <w:rsid w:val="00AD0F4A"/>
    <w:rsid w:val="00AD1384"/>
    <w:rsid w:val="00AD1CAB"/>
    <w:rsid w:val="00AD2490"/>
    <w:rsid w:val="00AD2B74"/>
    <w:rsid w:val="00AD37FD"/>
    <w:rsid w:val="00AD3D1A"/>
    <w:rsid w:val="00AD43E1"/>
    <w:rsid w:val="00AD4758"/>
    <w:rsid w:val="00AD4836"/>
    <w:rsid w:val="00AD4920"/>
    <w:rsid w:val="00AD4FF2"/>
    <w:rsid w:val="00AD504C"/>
    <w:rsid w:val="00AD664B"/>
    <w:rsid w:val="00AD728A"/>
    <w:rsid w:val="00AD7F09"/>
    <w:rsid w:val="00AE03A9"/>
    <w:rsid w:val="00AE0B6B"/>
    <w:rsid w:val="00AE0F61"/>
    <w:rsid w:val="00AE1350"/>
    <w:rsid w:val="00AE1BBA"/>
    <w:rsid w:val="00AE1E73"/>
    <w:rsid w:val="00AE1EF3"/>
    <w:rsid w:val="00AE214A"/>
    <w:rsid w:val="00AE223F"/>
    <w:rsid w:val="00AE369F"/>
    <w:rsid w:val="00AE4A75"/>
    <w:rsid w:val="00AE72DE"/>
    <w:rsid w:val="00AE73AA"/>
    <w:rsid w:val="00AF076E"/>
    <w:rsid w:val="00AF30A2"/>
    <w:rsid w:val="00AF36EB"/>
    <w:rsid w:val="00AF371C"/>
    <w:rsid w:val="00AF452C"/>
    <w:rsid w:val="00AF5EEB"/>
    <w:rsid w:val="00AF70C4"/>
    <w:rsid w:val="00AF73C8"/>
    <w:rsid w:val="00AF78BC"/>
    <w:rsid w:val="00AF7B50"/>
    <w:rsid w:val="00B00269"/>
    <w:rsid w:val="00B00949"/>
    <w:rsid w:val="00B00D8F"/>
    <w:rsid w:val="00B02C59"/>
    <w:rsid w:val="00B04BA2"/>
    <w:rsid w:val="00B05239"/>
    <w:rsid w:val="00B057FC"/>
    <w:rsid w:val="00B05BDC"/>
    <w:rsid w:val="00B061A1"/>
    <w:rsid w:val="00B066C8"/>
    <w:rsid w:val="00B07A9F"/>
    <w:rsid w:val="00B1031C"/>
    <w:rsid w:val="00B10C15"/>
    <w:rsid w:val="00B10DF8"/>
    <w:rsid w:val="00B10E8D"/>
    <w:rsid w:val="00B11D31"/>
    <w:rsid w:val="00B125B3"/>
    <w:rsid w:val="00B12660"/>
    <w:rsid w:val="00B12B66"/>
    <w:rsid w:val="00B13042"/>
    <w:rsid w:val="00B13B89"/>
    <w:rsid w:val="00B14BE1"/>
    <w:rsid w:val="00B16205"/>
    <w:rsid w:val="00B16320"/>
    <w:rsid w:val="00B1637A"/>
    <w:rsid w:val="00B16C63"/>
    <w:rsid w:val="00B21EDC"/>
    <w:rsid w:val="00B22FCE"/>
    <w:rsid w:val="00B25F21"/>
    <w:rsid w:val="00B26E75"/>
    <w:rsid w:val="00B27F39"/>
    <w:rsid w:val="00B30130"/>
    <w:rsid w:val="00B31112"/>
    <w:rsid w:val="00B3361A"/>
    <w:rsid w:val="00B3388D"/>
    <w:rsid w:val="00B35DDF"/>
    <w:rsid w:val="00B36488"/>
    <w:rsid w:val="00B364B0"/>
    <w:rsid w:val="00B37E6F"/>
    <w:rsid w:val="00B4054D"/>
    <w:rsid w:val="00B4109B"/>
    <w:rsid w:val="00B412BE"/>
    <w:rsid w:val="00B41DB8"/>
    <w:rsid w:val="00B4210B"/>
    <w:rsid w:val="00B42936"/>
    <w:rsid w:val="00B43BD9"/>
    <w:rsid w:val="00B43BEB"/>
    <w:rsid w:val="00B43C2A"/>
    <w:rsid w:val="00B43F5B"/>
    <w:rsid w:val="00B4408D"/>
    <w:rsid w:val="00B4496B"/>
    <w:rsid w:val="00B44F68"/>
    <w:rsid w:val="00B466AB"/>
    <w:rsid w:val="00B4674A"/>
    <w:rsid w:val="00B46C54"/>
    <w:rsid w:val="00B50433"/>
    <w:rsid w:val="00B50457"/>
    <w:rsid w:val="00B50839"/>
    <w:rsid w:val="00B513AC"/>
    <w:rsid w:val="00B521C9"/>
    <w:rsid w:val="00B52318"/>
    <w:rsid w:val="00B52AE6"/>
    <w:rsid w:val="00B532CA"/>
    <w:rsid w:val="00B549ED"/>
    <w:rsid w:val="00B54D9F"/>
    <w:rsid w:val="00B55250"/>
    <w:rsid w:val="00B56032"/>
    <w:rsid w:val="00B56B9E"/>
    <w:rsid w:val="00B56C1A"/>
    <w:rsid w:val="00B56CB6"/>
    <w:rsid w:val="00B62534"/>
    <w:rsid w:val="00B62B0F"/>
    <w:rsid w:val="00B63A75"/>
    <w:rsid w:val="00B65B86"/>
    <w:rsid w:val="00B66313"/>
    <w:rsid w:val="00B66933"/>
    <w:rsid w:val="00B67EE1"/>
    <w:rsid w:val="00B67FCE"/>
    <w:rsid w:val="00B708CC"/>
    <w:rsid w:val="00B71DE2"/>
    <w:rsid w:val="00B723BA"/>
    <w:rsid w:val="00B72C99"/>
    <w:rsid w:val="00B737F2"/>
    <w:rsid w:val="00B739F2"/>
    <w:rsid w:val="00B74348"/>
    <w:rsid w:val="00B748B8"/>
    <w:rsid w:val="00B74AE5"/>
    <w:rsid w:val="00B76F20"/>
    <w:rsid w:val="00B76FD9"/>
    <w:rsid w:val="00B77F70"/>
    <w:rsid w:val="00B80035"/>
    <w:rsid w:val="00B80425"/>
    <w:rsid w:val="00B80C70"/>
    <w:rsid w:val="00B81919"/>
    <w:rsid w:val="00B81B35"/>
    <w:rsid w:val="00B820E5"/>
    <w:rsid w:val="00B8330C"/>
    <w:rsid w:val="00B84CE9"/>
    <w:rsid w:val="00B84E2F"/>
    <w:rsid w:val="00B85643"/>
    <w:rsid w:val="00B85935"/>
    <w:rsid w:val="00B86621"/>
    <w:rsid w:val="00B86A9C"/>
    <w:rsid w:val="00B87442"/>
    <w:rsid w:val="00B90603"/>
    <w:rsid w:val="00B9182A"/>
    <w:rsid w:val="00B92320"/>
    <w:rsid w:val="00B923A4"/>
    <w:rsid w:val="00B93243"/>
    <w:rsid w:val="00B9366C"/>
    <w:rsid w:val="00B9383B"/>
    <w:rsid w:val="00B939EC"/>
    <w:rsid w:val="00B9522D"/>
    <w:rsid w:val="00B95779"/>
    <w:rsid w:val="00B96CD3"/>
    <w:rsid w:val="00B97349"/>
    <w:rsid w:val="00B97696"/>
    <w:rsid w:val="00BA070E"/>
    <w:rsid w:val="00BA0988"/>
    <w:rsid w:val="00BA12FA"/>
    <w:rsid w:val="00BA1A24"/>
    <w:rsid w:val="00BA1FCD"/>
    <w:rsid w:val="00BA42E5"/>
    <w:rsid w:val="00BA5CF6"/>
    <w:rsid w:val="00BA62DB"/>
    <w:rsid w:val="00BA6514"/>
    <w:rsid w:val="00BA6836"/>
    <w:rsid w:val="00BB09C0"/>
    <w:rsid w:val="00BB24E5"/>
    <w:rsid w:val="00BB3801"/>
    <w:rsid w:val="00BB3999"/>
    <w:rsid w:val="00BB5D21"/>
    <w:rsid w:val="00BB6B10"/>
    <w:rsid w:val="00BC0130"/>
    <w:rsid w:val="00BC053D"/>
    <w:rsid w:val="00BC146B"/>
    <w:rsid w:val="00BC2885"/>
    <w:rsid w:val="00BC33A0"/>
    <w:rsid w:val="00BC5665"/>
    <w:rsid w:val="00BC5B98"/>
    <w:rsid w:val="00BC7B2D"/>
    <w:rsid w:val="00BD01A1"/>
    <w:rsid w:val="00BD103C"/>
    <w:rsid w:val="00BD1044"/>
    <w:rsid w:val="00BD1F29"/>
    <w:rsid w:val="00BD39A7"/>
    <w:rsid w:val="00BD3B72"/>
    <w:rsid w:val="00BD5134"/>
    <w:rsid w:val="00BD58D9"/>
    <w:rsid w:val="00BD5C3F"/>
    <w:rsid w:val="00BD622E"/>
    <w:rsid w:val="00BD6487"/>
    <w:rsid w:val="00BD680C"/>
    <w:rsid w:val="00BE0650"/>
    <w:rsid w:val="00BE1F1A"/>
    <w:rsid w:val="00BE48CC"/>
    <w:rsid w:val="00BE50CA"/>
    <w:rsid w:val="00BE532A"/>
    <w:rsid w:val="00BE5445"/>
    <w:rsid w:val="00BE5F42"/>
    <w:rsid w:val="00BE6A0A"/>
    <w:rsid w:val="00BE7993"/>
    <w:rsid w:val="00BE79AB"/>
    <w:rsid w:val="00BF0A0F"/>
    <w:rsid w:val="00BF0A37"/>
    <w:rsid w:val="00BF1B37"/>
    <w:rsid w:val="00BF1BE0"/>
    <w:rsid w:val="00BF1EC9"/>
    <w:rsid w:val="00BF20B4"/>
    <w:rsid w:val="00BF2A63"/>
    <w:rsid w:val="00BF3E6B"/>
    <w:rsid w:val="00BF3F0A"/>
    <w:rsid w:val="00BF45EB"/>
    <w:rsid w:val="00BF4AAF"/>
    <w:rsid w:val="00BF5578"/>
    <w:rsid w:val="00BF621E"/>
    <w:rsid w:val="00BF6695"/>
    <w:rsid w:val="00BF6D23"/>
    <w:rsid w:val="00BF766B"/>
    <w:rsid w:val="00BF7B5C"/>
    <w:rsid w:val="00BF7CFB"/>
    <w:rsid w:val="00C00CA8"/>
    <w:rsid w:val="00C01FB6"/>
    <w:rsid w:val="00C0204F"/>
    <w:rsid w:val="00C0217F"/>
    <w:rsid w:val="00C02D74"/>
    <w:rsid w:val="00C0413F"/>
    <w:rsid w:val="00C04C51"/>
    <w:rsid w:val="00C056B5"/>
    <w:rsid w:val="00C05968"/>
    <w:rsid w:val="00C061BD"/>
    <w:rsid w:val="00C063C9"/>
    <w:rsid w:val="00C06840"/>
    <w:rsid w:val="00C06B41"/>
    <w:rsid w:val="00C06F61"/>
    <w:rsid w:val="00C0711C"/>
    <w:rsid w:val="00C07240"/>
    <w:rsid w:val="00C0724B"/>
    <w:rsid w:val="00C078CE"/>
    <w:rsid w:val="00C1004A"/>
    <w:rsid w:val="00C128C5"/>
    <w:rsid w:val="00C12BCF"/>
    <w:rsid w:val="00C146F8"/>
    <w:rsid w:val="00C16EE0"/>
    <w:rsid w:val="00C17326"/>
    <w:rsid w:val="00C207F1"/>
    <w:rsid w:val="00C21D84"/>
    <w:rsid w:val="00C220FA"/>
    <w:rsid w:val="00C222A7"/>
    <w:rsid w:val="00C22F6D"/>
    <w:rsid w:val="00C22FB7"/>
    <w:rsid w:val="00C2403E"/>
    <w:rsid w:val="00C24E97"/>
    <w:rsid w:val="00C25247"/>
    <w:rsid w:val="00C26B36"/>
    <w:rsid w:val="00C26B76"/>
    <w:rsid w:val="00C26D93"/>
    <w:rsid w:val="00C27B9B"/>
    <w:rsid w:val="00C27C31"/>
    <w:rsid w:val="00C27C6A"/>
    <w:rsid w:val="00C3160F"/>
    <w:rsid w:val="00C31CF7"/>
    <w:rsid w:val="00C321BF"/>
    <w:rsid w:val="00C325A8"/>
    <w:rsid w:val="00C33C49"/>
    <w:rsid w:val="00C34407"/>
    <w:rsid w:val="00C344E1"/>
    <w:rsid w:val="00C35CE8"/>
    <w:rsid w:val="00C36072"/>
    <w:rsid w:val="00C3613C"/>
    <w:rsid w:val="00C364D9"/>
    <w:rsid w:val="00C36DFA"/>
    <w:rsid w:val="00C36FA0"/>
    <w:rsid w:val="00C378C4"/>
    <w:rsid w:val="00C417E7"/>
    <w:rsid w:val="00C417FC"/>
    <w:rsid w:val="00C41EAF"/>
    <w:rsid w:val="00C42795"/>
    <w:rsid w:val="00C42B77"/>
    <w:rsid w:val="00C4319A"/>
    <w:rsid w:val="00C446A9"/>
    <w:rsid w:val="00C50481"/>
    <w:rsid w:val="00C51E81"/>
    <w:rsid w:val="00C528B2"/>
    <w:rsid w:val="00C5374C"/>
    <w:rsid w:val="00C53ACE"/>
    <w:rsid w:val="00C540E9"/>
    <w:rsid w:val="00C54660"/>
    <w:rsid w:val="00C5587A"/>
    <w:rsid w:val="00C55CA1"/>
    <w:rsid w:val="00C56052"/>
    <w:rsid w:val="00C560DD"/>
    <w:rsid w:val="00C605BD"/>
    <w:rsid w:val="00C6138F"/>
    <w:rsid w:val="00C62A91"/>
    <w:rsid w:val="00C634DE"/>
    <w:rsid w:val="00C63533"/>
    <w:rsid w:val="00C63543"/>
    <w:rsid w:val="00C64209"/>
    <w:rsid w:val="00C64D2D"/>
    <w:rsid w:val="00C67BC3"/>
    <w:rsid w:val="00C70746"/>
    <w:rsid w:val="00C707C1"/>
    <w:rsid w:val="00C71129"/>
    <w:rsid w:val="00C714CD"/>
    <w:rsid w:val="00C7290D"/>
    <w:rsid w:val="00C744CF"/>
    <w:rsid w:val="00C748F1"/>
    <w:rsid w:val="00C74E28"/>
    <w:rsid w:val="00C7512F"/>
    <w:rsid w:val="00C76971"/>
    <w:rsid w:val="00C77402"/>
    <w:rsid w:val="00C77498"/>
    <w:rsid w:val="00C77794"/>
    <w:rsid w:val="00C778C5"/>
    <w:rsid w:val="00C77AF9"/>
    <w:rsid w:val="00C80AFC"/>
    <w:rsid w:val="00C80D7F"/>
    <w:rsid w:val="00C80F74"/>
    <w:rsid w:val="00C80FA2"/>
    <w:rsid w:val="00C816B5"/>
    <w:rsid w:val="00C820B7"/>
    <w:rsid w:val="00C8413D"/>
    <w:rsid w:val="00C8432B"/>
    <w:rsid w:val="00C859C2"/>
    <w:rsid w:val="00C85FE6"/>
    <w:rsid w:val="00C866D4"/>
    <w:rsid w:val="00C86784"/>
    <w:rsid w:val="00C8768D"/>
    <w:rsid w:val="00C87BC5"/>
    <w:rsid w:val="00C91926"/>
    <w:rsid w:val="00C91C5F"/>
    <w:rsid w:val="00C92CB0"/>
    <w:rsid w:val="00C93943"/>
    <w:rsid w:val="00C947AF"/>
    <w:rsid w:val="00C95D34"/>
    <w:rsid w:val="00C96BAC"/>
    <w:rsid w:val="00CA0A02"/>
    <w:rsid w:val="00CA1D78"/>
    <w:rsid w:val="00CA20BA"/>
    <w:rsid w:val="00CA3D9F"/>
    <w:rsid w:val="00CA4D1F"/>
    <w:rsid w:val="00CA52DC"/>
    <w:rsid w:val="00CA56AB"/>
    <w:rsid w:val="00CA5F7A"/>
    <w:rsid w:val="00CA711E"/>
    <w:rsid w:val="00CA79C3"/>
    <w:rsid w:val="00CB009F"/>
    <w:rsid w:val="00CB01E4"/>
    <w:rsid w:val="00CB26BB"/>
    <w:rsid w:val="00CB33AB"/>
    <w:rsid w:val="00CB37FB"/>
    <w:rsid w:val="00CB3E30"/>
    <w:rsid w:val="00CB547D"/>
    <w:rsid w:val="00CB568A"/>
    <w:rsid w:val="00CB5EF5"/>
    <w:rsid w:val="00CB6543"/>
    <w:rsid w:val="00CB6958"/>
    <w:rsid w:val="00CB76F1"/>
    <w:rsid w:val="00CC10D5"/>
    <w:rsid w:val="00CC1C40"/>
    <w:rsid w:val="00CC2386"/>
    <w:rsid w:val="00CC289C"/>
    <w:rsid w:val="00CC2E29"/>
    <w:rsid w:val="00CC392C"/>
    <w:rsid w:val="00CC4011"/>
    <w:rsid w:val="00CC4C55"/>
    <w:rsid w:val="00CC6022"/>
    <w:rsid w:val="00CC6F9F"/>
    <w:rsid w:val="00CC74E7"/>
    <w:rsid w:val="00CC75DD"/>
    <w:rsid w:val="00CD08E8"/>
    <w:rsid w:val="00CD0A4D"/>
    <w:rsid w:val="00CD0B9F"/>
    <w:rsid w:val="00CD0D01"/>
    <w:rsid w:val="00CD1ADA"/>
    <w:rsid w:val="00CD1BFA"/>
    <w:rsid w:val="00CD22EC"/>
    <w:rsid w:val="00CD2DE2"/>
    <w:rsid w:val="00CD3F74"/>
    <w:rsid w:val="00CD56A8"/>
    <w:rsid w:val="00CD5E9A"/>
    <w:rsid w:val="00CD5ED1"/>
    <w:rsid w:val="00CD6F1D"/>
    <w:rsid w:val="00CD7E9D"/>
    <w:rsid w:val="00CE0A64"/>
    <w:rsid w:val="00CE28BF"/>
    <w:rsid w:val="00CE29C9"/>
    <w:rsid w:val="00CE3B44"/>
    <w:rsid w:val="00CE3F30"/>
    <w:rsid w:val="00CE4581"/>
    <w:rsid w:val="00CE51BC"/>
    <w:rsid w:val="00CE5FD3"/>
    <w:rsid w:val="00CE6648"/>
    <w:rsid w:val="00CE7318"/>
    <w:rsid w:val="00CE7CC4"/>
    <w:rsid w:val="00CF064A"/>
    <w:rsid w:val="00CF0F83"/>
    <w:rsid w:val="00CF11B8"/>
    <w:rsid w:val="00CF1471"/>
    <w:rsid w:val="00CF1BA0"/>
    <w:rsid w:val="00CF28C8"/>
    <w:rsid w:val="00CF290F"/>
    <w:rsid w:val="00CF2982"/>
    <w:rsid w:val="00CF2F20"/>
    <w:rsid w:val="00CF3C05"/>
    <w:rsid w:val="00CF511B"/>
    <w:rsid w:val="00CF539C"/>
    <w:rsid w:val="00CF5557"/>
    <w:rsid w:val="00CF5EDC"/>
    <w:rsid w:val="00D00081"/>
    <w:rsid w:val="00D000D3"/>
    <w:rsid w:val="00D00646"/>
    <w:rsid w:val="00D00753"/>
    <w:rsid w:val="00D016C0"/>
    <w:rsid w:val="00D02449"/>
    <w:rsid w:val="00D0251D"/>
    <w:rsid w:val="00D0281E"/>
    <w:rsid w:val="00D028CC"/>
    <w:rsid w:val="00D02D89"/>
    <w:rsid w:val="00D0376A"/>
    <w:rsid w:val="00D0606B"/>
    <w:rsid w:val="00D07944"/>
    <w:rsid w:val="00D07EF9"/>
    <w:rsid w:val="00D108F9"/>
    <w:rsid w:val="00D125C3"/>
    <w:rsid w:val="00D14069"/>
    <w:rsid w:val="00D15D0E"/>
    <w:rsid w:val="00D160BC"/>
    <w:rsid w:val="00D16232"/>
    <w:rsid w:val="00D17F7F"/>
    <w:rsid w:val="00D2112D"/>
    <w:rsid w:val="00D21800"/>
    <w:rsid w:val="00D21C85"/>
    <w:rsid w:val="00D21DDB"/>
    <w:rsid w:val="00D21F21"/>
    <w:rsid w:val="00D2204E"/>
    <w:rsid w:val="00D2215B"/>
    <w:rsid w:val="00D22B1C"/>
    <w:rsid w:val="00D241E0"/>
    <w:rsid w:val="00D24584"/>
    <w:rsid w:val="00D24799"/>
    <w:rsid w:val="00D24C33"/>
    <w:rsid w:val="00D270E0"/>
    <w:rsid w:val="00D27BB8"/>
    <w:rsid w:val="00D30095"/>
    <w:rsid w:val="00D3026D"/>
    <w:rsid w:val="00D30D01"/>
    <w:rsid w:val="00D31979"/>
    <w:rsid w:val="00D31DFF"/>
    <w:rsid w:val="00D32202"/>
    <w:rsid w:val="00D32231"/>
    <w:rsid w:val="00D32274"/>
    <w:rsid w:val="00D330A7"/>
    <w:rsid w:val="00D33A48"/>
    <w:rsid w:val="00D344DA"/>
    <w:rsid w:val="00D34E97"/>
    <w:rsid w:val="00D35F33"/>
    <w:rsid w:val="00D36704"/>
    <w:rsid w:val="00D36AE6"/>
    <w:rsid w:val="00D36B1E"/>
    <w:rsid w:val="00D36F37"/>
    <w:rsid w:val="00D37B07"/>
    <w:rsid w:val="00D40D49"/>
    <w:rsid w:val="00D40E83"/>
    <w:rsid w:val="00D41B86"/>
    <w:rsid w:val="00D4464C"/>
    <w:rsid w:val="00D44A0A"/>
    <w:rsid w:val="00D44B0B"/>
    <w:rsid w:val="00D44FF5"/>
    <w:rsid w:val="00D458C5"/>
    <w:rsid w:val="00D45E54"/>
    <w:rsid w:val="00D46522"/>
    <w:rsid w:val="00D466C7"/>
    <w:rsid w:val="00D46C6B"/>
    <w:rsid w:val="00D46F98"/>
    <w:rsid w:val="00D473FB"/>
    <w:rsid w:val="00D4755D"/>
    <w:rsid w:val="00D507D5"/>
    <w:rsid w:val="00D50CFD"/>
    <w:rsid w:val="00D516D6"/>
    <w:rsid w:val="00D5170B"/>
    <w:rsid w:val="00D51C3E"/>
    <w:rsid w:val="00D5293C"/>
    <w:rsid w:val="00D54152"/>
    <w:rsid w:val="00D54956"/>
    <w:rsid w:val="00D54B1B"/>
    <w:rsid w:val="00D55329"/>
    <w:rsid w:val="00D5570A"/>
    <w:rsid w:val="00D558AD"/>
    <w:rsid w:val="00D577C7"/>
    <w:rsid w:val="00D614F9"/>
    <w:rsid w:val="00D626B7"/>
    <w:rsid w:val="00D63AC4"/>
    <w:rsid w:val="00D63FD1"/>
    <w:rsid w:val="00D6416D"/>
    <w:rsid w:val="00D64B05"/>
    <w:rsid w:val="00D6521E"/>
    <w:rsid w:val="00D67733"/>
    <w:rsid w:val="00D67B26"/>
    <w:rsid w:val="00D71378"/>
    <w:rsid w:val="00D71DAF"/>
    <w:rsid w:val="00D7265E"/>
    <w:rsid w:val="00D726A8"/>
    <w:rsid w:val="00D72B91"/>
    <w:rsid w:val="00D733BA"/>
    <w:rsid w:val="00D73709"/>
    <w:rsid w:val="00D7497A"/>
    <w:rsid w:val="00D75F29"/>
    <w:rsid w:val="00D7705B"/>
    <w:rsid w:val="00D77AF3"/>
    <w:rsid w:val="00D805BD"/>
    <w:rsid w:val="00D80708"/>
    <w:rsid w:val="00D81122"/>
    <w:rsid w:val="00D81775"/>
    <w:rsid w:val="00D820FB"/>
    <w:rsid w:val="00D821D0"/>
    <w:rsid w:val="00D82AD9"/>
    <w:rsid w:val="00D83C65"/>
    <w:rsid w:val="00D846D4"/>
    <w:rsid w:val="00D84BE3"/>
    <w:rsid w:val="00D85D97"/>
    <w:rsid w:val="00D85DF6"/>
    <w:rsid w:val="00D87340"/>
    <w:rsid w:val="00D9014B"/>
    <w:rsid w:val="00D90A7D"/>
    <w:rsid w:val="00D90B62"/>
    <w:rsid w:val="00D90E0F"/>
    <w:rsid w:val="00D92641"/>
    <w:rsid w:val="00D92E47"/>
    <w:rsid w:val="00D96696"/>
    <w:rsid w:val="00D968E6"/>
    <w:rsid w:val="00D969A8"/>
    <w:rsid w:val="00DA00E2"/>
    <w:rsid w:val="00DA04AD"/>
    <w:rsid w:val="00DA10E6"/>
    <w:rsid w:val="00DA2C47"/>
    <w:rsid w:val="00DA33F3"/>
    <w:rsid w:val="00DA48E7"/>
    <w:rsid w:val="00DA529A"/>
    <w:rsid w:val="00DA68E8"/>
    <w:rsid w:val="00DA68FC"/>
    <w:rsid w:val="00DB0F29"/>
    <w:rsid w:val="00DB250D"/>
    <w:rsid w:val="00DB2733"/>
    <w:rsid w:val="00DB5FF5"/>
    <w:rsid w:val="00DC05B5"/>
    <w:rsid w:val="00DC0636"/>
    <w:rsid w:val="00DC0F7E"/>
    <w:rsid w:val="00DC1275"/>
    <w:rsid w:val="00DC12E1"/>
    <w:rsid w:val="00DC1378"/>
    <w:rsid w:val="00DC2F36"/>
    <w:rsid w:val="00DC3139"/>
    <w:rsid w:val="00DC42CB"/>
    <w:rsid w:val="00DC4532"/>
    <w:rsid w:val="00DC4D8E"/>
    <w:rsid w:val="00DC55A9"/>
    <w:rsid w:val="00DC564B"/>
    <w:rsid w:val="00DC5C9E"/>
    <w:rsid w:val="00DC6664"/>
    <w:rsid w:val="00DC76F5"/>
    <w:rsid w:val="00DD0191"/>
    <w:rsid w:val="00DD11AE"/>
    <w:rsid w:val="00DD13F7"/>
    <w:rsid w:val="00DD35FE"/>
    <w:rsid w:val="00DD36C1"/>
    <w:rsid w:val="00DD418F"/>
    <w:rsid w:val="00DD4F4D"/>
    <w:rsid w:val="00DD54D6"/>
    <w:rsid w:val="00DD6D07"/>
    <w:rsid w:val="00DD7334"/>
    <w:rsid w:val="00DD7C15"/>
    <w:rsid w:val="00DE068C"/>
    <w:rsid w:val="00DE07FC"/>
    <w:rsid w:val="00DE1023"/>
    <w:rsid w:val="00DE20A0"/>
    <w:rsid w:val="00DE25A7"/>
    <w:rsid w:val="00DE32BA"/>
    <w:rsid w:val="00DE36F7"/>
    <w:rsid w:val="00DE4382"/>
    <w:rsid w:val="00DE4616"/>
    <w:rsid w:val="00DE5FE1"/>
    <w:rsid w:val="00DE6760"/>
    <w:rsid w:val="00DE7274"/>
    <w:rsid w:val="00DE7434"/>
    <w:rsid w:val="00DE7787"/>
    <w:rsid w:val="00DE79B7"/>
    <w:rsid w:val="00DF079D"/>
    <w:rsid w:val="00DF101C"/>
    <w:rsid w:val="00DF150C"/>
    <w:rsid w:val="00DF1BF7"/>
    <w:rsid w:val="00DF1F95"/>
    <w:rsid w:val="00DF2353"/>
    <w:rsid w:val="00DF26C0"/>
    <w:rsid w:val="00DF2A03"/>
    <w:rsid w:val="00DF390E"/>
    <w:rsid w:val="00DF46C1"/>
    <w:rsid w:val="00DF4D1B"/>
    <w:rsid w:val="00DF4D5F"/>
    <w:rsid w:val="00DF611B"/>
    <w:rsid w:val="00DF622B"/>
    <w:rsid w:val="00DF6B7D"/>
    <w:rsid w:val="00DF6CBF"/>
    <w:rsid w:val="00DF73BA"/>
    <w:rsid w:val="00DF7D88"/>
    <w:rsid w:val="00E0087E"/>
    <w:rsid w:val="00E00F30"/>
    <w:rsid w:val="00E021CD"/>
    <w:rsid w:val="00E02468"/>
    <w:rsid w:val="00E02A5F"/>
    <w:rsid w:val="00E04223"/>
    <w:rsid w:val="00E042FD"/>
    <w:rsid w:val="00E066E4"/>
    <w:rsid w:val="00E069F7"/>
    <w:rsid w:val="00E06C89"/>
    <w:rsid w:val="00E10688"/>
    <w:rsid w:val="00E10B7A"/>
    <w:rsid w:val="00E10E42"/>
    <w:rsid w:val="00E113F1"/>
    <w:rsid w:val="00E118F8"/>
    <w:rsid w:val="00E11937"/>
    <w:rsid w:val="00E122BE"/>
    <w:rsid w:val="00E126F1"/>
    <w:rsid w:val="00E12870"/>
    <w:rsid w:val="00E132AF"/>
    <w:rsid w:val="00E1362F"/>
    <w:rsid w:val="00E13FFA"/>
    <w:rsid w:val="00E1569C"/>
    <w:rsid w:val="00E15792"/>
    <w:rsid w:val="00E166AF"/>
    <w:rsid w:val="00E1735B"/>
    <w:rsid w:val="00E2034A"/>
    <w:rsid w:val="00E20DA0"/>
    <w:rsid w:val="00E2144E"/>
    <w:rsid w:val="00E22876"/>
    <w:rsid w:val="00E22D83"/>
    <w:rsid w:val="00E237C6"/>
    <w:rsid w:val="00E239A6"/>
    <w:rsid w:val="00E25253"/>
    <w:rsid w:val="00E259B8"/>
    <w:rsid w:val="00E25A24"/>
    <w:rsid w:val="00E25BE1"/>
    <w:rsid w:val="00E26793"/>
    <w:rsid w:val="00E26C21"/>
    <w:rsid w:val="00E272EA"/>
    <w:rsid w:val="00E279F6"/>
    <w:rsid w:val="00E303DA"/>
    <w:rsid w:val="00E30423"/>
    <w:rsid w:val="00E30468"/>
    <w:rsid w:val="00E3095A"/>
    <w:rsid w:val="00E31312"/>
    <w:rsid w:val="00E3248C"/>
    <w:rsid w:val="00E338C2"/>
    <w:rsid w:val="00E34DCF"/>
    <w:rsid w:val="00E351AA"/>
    <w:rsid w:val="00E35F76"/>
    <w:rsid w:val="00E370B3"/>
    <w:rsid w:val="00E371EF"/>
    <w:rsid w:val="00E37898"/>
    <w:rsid w:val="00E37942"/>
    <w:rsid w:val="00E37CB6"/>
    <w:rsid w:val="00E40200"/>
    <w:rsid w:val="00E42AC3"/>
    <w:rsid w:val="00E42B54"/>
    <w:rsid w:val="00E43816"/>
    <w:rsid w:val="00E4390A"/>
    <w:rsid w:val="00E4425A"/>
    <w:rsid w:val="00E444EB"/>
    <w:rsid w:val="00E44A7E"/>
    <w:rsid w:val="00E44C79"/>
    <w:rsid w:val="00E45032"/>
    <w:rsid w:val="00E45C73"/>
    <w:rsid w:val="00E46191"/>
    <w:rsid w:val="00E46657"/>
    <w:rsid w:val="00E47F0D"/>
    <w:rsid w:val="00E51B37"/>
    <w:rsid w:val="00E52518"/>
    <w:rsid w:val="00E5270F"/>
    <w:rsid w:val="00E52997"/>
    <w:rsid w:val="00E53414"/>
    <w:rsid w:val="00E539AD"/>
    <w:rsid w:val="00E540A6"/>
    <w:rsid w:val="00E54457"/>
    <w:rsid w:val="00E544C9"/>
    <w:rsid w:val="00E54C10"/>
    <w:rsid w:val="00E54CF3"/>
    <w:rsid w:val="00E55BA7"/>
    <w:rsid w:val="00E57189"/>
    <w:rsid w:val="00E5732B"/>
    <w:rsid w:val="00E57412"/>
    <w:rsid w:val="00E6027E"/>
    <w:rsid w:val="00E60AEB"/>
    <w:rsid w:val="00E6103B"/>
    <w:rsid w:val="00E61D81"/>
    <w:rsid w:val="00E620CD"/>
    <w:rsid w:val="00E63769"/>
    <w:rsid w:val="00E63EAD"/>
    <w:rsid w:val="00E6533C"/>
    <w:rsid w:val="00E65D15"/>
    <w:rsid w:val="00E65F69"/>
    <w:rsid w:val="00E6606B"/>
    <w:rsid w:val="00E66D76"/>
    <w:rsid w:val="00E731FB"/>
    <w:rsid w:val="00E73DF9"/>
    <w:rsid w:val="00E75C4C"/>
    <w:rsid w:val="00E76FA4"/>
    <w:rsid w:val="00E7744A"/>
    <w:rsid w:val="00E77C04"/>
    <w:rsid w:val="00E77EAF"/>
    <w:rsid w:val="00E802FA"/>
    <w:rsid w:val="00E80DE9"/>
    <w:rsid w:val="00E82775"/>
    <w:rsid w:val="00E8287F"/>
    <w:rsid w:val="00E83195"/>
    <w:rsid w:val="00E833DA"/>
    <w:rsid w:val="00E84010"/>
    <w:rsid w:val="00E844C6"/>
    <w:rsid w:val="00E84848"/>
    <w:rsid w:val="00E86E33"/>
    <w:rsid w:val="00E90892"/>
    <w:rsid w:val="00E90C3B"/>
    <w:rsid w:val="00E91A1E"/>
    <w:rsid w:val="00E91BD2"/>
    <w:rsid w:val="00E92A06"/>
    <w:rsid w:val="00E92DE9"/>
    <w:rsid w:val="00E92EB9"/>
    <w:rsid w:val="00E93805"/>
    <w:rsid w:val="00E9542F"/>
    <w:rsid w:val="00E95A2B"/>
    <w:rsid w:val="00E96367"/>
    <w:rsid w:val="00E966E5"/>
    <w:rsid w:val="00E97418"/>
    <w:rsid w:val="00E975E6"/>
    <w:rsid w:val="00E97769"/>
    <w:rsid w:val="00EA0745"/>
    <w:rsid w:val="00EA18AF"/>
    <w:rsid w:val="00EA2A34"/>
    <w:rsid w:val="00EA2B65"/>
    <w:rsid w:val="00EA3BCE"/>
    <w:rsid w:val="00EA43F7"/>
    <w:rsid w:val="00EA44F2"/>
    <w:rsid w:val="00EA589B"/>
    <w:rsid w:val="00EA5AA0"/>
    <w:rsid w:val="00EA6DDF"/>
    <w:rsid w:val="00EB0305"/>
    <w:rsid w:val="00EB226C"/>
    <w:rsid w:val="00EB2453"/>
    <w:rsid w:val="00EB26FD"/>
    <w:rsid w:val="00EB4351"/>
    <w:rsid w:val="00EB47CE"/>
    <w:rsid w:val="00EB4BAA"/>
    <w:rsid w:val="00EB5EDF"/>
    <w:rsid w:val="00EB5FC4"/>
    <w:rsid w:val="00EB6649"/>
    <w:rsid w:val="00EB735D"/>
    <w:rsid w:val="00EC25D2"/>
    <w:rsid w:val="00EC35D7"/>
    <w:rsid w:val="00EC3A8B"/>
    <w:rsid w:val="00EC51A7"/>
    <w:rsid w:val="00EC58DD"/>
    <w:rsid w:val="00EC64EA"/>
    <w:rsid w:val="00ED00BB"/>
    <w:rsid w:val="00ED0529"/>
    <w:rsid w:val="00ED0767"/>
    <w:rsid w:val="00ED08B3"/>
    <w:rsid w:val="00ED09A4"/>
    <w:rsid w:val="00ED09E7"/>
    <w:rsid w:val="00ED0B94"/>
    <w:rsid w:val="00ED3B13"/>
    <w:rsid w:val="00ED3BC2"/>
    <w:rsid w:val="00ED45BE"/>
    <w:rsid w:val="00ED4847"/>
    <w:rsid w:val="00ED5D2F"/>
    <w:rsid w:val="00ED6452"/>
    <w:rsid w:val="00ED68DA"/>
    <w:rsid w:val="00ED739A"/>
    <w:rsid w:val="00EE03AF"/>
    <w:rsid w:val="00EE142E"/>
    <w:rsid w:val="00EE1FF7"/>
    <w:rsid w:val="00EE3A8F"/>
    <w:rsid w:val="00EE40F0"/>
    <w:rsid w:val="00EE4269"/>
    <w:rsid w:val="00EE4D61"/>
    <w:rsid w:val="00EE641E"/>
    <w:rsid w:val="00EE6AA9"/>
    <w:rsid w:val="00EE6D82"/>
    <w:rsid w:val="00EF1305"/>
    <w:rsid w:val="00EF136E"/>
    <w:rsid w:val="00EF1F23"/>
    <w:rsid w:val="00EF2194"/>
    <w:rsid w:val="00EF3C87"/>
    <w:rsid w:val="00EF4C6A"/>
    <w:rsid w:val="00EF4EEA"/>
    <w:rsid w:val="00EF5141"/>
    <w:rsid w:val="00EF58CA"/>
    <w:rsid w:val="00EF5E69"/>
    <w:rsid w:val="00EF6086"/>
    <w:rsid w:val="00EF6373"/>
    <w:rsid w:val="00EF6F52"/>
    <w:rsid w:val="00EF7C7F"/>
    <w:rsid w:val="00F00A87"/>
    <w:rsid w:val="00F0285E"/>
    <w:rsid w:val="00F030EE"/>
    <w:rsid w:val="00F0318F"/>
    <w:rsid w:val="00F04029"/>
    <w:rsid w:val="00F04A76"/>
    <w:rsid w:val="00F04BA5"/>
    <w:rsid w:val="00F04F4F"/>
    <w:rsid w:val="00F060B2"/>
    <w:rsid w:val="00F064FE"/>
    <w:rsid w:val="00F066E0"/>
    <w:rsid w:val="00F070A2"/>
    <w:rsid w:val="00F106CE"/>
    <w:rsid w:val="00F10C72"/>
    <w:rsid w:val="00F12076"/>
    <w:rsid w:val="00F12A1A"/>
    <w:rsid w:val="00F1330D"/>
    <w:rsid w:val="00F14B45"/>
    <w:rsid w:val="00F157D1"/>
    <w:rsid w:val="00F163DC"/>
    <w:rsid w:val="00F17500"/>
    <w:rsid w:val="00F17EAB"/>
    <w:rsid w:val="00F20B8A"/>
    <w:rsid w:val="00F2110E"/>
    <w:rsid w:val="00F21353"/>
    <w:rsid w:val="00F21C85"/>
    <w:rsid w:val="00F223A8"/>
    <w:rsid w:val="00F22EE6"/>
    <w:rsid w:val="00F233D6"/>
    <w:rsid w:val="00F24FEA"/>
    <w:rsid w:val="00F25020"/>
    <w:rsid w:val="00F26CE5"/>
    <w:rsid w:val="00F2771D"/>
    <w:rsid w:val="00F27E27"/>
    <w:rsid w:val="00F27F5B"/>
    <w:rsid w:val="00F30859"/>
    <w:rsid w:val="00F30CE4"/>
    <w:rsid w:val="00F3186F"/>
    <w:rsid w:val="00F31D2B"/>
    <w:rsid w:val="00F32DF5"/>
    <w:rsid w:val="00F3348C"/>
    <w:rsid w:val="00F33851"/>
    <w:rsid w:val="00F33A6D"/>
    <w:rsid w:val="00F33B8D"/>
    <w:rsid w:val="00F34773"/>
    <w:rsid w:val="00F35FC1"/>
    <w:rsid w:val="00F363F5"/>
    <w:rsid w:val="00F3698E"/>
    <w:rsid w:val="00F36B26"/>
    <w:rsid w:val="00F37161"/>
    <w:rsid w:val="00F37E12"/>
    <w:rsid w:val="00F404DE"/>
    <w:rsid w:val="00F40641"/>
    <w:rsid w:val="00F40785"/>
    <w:rsid w:val="00F416AA"/>
    <w:rsid w:val="00F42792"/>
    <w:rsid w:val="00F42947"/>
    <w:rsid w:val="00F456F0"/>
    <w:rsid w:val="00F45815"/>
    <w:rsid w:val="00F46C94"/>
    <w:rsid w:val="00F47339"/>
    <w:rsid w:val="00F47957"/>
    <w:rsid w:val="00F50B41"/>
    <w:rsid w:val="00F51179"/>
    <w:rsid w:val="00F5236C"/>
    <w:rsid w:val="00F523C4"/>
    <w:rsid w:val="00F52A7C"/>
    <w:rsid w:val="00F53D50"/>
    <w:rsid w:val="00F54584"/>
    <w:rsid w:val="00F545B3"/>
    <w:rsid w:val="00F54FCE"/>
    <w:rsid w:val="00F55AB9"/>
    <w:rsid w:val="00F6120A"/>
    <w:rsid w:val="00F617C7"/>
    <w:rsid w:val="00F64274"/>
    <w:rsid w:val="00F643EE"/>
    <w:rsid w:val="00F659E9"/>
    <w:rsid w:val="00F65DC3"/>
    <w:rsid w:val="00F663C0"/>
    <w:rsid w:val="00F6653F"/>
    <w:rsid w:val="00F665E3"/>
    <w:rsid w:val="00F669E2"/>
    <w:rsid w:val="00F6759C"/>
    <w:rsid w:val="00F67A15"/>
    <w:rsid w:val="00F67B2B"/>
    <w:rsid w:val="00F7022A"/>
    <w:rsid w:val="00F713B3"/>
    <w:rsid w:val="00F71A19"/>
    <w:rsid w:val="00F721E9"/>
    <w:rsid w:val="00F728BE"/>
    <w:rsid w:val="00F73292"/>
    <w:rsid w:val="00F738FD"/>
    <w:rsid w:val="00F7397D"/>
    <w:rsid w:val="00F7574B"/>
    <w:rsid w:val="00F758BA"/>
    <w:rsid w:val="00F777DE"/>
    <w:rsid w:val="00F77EA4"/>
    <w:rsid w:val="00F81492"/>
    <w:rsid w:val="00F814BA"/>
    <w:rsid w:val="00F82327"/>
    <w:rsid w:val="00F843E6"/>
    <w:rsid w:val="00F846A0"/>
    <w:rsid w:val="00F84C62"/>
    <w:rsid w:val="00F84D86"/>
    <w:rsid w:val="00F8508A"/>
    <w:rsid w:val="00F85307"/>
    <w:rsid w:val="00F8561F"/>
    <w:rsid w:val="00F85FCB"/>
    <w:rsid w:val="00F86037"/>
    <w:rsid w:val="00F902C4"/>
    <w:rsid w:val="00F91618"/>
    <w:rsid w:val="00F9166E"/>
    <w:rsid w:val="00F91FD3"/>
    <w:rsid w:val="00F9281A"/>
    <w:rsid w:val="00F930C1"/>
    <w:rsid w:val="00F938BC"/>
    <w:rsid w:val="00F953C6"/>
    <w:rsid w:val="00F96477"/>
    <w:rsid w:val="00F9675B"/>
    <w:rsid w:val="00F97088"/>
    <w:rsid w:val="00F975B7"/>
    <w:rsid w:val="00FA155A"/>
    <w:rsid w:val="00FA15A1"/>
    <w:rsid w:val="00FA211E"/>
    <w:rsid w:val="00FA21DB"/>
    <w:rsid w:val="00FA281D"/>
    <w:rsid w:val="00FA2D62"/>
    <w:rsid w:val="00FA2EF2"/>
    <w:rsid w:val="00FA3801"/>
    <w:rsid w:val="00FA3A31"/>
    <w:rsid w:val="00FA424C"/>
    <w:rsid w:val="00FA4B95"/>
    <w:rsid w:val="00FA4EDB"/>
    <w:rsid w:val="00FA64F2"/>
    <w:rsid w:val="00FA65B7"/>
    <w:rsid w:val="00FA69EC"/>
    <w:rsid w:val="00FB02AE"/>
    <w:rsid w:val="00FB1C6A"/>
    <w:rsid w:val="00FB21E6"/>
    <w:rsid w:val="00FB2918"/>
    <w:rsid w:val="00FB501D"/>
    <w:rsid w:val="00FB51EB"/>
    <w:rsid w:val="00FB55AB"/>
    <w:rsid w:val="00FB6685"/>
    <w:rsid w:val="00FC25D8"/>
    <w:rsid w:val="00FC2BC2"/>
    <w:rsid w:val="00FC3727"/>
    <w:rsid w:val="00FC4230"/>
    <w:rsid w:val="00FC4B9D"/>
    <w:rsid w:val="00FC4EB5"/>
    <w:rsid w:val="00FC5AB5"/>
    <w:rsid w:val="00FC66F1"/>
    <w:rsid w:val="00FC69E2"/>
    <w:rsid w:val="00FC6AD6"/>
    <w:rsid w:val="00FD098B"/>
    <w:rsid w:val="00FD1DB2"/>
    <w:rsid w:val="00FD2096"/>
    <w:rsid w:val="00FD25C4"/>
    <w:rsid w:val="00FD2FD5"/>
    <w:rsid w:val="00FD3D3F"/>
    <w:rsid w:val="00FD4385"/>
    <w:rsid w:val="00FD4422"/>
    <w:rsid w:val="00FD4C04"/>
    <w:rsid w:val="00FD4FD9"/>
    <w:rsid w:val="00FD504B"/>
    <w:rsid w:val="00FD6108"/>
    <w:rsid w:val="00FD6B17"/>
    <w:rsid w:val="00FD6E79"/>
    <w:rsid w:val="00FD76D0"/>
    <w:rsid w:val="00FD7A8F"/>
    <w:rsid w:val="00FE04E0"/>
    <w:rsid w:val="00FE1A64"/>
    <w:rsid w:val="00FE1DA3"/>
    <w:rsid w:val="00FE2340"/>
    <w:rsid w:val="00FE28D3"/>
    <w:rsid w:val="00FE2935"/>
    <w:rsid w:val="00FE3BBC"/>
    <w:rsid w:val="00FE4005"/>
    <w:rsid w:val="00FE4500"/>
    <w:rsid w:val="00FE582A"/>
    <w:rsid w:val="00FE6534"/>
    <w:rsid w:val="00FE75BE"/>
    <w:rsid w:val="00FE76F7"/>
    <w:rsid w:val="00FF0141"/>
    <w:rsid w:val="00FF0544"/>
    <w:rsid w:val="00FF1435"/>
    <w:rsid w:val="00FF143F"/>
    <w:rsid w:val="00FF1EC7"/>
    <w:rsid w:val="00FF2557"/>
    <w:rsid w:val="00FF288E"/>
    <w:rsid w:val="00FF4171"/>
    <w:rsid w:val="00FF47B8"/>
    <w:rsid w:val="00FF5016"/>
    <w:rsid w:val="00FF5F0F"/>
    <w:rsid w:val="00FF5FBA"/>
    <w:rsid w:val="00FF67FF"/>
    <w:rsid w:val="00FF6BC5"/>
    <w:rsid w:val="00FF73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9FEEBE-3C7E-45E1-BEFD-78B2CBC20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alatino Linotype" w:eastAsia="HGSMinchoE" w:hAnsi="Palatino Linotype"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384"/>
    <w:pPr>
      <w:spacing w:line="276" w:lineRule="auto"/>
      <w:jc w:val="both"/>
    </w:pPr>
    <w:rPr>
      <w:rFonts w:ascii="CMU Serif" w:hAnsi="CMU Serif"/>
      <w:sz w:val="22"/>
      <w:szCs w:val="22"/>
      <w:lang w:eastAsia="en-US"/>
    </w:rPr>
  </w:style>
  <w:style w:type="paragraph" w:styleId="Heading1">
    <w:name w:val="heading 1"/>
    <w:basedOn w:val="Normal"/>
    <w:next w:val="Normal"/>
    <w:link w:val="Heading1Char"/>
    <w:uiPriority w:val="9"/>
    <w:qFormat/>
    <w:rsid w:val="0053131E"/>
    <w:pPr>
      <w:keepNext/>
      <w:keepLines/>
      <w:spacing w:before="120" w:after="120" w:line="240" w:lineRule="auto"/>
      <w:outlineLvl w:val="0"/>
    </w:pPr>
    <w:rPr>
      <w:rFonts w:eastAsia="HGGothicM" w:cs="Tahoma"/>
      <w:b/>
      <w:bCs/>
      <w:sz w:val="40"/>
      <w:szCs w:val="32"/>
    </w:rPr>
  </w:style>
  <w:style w:type="paragraph" w:styleId="Heading2">
    <w:name w:val="heading 2"/>
    <w:basedOn w:val="Normal"/>
    <w:next w:val="Normal"/>
    <w:link w:val="Heading2Char"/>
    <w:uiPriority w:val="9"/>
    <w:unhideWhenUsed/>
    <w:qFormat/>
    <w:rsid w:val="0053131E"/>
    <w:pPr>
      <w:keepNext/>
      <w:keepLines/>
      <w:spacing w:before="120" w:after="120" w:line="240" w:lineRule="auto"/>
      <w:outlineLvl w:val="1"/>
    </w:pPr>
    <w:rPr>
      <w:rFonts w:eastAsia="HGGothicM" w:cs="Tahoma"/>
      <w:b/>
      <w:bCs/>
      <w:sz w:val="32"/>
      <w:szCs w:val="26"/>
    </w:rPr>
  </w:style>
  <w:style w:type="paragraph" w:styleId="Heading3">
    <w:name w:val="heading 3"/>
    <w:basedOn w:val="Normal"/>
    <w:next w:val="Normal"/>
    <w:link w:val="Heading3Char"/>
    <w:uiPriority w:val="9"/>
    <w:unhideWhenUsed/>
    <w:qFormat/>
    <w:rsid w:val="0053131E"/>
    <w:pPr>
      <w:keepNext/>
      <w:keepLines/>
      <w:spacing w:before="120" w:after="120" w:line="240" w:lineRule="auto"/>
      <w:outlineLvl w:val="2"/>
    </w:pPr>
    <w:rPr>
      <w:rFonts w:eastAsia="HGGothicM" w:cs="Tahoma"/>
      <w:b/>
      <w:bCs/>
      <w:sz w:val="24"/>
    </w:rPr>
  </w:style>
  <w:style w:type="paragraph" w:styleId="Heading4">
    <w:name w:val="heading 4"/>
    <w:basedOn w:val="Normal"/>
    <w:next w:val="Normal"/>
    <w:link w:val="Heading4Char"/>
    <w:uiPriority w:val="9"/>
    <w:semiHidden/>
    <w:unhideWhenUsed/>
    <w:pPr>
      <w:keepNext/>
      <w:keepLines/>
      <w:spacing w:before="200" w:line="264" w:lineRule="auto"/>
      <w:outlineLvl w:val="3"/>
    </w:pPr>
    <w:rPr>
      <w:rFonts w:ascii="Century Gothic" w:eastAsia="HGGothicM" w:hAnsi="Century Gothic" w:cs="Tahoma"/>
      <w:bCs/>
      <w:i/>
      <w:iCs/>
      <w:color w:val="2F5897"/>
      <w:sz w:val="23"/>
    </w:rPr>
  </w:style>
  <w:style w:type="paragraph" w:styleId="Heading5">
    <w:name w:val="heading 5"/>
    <w:basedOn w:val="Normal"/>
    <w:next w:val="Normal"/>
    <w:link w:val="Heading5Char"/>
    <w:uiPriority w:val="9"/>
    <w:semiHidden/>
    <w:unhideWhenUsed/>
    <w:qFormat/>
    <w:rsid w:val="0053131E"/>
    <w:pPr>
      <w:keepNext/>
      <w:keepLines/>
      <w:spacing w:before="200" w:line="264" w:lineRule="auto"/>
      <w:outlineLvl w:val="4"/>
    </w:pPr>
    <w:rPr>
      <w:rFonts w:ascii="Century Gothic" w:eastAsia="HGGothicM" w:hAnsi="Century Gothic" w:cs="Tahoma"/>
      <w:color w:val="000000"/>
      <w:sz w:val="20"/>
      <w:szCs w:val="20"/>
      <w:lang w:eastAsia="en-GB"/>
    </w:rPr>
  </w:style>
  <w:style w:type="paragraph" w:styleId="Heading6">
    <w:name w:val="heading 6"/>
    <w:basedOn w:val="Normal"/>
    <w:next w:val="Normal"/>
    <w:link w:val="Heading6Char"/>
    <w:uiPriority w:val="9"/>
    <w:semiHidden/>
    <w:unhideWhenUsed/>
    <w:qFormat/>
    <w:rsid w:val="0053131E"/>
    <w:pPr>
      <w:keepNext/>
      <w:keepLines/>
      <w:spacing w:before="200" w:line="264" w:lineRule="auto"/>
      <w:outlineLvl w:val="5"/>
    </w:pPr>
    <w:rPr>
      <w:rFonts w:ascii="Century Gothic" w:eastAsia="HGGothicM" w:hAnsi="Century Gothic" w:cs="Tahoma"/>
      <w:i/>
      <w:iCs/>
      <w:color w:val="000000"/>
      <w:sz w:val="21"/>
      <w:szCs w:val="20"/>
      <w:lang w:eastAsia="en-GB"/>
    </w:rPr>
  </w:style>
  <w:style w:type="paragraph" w:styleId="Heading7">
    <w:name w:val="heading 7"/>
    <w:basedOn w:val="Normal"/>
    <w:next w:val="Normal"/>
    <w:link w:val="Heading7Char"/>
    <w:uiPriority w:val="9"/>
    <w:semiHidden/>
    <w:unhideWhenUsed/>
    <w:qFormat/>
    <w:rsid w:val="0053131E"/>
    <w:pPr>
      <w:keepNext/>
      <w:keepLines/>
      <w:spacing w:before="200" w:line="264" w:lineRule="auto"/>
      <w:outlineLvl w:val="6"/>
    </w:pPr>
    <w:rPr>
      <w:rFonts w:ascii="Century Gothic" w:eastAsia="HGGothicM" w:hAnsi="Century Gothic" w:cs="Tahoma"/>
      <w:i/>
      <w:iCs/>
      <w:color w:val="000000"/>
      <w:sz w:val="21"/>
      <w:szCs w:val="20"/>
      <w:lang w:eastAsia="en-GB"/>
    </w:rPr>
  </w:style>
  <w:style w:type="paragraph" w:styleId="Heading8">
    <w:name w:val="heading 8"/>
    <w:basedOn w:val="Normal"/>
    <w:next w:val="Normal"/>
    <w:link w:val="Heading8Char"/>
    <w:uiPriority w:val="9"/>
    <w:semiHidden/>
    <w:unhideWhenUsed/>
    <w:qFormat/>
    <w:rsid w:val="0053131E"/>
    <w:pPr>
      <w:keepNext/>
      <w:keepLines/>
      <w:spacing w:before="200" w:line="264" w:lineRule="auto"/>
      <w:outlineLvl w:val="7"/>
    </w:pPr>
    <w:rPr>
      <w:rFonts w:ascii="Century Gothic" w:eastAsia="HGGothicM" w:hAnsi="Century Gothic" w:cs="Tahoma"/>
      <w:color w:val="000000"/>
      <w:sz w:val="20"/>
      <w:szCs w:val="20"/>
      <w:lang w:eastAsia="en-GB"/>
    </w:rPr>
  </w:style>
  <w:style w:type="paragraph" w:styleId="Heading9">
    <w:name w:val="heading 9"/>
    <w:basedOn w:val="Normal"/>
    <w:next w:val="Normal"/>
    <w:link w:val="Heading9Char"/>
    <w:uiPriority w:val="9"/>
    <w:semiHidden/>
    <w:unhideWhenUsed/>
    <w:qFormat/>
    <w:rsid w:val="0053131E"/>
    <w:pPr>
      <w:keepNext/>
      <w:keepLines/>
      <w:spacing w:before="200" w:line="264" w:lineRule="auto"/>
      <w:outlineLvl w:val="8"/>
    </w:pPr>
    <w:rPr>
      <w:rFonts w:ascii="Century Gothic" w:eastAsia="HGGothicM" w:hAnsi="Century Gothic" w:cs="Tahoma"/>
      <w:i/>
      <w:iCs/>
      <w:color w:val="000000"/>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3131E"/>
    <w:rPr>
      <w:rFonts w:ascii="CMU Serif" w:eastAsia="HGGothicM" w:hAnsi="CMU Serif" w:cs="Tahoma"/>
      <w:b/>
      <w:bCs/>
      <w:sz w:val="40"/>
      <w:szCs w:val="32"/>
      <w:lang w:eastAsia="en-US"/>
    </w:rPr>
  </w:style>
  <w:style w:type="character" w:customStyle="1" w:styleId="Heading2Char">
    <w:name w:val="Heading 2 Char"/>
    <w:link w:val="Heading2"/>
    <w:uiPriority w:val="9"/>
    <w:rsid w:val="0053131E"/>
    <w:rPr>
      <w:rFonts w:ascii="CMU Serif" w:eastAsia="HGGothicM" w:hAnsi="CMU Serif" w:cs="Tahoma"/>
      <w:b/>
      <w:bCs/>
      <w:sz w:val="32"/>
      <w:szCs w:val="26"/>
      <w:lang w:eastAsia="en-US"/>
    </w:rPr>
  </w:style>
  <w:style w:type="character" w:customStyle="1" w:styleId="Heading3Char">
    <w:name w:val="Heading 3 Char"/>
    <w:link w:val="Heading3"/>
    <w:uiPriority w:val="9"/>
    <w:rsid w:val="0053131E"/>
    <w:rPr>
      <w:rFonts w:ascii="CMU Serif" w:eastAsia="HGGothicM" w:hAnsi="CMU Serif" w:cs="Tahoma"/>
      <w:b/>
      <w:bCs/>
      <w:sz w:val="24"/>
      <w:szCs w:val="22"/>
      <w:lang w:eastAsia="en-US"/>
    </w:rPr>
  </w:style>
  <w:style w:type="paragraph" w:styleId="Title">
    <w:name w:val="Title"/>
    <w:basedOn w:val="Normal"/>
    <w:next w:val="Normal"/>
    <w:link w:val="TitleChar"/>
    <w:uiPriority w:val="10"/>
    <w:pPr>
      <w:spacing w:after="300"/>
      <w:contextualSpacing/>
    </w:pPr>
    <w:rPr>
      <w:rFonts w:ascii="Century Gothic" w:eastAsia="HGGothicM" w:hAnsi="Century Gothic" w:cs="Tahoma"/>
      <w:color w:val="2F5897"/>
      <w:spacing w:val="5"/>
      <w:kern w:val="28"/>
      <w:sz w:val="60"/>
      <w:szCs w:val="56"/>
    </w:rPr>
  </w:style>
  <w:style w:type="character" w:customStyle="1" w:styleId="TitleChar">
    <w:name w:val="Title Char"/>
    <w:link w:val="Title"/>
    <w:uiPriority w:val="10"/>
    <w:rPr>
      <w:rFonts w:ascii="Century Gothic" w:eastAsia="HGGothicM" w:hAnsi="Century Gothic" w:cs="Tahoma"/>
      <w:color w:val="auto"/>
      <w:spacing w:val="5"/>
      <w:kern w:val="28"/>
      <w:sz w:val="60"/>
      <w:szCs w:val="56"/>
    </w:rPr>
  </w:style>
  <w:style w:type="paragraph" w:styleId="Subtitle">
    <w:name w:val="Subtitle"/>
    <w:basedOn w:val="Normal"/>
    <w:next w:val="Normal"/>
    <w:link w:val="SubtitleChar"/>
    <w:uiPriority w:val="11"/>
    <w:qFormat/>
    <w:rsid w:val="0053131E"/>
    <w:pPr>
      <w:numPr>
        <w:ilvl w:val="1"/>
      </w:numPr>
    </w:pPr>
    <w:rPr>
      <w:rFonts w:ascii="Palatino Linotype" w:eastAsia="HGGothicM" w:hAnsi="Palatino Linotype" w:cs="Tahoma"/>
      <w:iCs/>
      <w:spacing w:val="15"/>
      <w:sz w:val="24"/>
      <w:szCs w:val="24"/>
      <w:lang w:eastAsia="en-GB"/>
    </w:rPr>
  </w:style>
  <w:style w:type="character" w:customStyle="1" w:styleId="SubtitleChar">
    <w:name w:val="Subtitle Char"/>
    <w:link w:val="Subtitle"/>
    <w:uiPriority w:val="11"/>
    <w:rsid w:val="0053131E"/>
    <w:rPr>
      <w:rFonts w:eastAsia="HGGothicM" w:cs="Tahoma"/>
      <w:iCs/>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link w:val="Header"/>
    <w:uiPriority w:val="99"/>
    <w:rPr>
      <w:rFonts w:eastAsia="HGSMinchoE"/>
    </w:rPr>
  </w:style>
  <w:style w:type="paragraph" w:styleId="NoSpacing">
    <w:name w:val="No Spacing"/>
    <w:link w:val="NoSpacingChar"/>
    <w:uiPriority w:val="1"/>
    <w:qFormat/>
    <w:rsid w:val="0053131E"/>
  </w:style>
  <w:style w:type="character" w:customStyle="1" w:styleId="NoSpacingChar">
    <w:name w:val="No Spacing Char"/>
    <w:basedOn w:val="DefaultParagraphFont"/>
    <w:link w:val="NoSpacing"/>
    <w:uiPriority w:val="1"/>
    <w:rsid w:val="0053131E"/>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link w:val="BalloonText"/>
    <w:uiPriority w:val="99"/>
    <w:semiHidden/>
    <w:rPr>
      <w:rFonts w:ascii="Tahoma" w:eastAsia="HGSMinchoE" w:hAnsi="Tahoma" w:cs="Tahoma"/>
      <w:sz w:val="16"/>
      <w:szCs w:val="16"/>
    </w:rPr>
  </w:style>
  <w:style w:type="character" w:customStyle="1" w:styleId="Heading4Char">
    <w:name w:val="Heading 4 Char"/>
    <w:link w:val="Heading4"/>
    <w:uiPriority w:val="9"/>
    <w:semiHidden/>
    <w:rPr>
      <w:rFonts w:ascii="Century Gothic" w:eastAsia="HGGothicM" w:hAnsi="Century Gothic" w:cs="Tahoma"/>
      <w:bCs/>
      <w:i/>
      <w:iCs/>
      <w:color w:val="auto"/>
      <w:sz w:val="23"/>
    </w:rPr>
  </w:style>
  <w:style w:type="character" w:customStyle="1" w:styleId="Heading5Char">
    <w:name w:val="Heading 5 Char"/>
    <w:link w:val="Heading5"/>
    <w:uiPriority w:val="9"/>
    <w:semiHidden/>
    <w:rsid w:val="0053131E"/>
    <w:rPr>
      <w:rFonts w:ascii="Century Gothic" w:eastAsia="HGGothicM" w:hAnsi="Century Gothic" w:cs="Tahoma"/>
      <w:color w:val="000000"/>
    </w:rPr>
  </w:style>
  <w:style w:type="character" w:customStyle="1" w:styleId="Heading6Char">
    <w:name w:val="Heading 6 Char"/>
    <w:link w:val="Heading6"/>
    <w:uiPriority w:val="9"/>
    <w:semiHidden/>
    <w:rsid w:val="0053131E"/>
    <w:rPr>
      <w:rFonts w:ascii="Century Gothic" w:eastAsia="HGGothicM" w:hAnsi="Century Gothic" w:cs="Tahoma"/>
      <w:i/>
      <w:iCs/>
      <w:color w:val="000000"/>
      <w:sz w:val="21"/>
    </w:rPr>
  </w:style>
  <w:style w:type="character" w:customStyle="1" w:styleId="Heading7Char">
    <w:name w:val="Heading 7 Char"/>
    <w:link w:val="Heading7"/>
    <w:uiPriority w:val="9"/>
    <w:semiHidden/>
    <w:rsid w:val="0053131E"/>
    <w:rPr>
      <w:rFonts w:ascii="Century Gothic" w:eastAsia="HGGothicM" w:hAnsi="Century Gothic" w:cs="Tahoma"/>
      <w:i/>
      <w:iCs/>
      <w:color w:val="000000"/>
      <w:sz w:val="21"/>
    </w:rPr>
  </w:style>
  <w:style w:type="character" w:customStyle="1" w:styleId="Heading8Char">
    <w:name w:val="Heading 8 Char"/>
    <w:link w:val="Heading8"/>
    <w:uiPriority w:val="9"/>
    <w:semiHidden/>
    <w:rsid w:val="0053131E"/>
    <w:rPr>
      <w:rFonts w:ascii="Century Gothic" w:eastAsia="HGGothicM" w:hAnsi="Century Gothic" w:cs="Tahoma"/>
      <w:color w:val="000000"/>
    </w:rPr>
  </w:style>
  <w:style w:type="character" w:customStyle="1" w:styleId="Heading9Char">
    <w:name w:val="Heading 9 Char"/>
    <w:link w:val="Heading9"/>
    <w:uiPriority w:val="9"/>
    <w:semiHidden/>
    <w:rsid w:val="0053131E"/>
    <w:rPr>
      <w:rFonts w:ascii="Century Gothic" w:eastAsia="HGGothicM" w:hAnsi="Century Gothic" w:cs="Tahoma"/>
      <w:i/>
      <w:iCs/>
      <w:color w:val="000000"/>
    </w:rPr>
  </w:style>
  <w:style w:type="paragraph" w:styleId="Caption">
    <w:name w:val="caption"/>
    <w:basedOn w:val="Normal"/>
    <w:next w:val="Normal"/>
    <w:link w:val="CaptionChar"/>
    <w:uiPriority w:val="35"/>
    <w:unhideWhenUsed/>
    <w:qFormat/>
    <w:rsid w:val="00331118"/>
    <w:pPr>
      <w:spacing w:line="360" w:lineRule="auto"/>
    </w:pPr>
    <w:rPr>
      <w:b/>
      <w:bCs/>
      <w:szCs w:val="18"/>
    </w:rPr>
  </w:style>
  <w:style w:type="character" w:styleId="Strong">
    <w:name w:val="Strong"/>
    <w:uiPriority w:val="22"/>
    <w:qFormat/>
    <w:rsid w:val="0053131E"/>
    <w:rPr>
      <w:b/>
      <w:bCs/>
    </w:rPr>
  </w:style>
  <w:style w:type="character" w:styleId="Emphasis">
    <w:name w:val="Emphasis"/>
    <w:uiPriority w:val="20"/>
    <w:qFormat/>
    <w:rsid w:val="0053131E"/>
    <w:rPr>
      <w:i/>
      <w:iCs/>
      <w:color w:val="auto"/>
    </w:rPr>
  </w:style>
  <w:style w:type="paragraph" w:styleId="ListParagraph">
    <w:name w:val="List Paragraph"/>
    <w:basedOn w:val="Normal"/>
    <w:uiPriority w:val="34"/>
    <w:qFormat/>
    <w:rsid w:val="00E122BE"/>
    <w:pPr>
      <w:spacing w:after="160" w:line="240" w:lineRule="auto"/>
      <w:ind w:left="1008" w:hanging="288"/>
      <w:contextualSpacing/>
    </w:pPr>
    <w:rPr>
      <w:rFonts w:eastAsia="Palatino Linotype"/>
    </w:rPr>
  </w:style>
  <w:style w:type="paragraph" w:styleId="Quote">
    <w:name w:val="Quote"/>
    <w:basedOn w:val="Normal"/>
    <w:next w:val="Normal"/>
    <w:link w:val="QuoteChar"/>
    <w:uiPriority w:val="29"/>
    <w:qFormat/>
    <w:rsid w:val="0053131E"/>
    <w:pPr>
      <w:spacing w:before="160" w:after="160" w:line="300" w:lineRule="auto"/>
      <w:ind w:left="144" w:right="144"/>
      <w:jc w:val="center"/>
    </w:pPr>
    <w:rPr>
      <w:rFonts w:ascii="Century Gothic" w:hAnsi="Century Gothic"/>
      <w:i/>
      <w:iCs/>
      <w:sz w:val="24"/>
      <w:lang w:bidi="hi-IN"/>
    </w:rPr>
  </w:style>
  <w:style w:type="character" w:customStyle="1" w:styleId="QuoteChar">
    <w:name w:val="Quote Char"/>
    <w:link w:val="Quote"/>
    <w:uiPriority w:val="29"/>
    <w:rsid w:val="0053131E"/>
    <w:rPr>
      <w:rFonts w:ascii="Century Gothic" w:hAnsi="Century Gothic"/>
      <w:i/>
      <w:iCs/>
      <w:sz w:val="24"/>
      <w:szCs w:val="22"/>
      <w:lang w:eastAsia="en-US" w:bidi="hi-IN"/>
    </w:rPr>
  </w:style>
  <w:style w:type="paragraph" w:styleId="IntenseQuote">
    <w:name w:val="Intense Quote"/>
    <w:basedOn w:val="Normal"/>
    <w:next w:val="Normal"/>
    <w:link w:val="IntenseQuoteChar"/>
    <w:uiPriority w:val="30"/>
    <w:qFormat/>
    <w:rsid w:val="0053131E"/>
    <w:pPr>
      <w:pBdr>
        <w:top w:val="single" w:sz="36" w:space="8" w:color="6076B4"/>
        <w:left w:val="single" w:sz="36" w:space="8" w:color="6076B4"/>
        <w:bottom w:val="single" w:sz="36" w:space="8" w:color="6076B4"/>
        <w:right w:val="single" w:sz="36" w:space="8" w:color="6076B4"/>
      </w:pBdr>
      <w:shd w:val="clear" w:color="auto" w:fill="6076B4"/>
      <w:spacing w:before="200" w:after="280" w:line="300" w:lineRule="auto"/>
      <w:ind w:left="936" w:right="936"/>
      <w:jc w:val="center"/>
    </w:pPr>
    <w:rPr>
      <w:rFonts w:ascii="Century Gothic" w:eastAsia="HGGothicM" w:hAnsi="Century Gothic"/>
      <w:bCs/>
      <w:i/>
      <w:iCs/>
      <w:color w:val="000000"/>
      <w:sz w:val="24"/>
      <w:szCs w:val="20"/>
      <w:lang w:eastAsia="en-GB" w:bidi="hi-IN"/>
    </w:rPr>
  </w:style>
  <w:style w:type="character" w:customStyle="1" w:styleId="IntenseQuoteChar">
    <w:name w:val="Intense Quote Char"/>
    <w:link w:val="IntenseQuote"/>
    <w:uiPriority w:val="30"/>
    <w:rsid w:val="0053131E"/>
    <w:rPr>
      <w:rFonts w:ascii="Century Gothic" w:eastAsia="HGGothicM" w:hAnsi="Century Gothic"/>
      <w:bCs/>
      <w:i/>
      <w:iCs/>
      <w:color w:val="000000"/>
      <w:sz w:val="24"/>
      <w:shd w:val="clear" w:color="auto" w:fill="6076B4"/>
      <w:lang w:bidi="hi-IN"/>
    </w:rPr>
  </w:style>
  <w:style w:type="character" w:styleId="SubtleEmphasis">
    <w:name w:val="Subtle Emphasis"/>
    <w:uiPriority w:val="19"/>
    <w:qFormat/>
    <w:rsid w:val="0053131E"/>
    <w:rPr>
      <w:i/>
      <w:iCs/>
      <w:color w:val="auto"/>
    </w:rPr>
  </w:style>
  <w:style w:type="character" w:styleId="IntenseEmphasis">
    <w:name w:val="Intense Emphasis"/>
    <w:uiPriority w:val="21"/>
    <w:qFormat/>
    <w:rsid w:val="0053131E"/>
    <w:rPr>
      <w:b/>
      <w:bCs/>
      <w:i/>
      <w:iCs/>
      <w:caps w:val="0"/>
      <w:smallCaps w:val="0"/>
      <w:color w:val="auto"/>
    </w:rPr>
  </w:style>
  <w:style w:type="character" w:styleId="SubtleReference">
    <w:name w:val="Subtle Reference"/>
    <w:uiPriority w:val="31"/>
    <w:qFormat/>
    <w:rsid w:val="0053131E"/>
    <w:rPr>
      <w:smallCaps/>
      <w:color w:val="auto"/>
      <w:u w:val="single"/>
    </w:rPr>
  </w:style>
  <w:style w:type="character" w:styleId="IntenseReference">
    <w:name w:val="Intense Reference"/>
    <w:uiPriority w:val="32"/>
    <w:qFormat/>
    <w:rsid w:val="0053131E"/>
    <w:rPr>
      <w:b/>
      <w:bCs/>
      <w:caps w:val="0"/>
      <w:smallCaps w:val="0"/>
      <w:color w:val="auto"/>
      <w:spacing w:val="5"/>
      <w:u w:val="single"/>
    </w:rPr>
  </w:style>
  <w:style w:type="character" w:styleId="BookTitle">
    <w:name w:val="Book Title"/>
    <w:uiPriority w:val="33"/>
    <w:qFormat/>
    <w:rsid w:val="0053131E"/>
    <w:rPr>
      <w:b/>
      <w:bCs/>
      <w:caps w:val="0"/>
      <w:smallCaps/>
      <w:spacing w:val="10"/>
    </w:rPr>
  </w:style>
  <w:style w:type="paragraph" w:styleId="TOCHeading">
    <w:name w:val="TOC Heading"/>
    <w:basedOn w:val="Heading1"/>
    <w:next w:val="Normal"/>
    <w:uiPriority w:val="39"/>
    <w:unhideWhenUsed/>
    <w:qFormat/>
    <w:rsid w:val="0053131E"/>
    <w:pPr>
      <w:spacing w:before="480" w:line="276" w:lineRule="auto"/>
      <w:outlineLvl w:val="9"/>
    </w:pPr>
    <w:rPr>
      <w:b w:val="0"/>
      <w:i/>
      <w:sz w:val="28"/>
      <w:szCs w:val="28"/>
    </w:rPr>
  </w:style>
  <w:style w:type="character" w:styleId="PlaceholderText">
    <w:name w:val="Placeholder Text"/>
    <w:uiPriority w:val="99"/>
    <w:semiHidden/>
    <w:rPr>
      <w:color w:val="80808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TOC1">
    <w:name w:val="toc 1"/>
    <w:basedOn w:val="NoSpacing"/>
    <w:next w:val="Normal"/>
    <w:autoRedefine/>
    <w:uiPriority w:val="39"/>
    <w:unhideWhenUsed/>
    <w:rsid w:val="00C859C2"/>
    <w:rPr>
      <w:rFonts w:ascii="CMU Serif" w:hAnsi="CMU Serif"/>
      <w:sz w:val="24"/>
    </w:rPr>
  </w:style>
  <w:style w:type="paragraph" w:styleId="TOC2">
    <w:name w:val="toc 2"/>
    <w:basedOn w:val="Normal"/>
    <w:next w:val="Normal"/>
    <w:autoRedefine/>
    <w:uiPriority w:val="39"/>
    <w:unhideWhenUsed/>
    <w:rsid w:val="00C859C2"/>
    <w:pPr>
      <w:ind w:left="220"/>
    </w:pPr>
  </w:style>
  <w:style w:type="character" w:styleId="Hyperlink">
    <w:name w:val="Hyperlink"/>
    <w:uiPriority w:val="99"/>
    <w:unhideWhenUsed/>
    <w:rsid w:val="003F6D68"/>
    <w:rPr>
      <w:color w:val="3399FF"/>
      <w:u w:val="single"/>
    </w:rPr>
  </w:style>
  <w:style w:type="character" w:styleId="CommentReference">
    <w:name w:val="annotation reference"/>
    <w:uiPriority w:val="99"/>
    <w:semiHidden/>
    <w:unhideWhenUsed/>
    <w:rsid w:val="00820E63"/>
    <w:rPr>
      <w:sz w:val="16"/>
      <w:szCs w:val="16"/>
    </w:rPr>
  </w:style>
  <w:style w:type="paragraph" w:styleId="CommentText">
    <w:name w:val="annotation text"/>
    <w:basedOn w:val="Normal"/>
    <w:link w:val="CommentTextChar"/>
    <w:uiPriority w:val="99"/>
    <w:semiHidden/>
    <w:unhideWhenUsed/>
    <w:rsid w:val="00820E63"/>
    <w:rPr>
      <w:sz w:val="20"/>
      <w:szCs w:val="20"/>
    </w:rPr>
  </w:style>
  <w:style w:type="character" w:customStyle="1" w:styleId="CommentTextChar">
    <w:name w:val="Comment Text Char"/>
    <w:link w:val="CommentText"/>
    <w:uiPriority w:val="99"/>
    <w:semiHidden/>
    <w:rsid w:val="00820E63"/>
    <w:rPr>
      <w:sz w:val="20"/>
      <w:szCs w:val="20"/>
      <w:lang w:val="en-GB"/>
    </w:rPr>
  </w:style>
  <w:style w:type="paragraph" w:styleId="CommentSubject">
    <w:name w:val="annotation subject"/>
    <w:basedOn w:val="CommentText"/>
    <w:next w:val="CommentText"/>
    <w:link w:val="CommentSubjectChar"/>
    <w:uiPriority w:val="99"/>
    <w:semiHidden/>
    <w:unhideWhenUsed/>
    <w:rsid w:val="00820E63"/>
    <w:rPr>
      <w:b/>
      <w:bCs/>
    </w:rPr>
  </w:style>
  <w:style w:type="character" w:customStyle="1" w:styleId="CommentSubjectChar">
    <w:name w:val="Comment Subject Char"/>
    <w:link w:val="CommentSubject"/>
    <w:uiPriority w:val="99"/>
    <w:semiHidden/>
    <w:rsid w:val="00820E63"/>
    <w:rPr>
      <w:b/>
      <w:bCs/>
      <w:sz w:val="20"/>
      <w:szCs w:val="20"/>
      <w:lang w:val="en-GB"/>
    </w:rPr>
  </w:style>
  <w:style w:type="paragraph" w:styleId="Revision">
    <w:name w:val="Revision"/>
    <w:hidden/>
    <w:uiPriority w:val="99"/>
    <w:semiHidden/>
    <w:rsid w:val="00820E63"/>
    <w:rPr>
      <w:sz w:val="22"/>
      <w:szCs w:val="22"/>
      <w:lang w:eastAsia="en-US"/>
    </w:rPr>
  </w:style>
  <w:style w:type="table" w:styleId="TableGrid">
    <w:name w:val="Table Grid"/>
    <w:basedOn w:val="TableNormal"/>
    <w:uiPriority w:val="59"/>
    <w:rsid w:val="006A6C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1E4E0E"/>
    <w:pPr>
      <w:tabs>
        <w:tab w:val="right" w:leader="dot" w:pos="10790"/>
      </w:tabs>
      <w:ind w:left="442"/>
    </w:pPr>
  </w:style>
  <w:style w:type="paragraph" w:styleId="TableofFigures">
    <w:name w:val="table of figures"/>
    <w:basedOn w:val="Normal"/>
    <w:next w:val="Normal"/>
    <w:uiPriority w:val="99"/>
    <w:unhideWhenUsed/>
    <w:rsid w:val="00DF622B"/>
  </w:style>
  <w:style w:type="paragraph" w:styleId="Bibliography">
    <w:name w:val="Bibliography"/>
    <w:basedOn w:val="Normal"/>
    <w:next w:val="Normal"/>
    <w:uiPriority w:val="37"/>
    <w:unhideWhenUsed/>
    <w:rsid w:val="002574A2"/>
  </w:style>
  <w:style w:type="paragraph" w:customStyle="1" w:styleId="LaTeX">
    <w:name w:val="LaTeX"/>
    <w:basedOn w:val="Caption"/>
    <w:link w:val="LaTeXChar"/>
    <w:rsid w:val="002971ED"/>
  </w:style>
  <w:style w:type="character" w:customStyle="1" w:styleId="CaptionChar">
    <w:name w:val="Caption Char"/>
    <w:basedOn w:val="DefaultParagraphFont"/>
    <w:link w:val="Caption"/>
    <w:uiPriority w:val="35"/>
    <w:rsid w:val="00331118"/>
    <w:rPr>
      <w:rFonts w:ascii="CMU Serif" w:hAnsi="CMU Serif"/>
      <w:b/>
      <w:bCs/>
      <w:sz w:val="22"/>
      <w:szCs w:val="18"/>
      <w:lang w:eastAsia="en-US"/>
    </w:rPr>
  </w:style>
  <w:style w:type="character" w:customStyle="1" w:styleId="LaTeXChar">
    <w:name w:val="LaTeX Char"/>
    <w:link w:val="LaTeX"/>
    <w:rsid w:val="002971ED"/>
    <w:rPr>
      <w:rFonts w:ascii="CMU Serif" w:hAnsi="CMU Serif"/>
      <w:b/>
      <w:bCs/>
      <w:sz w:val="24"/>
      <w:szCs w:val="18"/>
      <w:lang w:eastAsia="en-US"/>
    </w:rPr>
  </w:style>
  <w:style w:type="paragraph" w:styleId="TOC4">
    <w:name w:val="toc 4"/>
    <w:basedOn w:val="Normal"/>
    <w:next w:val="Normal"/>
    <w:autoRedefine/>
    <w:uiPriority w:val="39"/>
    <w:semiHidden/>
    <w:unhideWhenUsed/>
    <w:rsid w:val="00C859C2"/>
    <w:pPr>
      <w:ind w:left="720"/>
    </w:pPr>
  </w:style>
  <w:style w:type="character" w:styleId="FollowedHyperlink">
    <w:name w:val="FollowedHyperlink"/>
    <w:basedOn w:val="DefaultParagraphFont"/>
    <w:uiPriority w:val="99"/>
    <w:semiHidden/>
    <w:unhideWhenUsed/>
    <w:rsid w:val="007A2528"/>
    <w:rPr>
      <w:color w:val="954F72" w:themeColor="followedHyperlink"/>
      <w:u w:val="single"/>
    </w:rPr>
  </w:style>
  <w:style w:type="table" w:styleId="PlainTable5">
    <w:name w:val="Plain Table 5"/>
    <w:basedOn w:val="TableNormal"/>
    <w:uiPriority w:val="45"/>
    <w:rsid w:val="007A2338"/>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9D377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7426">
      <w:bodyDiv w:val="1"/>
      <w:marLeft w:val="0"/>
      <w:marRight w:val="0"/>
      <w:marTop w:val="0"/>
      <w:marBottom w:val="0"/>
      <w:divBdr>
        <w:top w:val="none" w:sz="0" w:space="0" w:color="auto"/>
        <w:left w:val="none" w:sz="0" w:space="0" w:color="auto"/>
        <w:bottom w:val="none" w:sz="0" w:space="0" w:color="auto"/>
        <w:right w:val="none" w:sz="0" w:space="0" w:color="auto"/>
      </w:divBdr>
    </w:div>
    <w:div w:id="2247534">
      <w:bodyDiv w:val="1"/>
      <w:marLeft w:val="0"/>
      <w:marRight w:val="0"/>
      <w:marTop w:val="0"/>
      <w:marBottom w:val="0"/>
      <w:divBdr>
        <w:top w:val="none" w:sz="0" w:space="0" w:color="auto"/>
        <w:left w:val="none" w:sz="0" w:space="0" w:color="auto"/>
        <w:bottom w:val="none" w:sz="0" w:space="0" w:color="auto"/>
        <w:right w:val="none" w:sz="0" w:space="0" w:color="auto"/>
      </w:divBdr>
    </w:div>
    <w:div w:id="5527074">
      <w:bodyDiv w:val="1"/>
      <w:marLeft w:val="0"/>
      <w:marRight w:val="0"/>
      <w:marTop w:val="0"/>
      <w:marBottom w:val="0"/>
      <w:divBdr>
        <w:top w:val="none" w:sz="0" w:space="0" w:color="auto"/>
        <w:left w:val="none" w:sz="0" w:space="0" w:color="auto"/>
        <w:bottom w:val="none" w:sz="0" w:space="0" w:color="auto"/>
        <w:right w:val="none" w:sz="0" w:space="0" w:color="auto"/>
      </w:divBdr>
    </w:div>
    <w:div w:id="19815960">
      <w:bodyDiv w:val="1"/>
      <w:marLeft w:val="0"/>
      <w:marRight w:val="0"/>
      <w:marTop w:val="0"/>
      <w:marBottom w:val="0"/>
      <w:divBdr>
        <w:top w:val="none" w:sz="0" w:space="0" w:color="auto"/>
        <w:left w:val="none" w:sz="0" w:space="0" w:color="auto"/>
        <w:bottom w:val="none" w:sz="0" w:space="0" w:color="auto"/>
        <w:right w:val="none" w:sz="0" w:space="0" w:color="auto"/>
      </w:divBdr>
    </w:div>
    <w:div w:id="27612094">
      <w:bodyDiv w:val="1"/>
      <w:marLeft w:val="0"/>
      <w:marRight w:val="0"/>
      <w:marTop w:val="0"/>
      <w:marBottom w:val="0"/>
      <w:divBdr>
        <w:top w:val="none" w:sz="0" w:space="0" w:color="auto"/>
        <w:left w:val="none" w:sz="0" w:space="0" w:color="auto"/>
        <w:bottom w:val="none" w:sz="0" w:space="0" w:color="auto"/>
        <w:right w:val="none" w:sz="0" w:space="0" w:color="auto"/>
      </w:divBdr>
    </w:div>
    <w:div w:id="28840157">
      <w:bodyDiv w:val="1"/>
      <w:marLeft w:val="0"/>
      <w:marRight w:val="0"/>
      <w:marTop w:val="0"/>
      <w:marBottom w:val="0"/>
      <w:divBdr>
        <w:top w:val="none" w:sz="0" w:space="0" w:color="auto"/>
        <w:left w:val="none" w:sz="0" w:space="0" w:color="auto"/>
        <w:bottom w:val="none" w:sz="0" w:space="0" w:color="auto"/>
        <w:right w:val="none" w:sz="0" w:space="0" w:color="auto"/>
      </w:divBdr>
    </w:div>
    <w:div w:id="39330490">
      <w:bodyDiv w:val="1"/>
      <w:marLeft w:val="0"/>
      <w:marRight w:val="0"/>
      <w:marTop w:val="0"/>
      <w:marBottom w:val="0"/>
      <w:divBdr>
        <w:top w:val="none" w:sz="0" w:space="0" w:color="auto"/>
        <w:left w:val="none" w:sz="0" w:space="0" w:color="auto"/>
        <w:bottom w:val="none" w:sz="0" w:space="0" w:color="auto"/>
        <w:right w:val="none" w:sz="0" w:space="0" w:color="auto"/>
      </w:divBdr>
    </w:div>
    <w:div w:id="44648294">
      <w:bodyDiv w:val="1"/>
      <w:marLeft w:val="0"/>
      <w:marRight w:val="0"/>
      <w:marTop w:val="0"/>
      <w:marBottom w:val="0"/>
      <w:divBdr>
        <w:top w:val="none" w:sz="0" w:space="0" w:color="auto"/>
        <w:left w:val="none" w:sz="0" w:space="0" w:color="auto"/>
        <w:bottom w:val="none" w:sz="0" w:space="0" w:color="auto"/>
        <w:right w:val="none" w:sz="0" w:space="0" w:color="auto"/>
      </w:divBdr>
    </w:div>
    <w:div w:id="50660086">
      <w:bodyDiv w:val="1"/>
      <w:marLeft w:val="0"/>
      <w:marRight w:val="0"/>
      <w:marTop w:val="0"/>
      <w:marBottom w:val="0"/>
      <w:divBdr>
        <w:top w:val="none" w:sz="0" w:space="0" w:color="auto"/>
        <w:left w:val="none" w:sz="0" w:space="0" w:color="auto"/>
        <w:bottom w:val="none" w:sz="0" w:space="0" w:color="auto"/>
        <w:right w:val="none" w:sz="0" w:space="0" w:color="auto"/>
      </w:divBdr>
    </w:div>
    <w:div w:id="55321752">
      <w:bodyDiv w:val="1"/>
      <w:marLeft w:val="0"/>
      <w:marRight w:val="0"/>
      <w:marTop w:val="0"/>
      <w:marBottom w:val="0"/>
      <w:divBdr>
        <w:top w:val="none" w:sz="0" w:space="0" w:color="auto"/>
        <w:left w:val="none" w:sz="0" w:space="0" w:color="auto"/>
        <w:bottom w:val="none" w:sz="0" w:space="0" w:color="auto"/>
        <w:right w:val="none" w:sz="0" w:space="0" w:color="auto"/>
      </w:divBdr>
    </w:div>
    <w:div w:id="62876283">
      <w:bodyDiv w:val="1"/>
      <w:marLeft w:val="0"/>
      <w:marRight w:val="0"/>
      <w:marTop w:val="0"/>
      <w:marBottom w:val="0"/>
      <w:divBdr>
        <w:top w:val="none" w:sz="0" w:space="0" w:color="auto"/>
        <w:left w:val="none" w:sz="0" w:space="0" w:color="auto"/>
        <w:bottom w:val="none" w:sz="0" w:space="0" w:color="auto"/>
        <w:right w:val="none" w:sz="0" w:space="0" w:color="auto"/>
      </w:divBdr>
    </w:div>
    <w:div w:id="63190942">
      <w:bodyDiv w:val="1"/>
      <w:marLeft w:val="0"/>
      <w:marRight w:val="0"/>
      <w:marTop w:val="0"/>
      <w:marBottom w:val="0"/>
      <w:divBdr>
        <w:top w:val="none" w:sz="0" w:space="0" w:color="auto"/>
        <w:left w:val="none" w:sz="0" w:space="0" w:color="auto"/>
        <w:bottom w:val="none" w:sz="0" w:space="0" w:color="auto"/>
        <w:right w:val="none" w:sz="0" w:space="0" w:color="auto"/>
      </w:divBdr>
    </w:div>
    <w:div w:id="66541671">
      <w:bodyDiv w:val="1"/>
      <w:marLeft w:val="0"/>
      <w:marRight w:val="0"/>
      <w:marTop w:val="0"/>
      <w:marBottom w:val="0"/>
      <w:divBdr>
        <w:top w:val="none" w:sz="0" w:space="0" w:color="auto"/>
        <w:left w:val="none" w:sz="0" w:space="0" w:color="auto"/>
        <w:bottom w:val="none" w:sz="0" w:space="0" w:color="auto"/>
        <w:right w:val="none" w:sz="0" w:space="0" w:color="auto"/>
      </w:divBdr>
    </w:div>
    <w:div w:id="78337270">
      <w:bodyDiv w:val="1"/>
      <w:marLeft w:val="0"/>
      <w:marRight w:val="0"/>
      <w:marTop w:val="0"/>
      <w:marBottom w:val="0"/>
      <w:divBdr>
        <w:top w:val="none" w:sz="0" w:space="0" w:color="auto"/>
        <w:left w:val="none" w:sz="0" w:space="0" w:color="auto"/>
        <w:bottom w:val="none" w:sz="0" w:space="0" w:color="auto"/>
        <w:right w:val="none" w:sz="0" w:space="0" w:color="auto"/>
      </w:divBdr>
    </w:div>
    <w:div w:id="79258595">
      <w:bodyDiv w:val="1"/>
      <w:marLeft w:val="0"/>
      <w:marRight w:val="0"/>
      <w:marTop w:val="0"/>
      <w:marBottom w:val="0"/>
      <w:divBdr>
        <w:top w:val="none" w:sz="0" w:space="0" w:color="auto"/>
        <w:left w:val="none" w:sz="0" w:space="0" w:color="auto"/>
        <w:bottom w:val="none" w:sz="0" w:space="0" w:color="auto"/>
        <w:right w:val="none" w:sz="0" w:space="0" w:color="auto"/>
      </w:divBdr>
    </w:div>
    <w:div w:id="80377572">
      <w:bodyDiv w:val="1"/>
      <w:marLeft w:val="0"/>
      <w:marRight w:val="0"/>
      <w:marTop w:val="0"/>
      <w:marBottom w:val="0"/>
      <w:divBdr>
        <w:top w:val="none" w:sz="0" w:space="0" w:color="auto"/>
        <w:left w:val="none" w:sz="0" w:space="0" w:color="auto"/>
        <w:bottom w:val="none" w:sz="0" w:space="0" w:color="auto"/>
        <w:right w:val="none" w:sz="0" w:space="0" w:color="auto"/>
      </w:divBdr>
    </w:div>
    <w:div w:id="83579218">
      <w:bodyDiv w:val="1"/>
      <w:marLeft w:val="0"/>
      <w:marRight w:val="0"/>
      <w:marTop w:val="0"/>
      <w:marBottom w:val="0"/>
      <w:divBdr>
        <w:top w:val="none" w:sz="0" w:space="0" w:color="auto"/>
        <w:left w:val="none" w:sz="0" w:space="0" w:color="auto"/>
        <w:bottom w:val="none" w:sz="0" w:space="0" w:color="auto"/>
        <w:right w:val="none" w:sz="0" w:space="0" w:color="auto"/>
      </w:divBdr>
    </w:div>
    <w:div w:id="85275757">
      <w:bodyDiv w:val="1"/>
      <w:marLeft w:val="0"/>
      <w:marRight w:val="0"/>
      <w:marTop w:val="0"/>
      <w:marBottom w:val="0"/>
      <w:divBdr>
        <w:top w:val="none" w:sz="0" w:space="0" w:color="auto"/>
        <w:left w:val="none" w:sz="0" w:space="0" w:color="auto"/>
        <w:bottom w:val="none" w:sz="0" w:space="0" w:color="auto"/>
        <w:right w:val="none" w:sz="0" w:space="0" w:color="auto"/>
      </w:divBdr>
    </w:div>
    <w:div w:id="86387799">
      <w:bodyDiv w:val="1"/>
      <w:marLeft w:val="0"/>
      <w:marRight w:val="0"/>
      <w:marTop w:val="0"/>
      <w:marBottom w:val="0"/>
      <w:divBdr>
        <w:top w:val="none" w:sz="0" w:space="0" w:color="auto"/>
        <w:left w:val="none" w:sz="0" w:space="0" w:color="auto"/>
        <w:bottom w:val="none" w:sz="0" w:space="0" w:color="auto"/>
        <w:right w:val="none" w:sz="0" w:space="0" w:color="auto"/>
      </w:divBdr>
    </w:div>
    <w:div w:id="91778917">
      <w:bodyDiv w:val="1"/>
      <w:marLeft w:val="0"/>
      <w:marRight w:val="0"/>
      <w:marTop w:val="0"/>
      <w:marBottom w:val="0"/>
      <w:divBdr>
        <w:top w:val="none" w:sz="0" w:space="0" w:color="auto"/>
        <w:left w:val="none" w:sz="0" w:space="0" w:color="auto"/>
        <w:bottom w:val="none" w:sz="0" w:space="0" w:color="auto"/>
        <w:right w:val="none" w:sz="0" w:space="0" w:color="auto"/>
      </w:divBdr>
    </w:div>
    <w:div w:id="94401221">
      <w:bodyDiv w:val="1"/>
      <w:marLeft w:val="0"/>
      <w:marRight w:val="0"/>
      <w:marTop w:val="0"/>
      <w:marBottom w:val="0"/>
      <w:divBdr>
        <w:top w:val="none" w:sz="0" w:space="0" w:color="auto"/>
        <w:left w:val="none" w:sz="0" w:space="0" w:color="auto"/>
        <w:bottom w:val="none" w:sz="0" w:space="0" w:color="auto"/>
        <w:right w:val="none" w:sz="0" w:space="0" w:color="auto"/>
      </w:divBdr>
    </w:div>
    <w:div w:id="95759757">
      <w:bodyDiv w:val="1"/>
      <w:marLeft w:val="0"/>
      <w:marRight w:val="0"/>
      <w:marTop w:val="0"/>
      <w:marBottom w:val="0"/>
      <w:divBdr>
        <w:top w:val="none" w:sz="0" w:space="0" w:color="auto"/>
        <w:left w:val="none" w:sz="0" w:space="0" w:color="auto"/>
        <w:bottom w:val="none" w:sz="0" w:space="0" w:color="auto"/>
        <w:right w:val="none" w:sz="0" w:space="0" w:color="auto"/>
      </w:divBdr>
    </w:div>
    <w:div w:id="99037468">
      <w:bodyDiv w:val="1"/>
      <w:marLeft w:val="0"/>
      <w:marRight w:val="0"/>
      <w:marTop w:val="0"/>
      <w:marBottom w:val="0"/>
      <w:divBdr>
        <w:top w:val="none" w:sz="0" w:space="0" w:color="auto"/>
        <w:left w:val="none" w:sz="0" w:space="0" w:color="auto"/>
        <w:bottom w:val="none" w:sz="0" w:space="0" w:color="auto"/>
        <w:right w:val="none" w:sz="0" w:space="0" w:color="auto"/>
      </w:divBdr>
    </w:div>
    <w:div w:id="101725258">
      <w:bodyDiv w:val="1"/>
      <w:marLeft w:val="0"/>
      <w:marRight w:val="0"/>
      <w:marTop w:val="0"/>
      <w:marBottom w:val="0"/>
      <w:divBdr>
        <w:top w:val="none" w:sz="0" w:space="0" w:color="auto"/>
        <w:left w:val="none" w:sz="0" w:space="0" w:color="auto"/>
        <w:bottom w:val="none" w:sz="0" w:space="0" w:color="auto"/>
        <w:right w:val="none" w:sz="0" w:space="0" w:color="auto"/>
      </w:divBdr>
    </w:div>
    <w:div w:id="102848460">
      <w:bodyDiv w:val="1"/>
      <w:marLeft w:val="0"/>
      <w:marRight w:val="0"/>
      <w:marTop w:val="0"/>
      <w:marBottom w:val="0"/>
      <w:divBdr>
        <w:top w:val="none" w:sz="0" w:space="0" w:color="auto"/>
        <w:left w:val="none" w:sz="0" w:space="0" w:color="auto"/>
        <w:bottom w:val="none" w:sz="0" w:space="0" w:color="auto"/>
        <w:right w:val="none" w:sz="0" w:space="0" w:color="auto"/>
      </w:divBdr>
    </w:div>
    <w:div w:id="104889582">
      <w:bodyDiv w:val="1"/>
      <w:marLeft w:val="0"/>
      <w:marRight w:val="0"/>
      <w:marTop w:val="0"/>
      <w:marBottom w:val="0"/>
      <w:divBdr>
        <w:top w:val="none" w:sz="0" w:space="0" w:color="auto"/>
        <w:left w:val="none" w:sz="0" w:space="0" w:color="auto"/>
        <w:bottom w:val="none" w:sz="0" w:space="0" w:color="auto"/>
        <w:right w:val="none" w:sz="0" w:space="0" w:color="auto"/>
      </w:divBdr>
    </w:div>
    <w:div w:id="109126582">
      <w:bodyDiv w:val="1"/>
      <w:marLeft w:val="0"/>
      <w:marRight w:val="0"/>
      <w:marTop w:val="0"/>
      <w:marBottom w:val="0"/>
      <w:divBdr>
        <w:top w:val="none" w:sz="0" w:space="0" w:color="auto"/>
        <w:left w:val="none" w:sz="0" w:space="0" w:color="auto"/>
        <w:bottom w:val="none" w:sz="0" w:space="0" w:color="auto"/>
        <w:right w:val="none" w:sz="0" w:space="0" w:color="auto"/>
      </w:divBdr>
    </w:div>
    <w:div w:id="116532498">
      <w:bodyDiv w:val="1"/>
      <w:marLeft w:val="0"/>
      <w:marRight w:val="0"/>
      <w:marTop w:val="0"/>
      <w:marBottom w:val="0"/>
      <w:divBdr>
        <w:top w:val="none" w:sz="0" w:space="0" w:color="auto"/>
        <w:left w:val="none" w:sz="0" w:space="0" w:color="auto"/>
        <w:bottom w:val="none" w:sz="0" w:space="0" w:color="auto"/>
        <w:right w:val="none" w:sz="0" w:space="0" w:color="auto"/>
      </w:divBdr>
    </w:div>
    <w:div w:id="130439475">
      <w:bodyDiv w:val="1"/>
      <w:marLeft w:val="0"/>
      <w:marRight w:val="0"/>
      <w:marTop w:val="0"/>
      <w:marBottom w:val="0"/>
      <w:divBdr>
        <w:top w:val="none" w:sz="0" w:space="0" w:color="auto"/>
        <w:left w:val="none" w:sz="0" w:space="0" w:color="auto"/>
        <w:bottom w:val="none" w:sz="0" w:space="0" w:color="auto"/>
        <w:right w:val="none" w:sz="0" w:space="0" w:color="auto"/>
      </w:divBdr>
    </w:div>
    <w:div w:id="133260436">
      <w:bodyDiv w:val="1"/>
      <w:marLeft w:val="0"/>
      <w:marRight w:val="0"/>
      <w:marTop w:val="0"/>
      <w:marBottom w:val="0"/>
      <w:divBdr>
        <w:top w:val="none" w:sz="0" w:space="0" w:color="auto"/>
        <w:left w:val="none" w:sz="0" w:space="0" w:color="auto"/>
        <w:bottom w:val="none" w:sz="0" w:space="0" w:color="auto"/>
        <w:right w:val="none" w:sz="0" w:space="0" w:color="auto"/>
      </w:divBdr>
    </w:div>
    <w:div w:id="135798638">
      <w:bodyDiv w:val="1"/>
      <w:marLeft w:val="0"/>
      <w:marRight w:val="0"/>
      <w:marTop w:val="0"/>
      <w:marBottom w:val="0"/>
      <w:divBdr>
        <w:top w:val="none" w:sz="0" w:space="0" w:color="auto"/>
        <w:left w:val="none" w:sz="0" w:space="0" w:color="auto"/>
        <w:bottom w:val="none" w:sz="0" w:space="0" w:color="auto"/>
        <w:right w:val="none" w:sz="0" w:space="0" w:color="auto"/>
      </w:divBdr>
    </w:div>
    <w:div w:id="136262733">
      <w:bodyDiv w:val="1"/>
      <w:marLeft w:val="0"/>
      <w:marRight w:val="0"/>
      <w:marTop w:val="0"/>
      <w:marBottom w:val="0"/>
      <w:divBdr>
        <w:top w:val="none" w:sz="0" w:space="0" w:color="auto"/>
        <w:left w:val="none" w:sz="0" w:space="0" w:color="auto"/>
        <w:bottom w:val="none" w:sz="0" w:space="0" w:color="auto"/>
        <w:right w:val="none" w:sz="0" w:space="0" w:color="auto"/>
      </w:divBdr>
    </w:div>
    <w:div w:id="140318462">
      <w:bodyDiv w:val="1"/>
      <w:marLeft w:val="0"/>
      <w:marRight w:val="0"/>
      <w:marTop w:val="0"/>
      <w:marBottom w:val="0"/>
      <w:divBdr>
        <w:top w:val="none" w:sz="0" w:space="0" w:color="auto"/>
        <w:left w:val="none" w:sz="0" w:space="0" w:color="auto"/>
        <w:bottom w:val="none" w:sz="0" w:space="0" w:color="auto"/>
        <w:right w:val="none" w:sz="0" w:space="0" w:color="auto"/>
      </w:divBdr>
    </w:div>
    <w:div w:id="149641311">
      <w:bodyDiv w:val="1"/>
      <w:marLeft w:val="0"/>
      <w:marRight w:val="0"/>
      <w:marTop w:val="0"/>
      <w:marBottom w:val="0"/>
      <w:divBdr>
        <w:top w:val="none" w:sz="0" w:space="0" w:color="auto"/>
        <w:left w:val="none" w:sz="0" w:space="0" w:color="auto"/>
        <w:bottom w:val="none" w:sz="0" w:space="0" w:color="auto"/>
        <w:right w:val="none" w:sz="0" w:space="0" w:color="auto"/>
      </w:divBdr>
    </w:div>
    <w:div w:id="159076798">
      <w:bodyDiv w:val="1"/>
      <w:marLeft w:val="0"/>
      <w:marRight w:val="0"/>
      <w:marTop w:val="0"/>
      <w:marBottom w:val="0"/>
      <w:divBdr>
        <w:top w:val="none" w:sz="0" w:space="0" w:color="auto"/>
        <w:left w:val="none" w:sz="0" w:space="0" w:color="auto"/>
        <w:bottom w:val="none" w:sz="0" w:space="0" w:color="auto"/>
        <w:right w:val="none" w:sz="0" w:space="0" w:color="auto"/>
      </w:divBdr>
    </w:div>
    <w:div w:id="164169737">
      <w:bodyDiv w:val="1"/>
      <w:marLeft w:val="0"/>
      <w:marRight w:val="0"/>
      <w:marTop w:val="0"/>
      <w:marBottom w:val="0"/>
      <w:divBdr>
        <w:top w:val="none" w:sz="0" w:space="0" w:color="auto"/>
        <w:left w:val="none" w:sz="0" w:space="0" w:color="auto"/>
        <w:bottom w:val="none" w:sz="0" w:space="0" w:color="auto"/>
        <w:right w:val="none" w:sz="0" w:space="0" w:color="auto"/>
      </w:divBdr>
    </w:div>
    <w:div w:id="166334295">
      <w:bodyDiv w:val="1"/>
      <w:marLeft w:val="0"/>
      <w:marRight w:val="0"/>
      <w:marTop w:val="0"/>
      <w:marBottom w:val="0"/>
      <w:divBdr>
        <w:top w:val="none" w:sz="0" w:space="0" w:color="auto"/>
        <w:left w:val="none" w:sz="0" w:space="0" w:color="auto"/>
        <w:bottom w:val="none" w:sz="0" w:space="0" w:color="auto"/>
        <w:right w:val="none" w:sz="0" w:space="0" w:color="auto"/>
      </w:divBdr>
    </w:div>
    <w:div w:id="168955316">
      <w:bodyDiv w:val="1"/>
      <w:marLeft w:val="0"/>
      <w:marRight w:val="0"/>
      <w:marTop w:val="0"/>
      <w:marBottom w:val="0"/>
      <w:divBdr>
        <w:top w:val="none" w:sz="0" w:space="0" w:color="auto"/>
        <w:left w:val="none" w:sz="0" w:space="0" w:color="auto"/>
        <w:bottom w:val="none" w:sz="0" w:space="0" w:color="auto"/>
        <w:right w:val="none" w:sz="0" w:space="0" w:color="auto"/>
      </w:divBdr>
    </w:div>
    <w:div w:id="180969948">
      <w:bodyDiv w:val="1"/>
      <w:marLeft w:val="0"/>
      <w:marRight w:val="0"/>
      <w:marTop w:val="0"/>
      <w:marBottom w:val="0"/>
      <w:divBdr>
        <w:top w:val="none" w:sz="0" w:space="0" w:color="auto"/>
        <w:left w:val="none" w:sz="0" w:space="0" w:color="auto"/>
        <w:bottom w:val="none" w:sz="0" w:space="0" w:color="auto"/>
        <w:right w:val="none" w:sz="0" w:space="0" w:color="auto"/>
      </w:divBdr>
    </w:div>
    <w:div w:id="188108928">
      <w:bodyDiv w:val="1"/>
      <w:marLeft w:val="0"/>
      <w:marRight w:val="0"/>
      <w:marTop w:val="0"/>
      <w:marBottom w:val="0"/>
      <w:divBdr>
        <w:top w:val="none" w:sz="0" w:space="0" w:color="auto"/>
        <w:left w:val="none" w:sz="0" w:space="0" w:color="auto"/>
        <w:bottom w:val="none" w:sz="0" w:space="0" w:color="auto"/>
        <w:right w:val="none" w:sz="0" w:space="0" w:color="auto"/>
      </w:divBdr>
    </w:div>
    <w:div w:id="196042052">
      <w:bodyDiv w:val="1"/>
      <w:marLeft w:val="0"/>
      <w:marRight w:val="0"/>
      <w:marTop w:val="0"/>
      <w:marBottom w:val="0"/>
      <w:divBdr>
        <w:top w:val="none" w:sz="0" w:space="0" w:color="auto"/>
        <w:left w:val="none" w:sz="0" w:space="0" w:color="auto"/>
        <w:bottom w:val="none" w:sz="0" w:space="0" w:color="auto"/>
        <w:right w:val="none" w:sz="0" w:space="0" w:color="auto"/>
      </w:divBdr>
    </w:div>
    <w:div w:id="196087686">
      <w:bodyDiv w:val="1"/>
      <w:marLeft w:val="0"/>
      <w:marRight w:val="0"/>
      <w:marTop w:val="0"/>
      <w:marBottom w:val="0"/>
      <w:divBdr>
        <w:top w:val="none" w:sz="0" w:space="0" w:color="auto"/>
        <w:left w:val="none" w:sz="0" w:space="0" w:color="auto"/>
        <w:bottom w:val="none" w:sz="0" w:space="0" w:color="auto"/>
        <w:right w:val="none" w:sz="0" w:space="0" w:color="auto"/>
      </w:divBdr>
    </w:div>
    <w:div w:id="196550402">
      <w:bodyDiv w:val="1"/>
      <w:marLeft w:val="0"/>
      <w:marRight w:val="0"/>
      <w:marTop w:val="0"/>
      <w:marBottom w:val="0"/>
      <w:divBdr>
        <w:top w:val="none" w:sz="0" w:space="0" w:color="auto"/>
        <w:left w:val="none" w:sz="0" w:space="0" w:color="auto"/>
        <w:bottom w:val="none" w:sz="0" w:space="0" w:color="auto"/>
        <w:right w:val="none" w:sz="0" w:space="0" w:color="auto"/>
      </w:divBdr>
    </w:div>
    <w:div w:id="197352476">
      <w:bodyDiv w:val="1"/>
      <w:marLeft w:val="0"/>
      <w:marRight w:val="0"/>
      <w:marTop w:val="0"/>
      <w:marBottom w:val="0"/>
      <w:divBdr>
        <w:top w:val="none" w:sz="0" w:space="0" w:color="auto"/>
        <w:left w:val="none" w:sz="0" w:space="0" w:color="auto"/>
        <w:bottom w:val="none" w:sz="0" w:space="0" w:color="auto"/>
        <w:right w:val="none" w:sz="0" w:space="0" w:color="auto"/>
      </w:divBdr>
    </w:div>
    <w:div w:id="210651044">
      <w:bodyDiv w:val="1"/>
      <w:marLeft w:val="0"/>
      <w:marRight w:val="0"/>
      <w:marTop w:val="0"/>
      <w:marBottom w:val="0"/>
      <w:divBdr>
        <w:top w:val="none" w:sz="0" w:space="0" w:color="auto"/>
        <w:left w:val="none" w:sz="0" w:space="0" w:color="auto"/>
        <w:bottom w:val="none" w:sz="0" w:space="0" w:color="auto"/>
        <w:right w:val="none" w:sz="0" w:space="0" w:color="auto"/>
      </w:divBdr>
    </w:div>
    <w:div w:id="226575374">
      <w:bodyDiv w:val="1"/>
      <w:marLeft w:val="0"/>
      <w:marRight w:val="0"/>
      <w:marTop w:val="0"/>
      <w:marBottom w:val="0"/>
      <w:divBdr>
        <w:top w:val="none" w:sz="0" w:space="0" w:color="auto"/>
        <w:left w:val="none" w:sz="0" w:space="0" w:color="auto"/>
        <w:bottom w:val="none" w:sz="0" w:space="0" w:color="auto"/>
        <w:right w:val="none" w:sz="0" w:space="0" w:color="auto"/>
      </w:divBdr>
    </w:div>
    <w:div w:id="234054891">
      <w:bodyDiv w:val="1"/>
      <w:marLeft w:val="0"/>
      <w:marRight w:val="0"/>
      <w:marTop w:val="0"/>
      <w:marBottom w:val="0"/>
      <w:divBdr>
        <w:top w:val="none" w:sz="0" w:space="0" w:color="auto"/>
        <w:left w:val="none" w:sz="0" w:space="0" w:color="auto"/>
        <w:bottom w:val="none" w:sz="0" w:space="0" w:color="auto"/>
        <w:right w:val="none" w:sz="0" w:space="0" w:color="auto"/>
      </w:divBdr>
    </w:div>
    <w:div w:id="246303460">
      <w:bodyDiv w:val="1"/>
      <w:marLeft w:val="0"/>
      <w:marRight w:val="0"/>
      <w:marTop w:val="0"/>
      <w:marBottom w:val="0"/>
      <w:divBdr>
        <w:top w:val="none" w:sz="0" w:space="0" w:color="auto"/>
        <w:left w:val="none" w:sz="0" w:space="0" w:color="auto"/>
        <w:bottom w:val="none" w:sz="0" w:space="0" w:color="auto"/>
        <w:right w:val="none" w:sz="0" w:space="0" w:color="auto"/>
      </w:divBdr>
    </w:div>
    <w:div w:id="270090880">
      <w:bodyDiv w:val="1"/>
      <w:marLeft w:val="0"/>
      <w:marRight w:val="0"/>
      <w:marTop w:val="0"/>
      <w:marBottom w:val="0"/>
      <w:divBdr>
        <w:top w:val="none" w:sz="0" w:space="0" w:color="auto"/>
        <w:left w:val="none" w:sz="0" w:space="0" w:color="auto"/>
        <w:bottom w:val="none" w:sz="0" w:space="0" w:color="auto"/>
        <w:right w:val="none" w:sz="0" w:space="0" w:color="auto"/>
      </w:divBdr>
    </w:div>
    <w:div w:id="283118327">
      <w:bodyDiv w:val="1"/>
      <w:marLeft w:val="0"/>
      <w:marRight w:val="0"/>
      <w:marTop w:val="0"/>
      <w:marBottom w:val="0"/>
      <w:divBdr>
        <w:top w:val="none" w:sz="0" w:space="0" w:color="auto"/>
        <w:left w:val="none" w:sz="0" w:space="0" w:color="auto"/>
        <w:bottom w:val="none" w:sz="0" w:space="0" w:color="auto"/>
        <w:right w:val="none" w:sz="0" w:space="0" w:color="auto"/>
      </w:divBdr>
    </w:div>
    <w:div w:id="297344568">
      <w:bodyDiv w:val="1"/>
      <w:marLeft w:val="0"/>
      <w:marRight w:val="0"/>
      <w:marTop w:val="0"/>
      <w:marBottom w:val="0"/>
      <w:divBdr>
        <w:top w:val="none" w:sz="0" w:space="0" w:color="auto"/>
        <w:left w:val="none" w:sz="0" w:space="0" w:color="auto"/>
        <w:bottom w:val="none" w:sz="0" w:space="0" w:color="auto"/>
        <w:right w:val="none" w:sz="0" w:space="0" w:color="auto"/>
      </w:divBdr>
    </w:div>
    <w:div w:id="303971850">
      <w:bodyDiv w:val="1"/>
      <w:marLeft w:val="0"/>
      <w:marRight w:val="0"/>
      <w:marTop w:val="0"/>
      <w:marBottom w:val="0"/>
      <w:divBdr>
        <w:top w:val="none" w:sz="0" w:space="0" w:color="auto"/>
        <w:left w:val="none" w:sz="0" w:space="0" w:color="auto"/>
        <w:bottom w:val="none" w:sz="0" w:space="0" w:color="auto"/>
        <w:right w:val="none" w:sz="0" w:space="0" w:color="auto"/>
      </w:divBdr>
    </w:div>
    <w:div w:id="304168507">
      <w:bodyDiv w:val="1"/>
      <w:marLeft w:val="0"/>
      <w:marRight w:val="0"/>
      <w:marTop w:val="0"/>
      <w:marBottom w:val="0"/>
      <w:divBdr>
        <w:top w:val="none" w:sz="0" w:space="0" w:color="auto"/>
        <w:left w:val="none" w:sz="0" w:space="0" w:color="auto"/>
        <w:bottom w:val="none" w:sz="0" w:space="0" w:color="auto"/>
        <w:right w:val="none" w:sz="0" w:space="0" w:color="auto"/>
      </w:divBdr>
    </w:div>
    <w:div w:id="304355100">
      <w:bodyDiv w:val="1"/>
      <w:marLeft w:val="0"/>
      <w:marRight w:val="0"/>
      <w:marTop w:val="0"/>
      <w:marBottom w:val="0"/>
      <w:divBdr>
        <w:top w:val="none" w:sz="0" w:space="0" w:color="auto"/>
        <w:left w:val="none" w:sz="0" w:space="0" w:color="auto"/>
        <w:bottom w:val="none" w:sz="0" w:space="0" w:color="auto"/>
        <w:right w:val="none" w:sz="0" w:space="0" w:color="auto"/>
      </w:divBdr>
    </w:div>
    <w:div w:id="309557920">
      <w:bodyDiv w:val="1"/>
      <w:marLeft w:val="0"/>
      <w:marRight w:val="0"/>
      <w:marTop w:val="0"/>
      <w:marBottom w:val="0"/>
      <w:divBdr>
        <w:top w:val="none" w:sz="0" w:space="0" w:color="auto"/>
        <w:left w:val="none" w:sz="0" w:space="0" w:color="auto"/>
        <w:bottom w:val="none" w:sz="0" w:space="0" w:color="auto"/>
        <w:right w:val="none" w:sz="0" w:space="0" w:color="auto"/>
      </w:divBdr>
    </w:div>
    <w:div w:id="325742664">
      <w:bodyDiv w:val="1"/>
      <w:marLeft w:val="0"/>
      <w:marRight w:val="0"/>
      <w:marTop w:val="0"/>
      <w:marBottom w:val="0"/>
      <w:divBdr>
        <w:top w:val="none" w:sz="0" w:space="0" w:color="auto"/>
        <w:left w:val="none" w:sz="0" w:space="0" w:color="auto"/>
        <w:bottom w:val="none" w:sz="0" w:space="0" w:color="auto"/>
        <w:right w:val="none" w:sz="0" w:space="0" w:color="auto"/>
      </w:divBdr>
    </w:div>
    <w:div w:id="334235472">
      <w:bodyDiv w:val="1"/>
      <w:marLeft w:val="0"/>
      <w:marRight w:val="0"/>
      <w:marTop w:val="0"/>
      <w:marBottom w:val="0"/>
      <w:divBdr>
        <w:top w:val="none" w:sz="0" w:space="0" w:color="auto"/>
        <w:left w:val="none" w:sz="0" w:space="0" w:color="auto"/>
        <w:bottom w:val="none" w:sz="0" w:space="0" w:color="auto"/>
        <w:right w:val="none" w:sz="0" w:space="0" w:color="auto"/>
      </w:divBdr>
    </w:div>
    <w:div w:id="344018475">
      <w:bodyDiv w:val="1"/>
      <w:marLeft w:val="0"/>
      <w:marRight w:val="0"/>
      <w:marTop w:val="0"/>
      <w:marBottom w:val="0"/>
      <w:divBdr>
        <w:top w:val="none" w:sz="0" w:space="0" w:color="auto"/>
        <w:left w:val="none" w:sz="0" w:space="0" w:color="auto"/>
        <w:bottom w:val="none" w:sz="0" w:space="0" w:color="auto"/>
        <w:right w:val="none" w:sz="0" w:space="0" w:color="auto"/>
      </w:divBdr>
    </w:div>
    <w:div w:id="347483895">
      <w:bodyDiv w:val="1"/>
      <w:marLeft w:val="0"/>
      <w:marRight w:val="0"/>
      <w:marTop w:val="0"/>
      <w:marBottom w:val="0"/>
      <w:divBdr>
        <w:top w:val="none" w:sz="0" w:space="0" w:color="auto"/>
        <w:left w:val="none" w:sz="0" w:space="0" w:color="auto"/>
        <w:bottom w:val="none" w:sz="0" w:space="0" w:color="auto"/>
        <w:right w:val="none" w:sz="0" w:space="0" w:color="auto"/>
      </w:divBdr>
    </w:div>
    <w:div w:id="370112318">
      <w:bodyDiv w:val="1"/>
      <w:marLeft w:val="0"/>
      <w:marRight w:val="0"/>
      <w:marTop w:val="0"/>
      <w:marBottom w:val="0"/>
      <w:divBdr>
        <w:top w:val="none" w:sz="0" w:space="0" w:color="auto"/>
        <w:left w:val="none" w:sz="0" w:space="0" w:color="auto"/>
        <w:bottom w:val="none" w:sz="0" w:space="0" w:color="auto"/>
        <w:right w:val="none" w:sz="0" w:space="0" w:color="auto"/>
      </w:divBdr>
    </w:div>
    <w:div w:id="370224221">
      <w:bodyDiv w:val="1"/>
      <w:marLeft w:val="0"/>
      <w:marRight w:val="0"/>
      <w:marTop w:val="0"/>
      <w:marBottom w:val="0"/>
      <w:divBdr>
        <w:top w:val="none" w:sz="0" w:space="0" w:color="auto"/>
        <w:left w:val="none" w:sz="0" w:space="0" w:color="auto"/>
        <w:bottom w:val="none" w:sz="0" w:space="0" w:color="auto"/>
        <w:right w:val="none" w:sz="0" w:space="0" w:color="auto"/>
      </w:divBdr>
    </w:div>
    <w:div w:id="372661547">
      <w:bodyDiv w:val="1"/>
      <w:marLeft w:val="0"/>
      <w:marRight w:val="0"/>
      <w:marTop w:val="0"/>
      <w:marBottom w:val="0"/>
      <w:divBdr>
        <w:top w:val="none" w:sz="0" w:space="0" w:color="auto"/>
        <w:left w:val="none" w:sz="0" w:space="0" w:color="auto"/>
        <w:bottom w:val="none" w:sz="0" w:space="0" w:color="auto"/>
        <w:right w:val="none" w:sz="0" w:space="0" w:color="auto"/>
      </w:divBdr>
    </w:div>
    <w:div w:id="376004697">
      <w:bodyDiv w:val="1"/>
      <w:marLeft w:val="0"/>
      <w:marRight w:val="0"/>
      <w:marTop w:val="0"/>
      <w:marBottom w:val="0"/>
      <w:divBdr>
        <w:top w:val="none" w:sz="0" w:space="0" w:color="auto"/>
        <w:left w:val="none" w:sz="0" w:space="0" w:color="auto"/>
        <w:bottom w:val="none" w:sz="0" w:space="0" w:color="auto"/>
        <w:right w:val="none" w:sz="0" w:space="0" w:color="auto"/>
      </w:divBdr>
    </w:div>
    <w:div w:id="379675072">
      <w:bodyDiv w:val="1"/>
      <w:marLeft w:val="0"/>
      <w:marRight w:val="0"/>
      <w:marTop w:val="0"/>
      <w:marBottom w:val="0"/>
      <w:divBdr>
        <w:top w:val="none" w:sz="0" w:space="0" w:color="auto"/>
        <w:left w:val="none" w:sz="0" w:space="0" w:color="auto"/>
        <w:bottom w:val="none" w:sz="0" w:space="0" w:color="auto"/>
        <w:right w:val="none" w:sz="0" w:space="0" w:color="auto"/>
      </w:divBdr>
    </w:div>
    <w:div w:id="386413454">
      <w:bodyDiv w:val="1"/>
      <w:marLeft w:val="0"/>
      <w:marRight w:val="0"/>
      <w:marTop w:val="0"/>
      <w:marBottom w:val="0"/>
      <w:divBdr>
        <w:top w:val="none" w:sz="0" w:space="0" w:color="auto"/>
        <w:left w:val="none" w:sz="0" w:space="0" w:color="auto"/>
        <w:bottom w:val="none" w:sz="0" w:space="0" w:color="auto"/>
        <w:right w:val="none" w:sz="0" w:space="0" w:color="auto"/>
      </w:divBdr>
    </w:div>
    <w:div w:id="398328807">
      <w:bodyDiv w:val="1"/>
      <w:marLeft w:val="0"/>
      <w:marRight w:val="0"/>
      <w:marTop w:val="0"/>
      <w:marBottom w:val="0"/>
      <w:divBdr>
        <w:top w:val="none" w:sz="0" w:space="0" w:color="auto"/>
        <w:left w:val="none" w:sz="0" w:space="0" w:color="auto"/>
        <w:bottom w:val="none" w:sz="0" w:space="0" w:color="auto"/>
        <w:right w:val="none" w:sz="0" w:space="0" w:color="auto"/>
      </w:divBdr>
    </w:div>
    <w:div w:id="399181879">
      <w:bodyDiv w:val="1"/>
      <w:marLeft w:val="0"/>
      <w:marRight w:val="0"/>
      <w:marTop w:val="0"/>
      <w:marBottom w:val="0"/>
      <w:divBdr>
        <w:top w:val="none" w:sz="0" w:space="0" w:color="auto"/>
        <w:left w:val="none" w:sz="0" w:space="0" w:color="auto"/>
        <w:bottom w:val="none" w:sz="0" w:space="0" w:color="auto"/>
        <w:right w:val="none" w:sz="0" w:space="0" w:color="auto"/>
      </w:divBdr>
    </w:div>
    <w:div w:id="403452009">
      <w:bodyDiv w:val="1"/>
      <w:marLeft w:val="0"/>
      <w:marRight w:val="0"/>
      <w:marTop w:val="0"/>
      <w:marBottom w:val="0"/>
      <w:divBdr>
        <w:top w:val="none" w:sz="0" w:space="0" w:color="auto"/>
        <w:left w:val="none" w:sz="0" w:space="0" w:color="auto"/>
        <w:bottom w:val="none" w:sz="0" w:space="0" w:color="auto"/>
        <w:right w:val="none" w:sz="0" w:space="0" w:color="auto"/>
      </w:divBdr>
    </w:div>
    <w:div w:id="403530746">
      <w:bodyDiv w:val="1"/>
      <w:marLeft w:val="0"/>
      <w:marRight w:val="0"/>
      <w:marTop w:val="0"/>
      <w:marBottom w:val="0"/>
      <w:divBdr>
        <w:top w:val="none" w:sz="0" w:space="0" w:color="auto"/>
        <w:left w:val="none" w:sz="0" w:space="0" w:color="auto"/>
        <w:bottom w:val="none" w:sz="0" w:space="0" w:color="auto"/>
        <w:right w:val="none" w:sz="0" w:space="0" w:color="auto"/>
      </w:divBdr>
    </w:div>
    <w:div w:id="405346849">
      <w:bodyDiv w:val="1"/>
      <w:marLeft w:val="0"/>
      <w:marRight w:val="0"/>
      <w:marTop w:val="0"/>
      <w:marBottom w:val="0"/>
      <w:divBdr>
        <w:top w:val="none" w:sz="0" w:space="0" w:color="auto"/>
        <w:left w:val="none" w:sz="0" w:space="0" w:color="auto"/>
        <w:bottom w:val="none" w:sz="0" w:space="0" w:color="auto"/>
        <w:right w:val="none" w:sz="0" w:space="0" w:color="auto"/>
      </w:divBdr>
    </w:div>
    <w:div w:id="408576411">
      <w:bodyDiv w:val="1"/>
      <w:marLeft w:val="0"/>
      <w:marRight w:val="0"/>
      <w:marTop w:val="0"/>
      <w:marBottom w:val="0"/>
      <w:divBdr>
        <w:top w:val="none" w:sz="0" w:space="0" w:color="auto"/>
        <w:left w:val="none" w:sz="0" w:space="0" w:color="auto"/>
        <w:bottom w:val="none" w:sz="0" w:space="0" w:color="auto"/>
        <w:right w:val="none" w:sz="0" w:space="0" w:color="auto"/>
      </w:divBdr>
    </w:div>
    <w:div w:id="408621247">
      <w:bodyDiv w:val="1"/>
      <w:marLeft w:val="0"/>
      <w:marRight w:val="0"/>
      <w:marTop w:val="0"/>
      <w:marBottom w:val="0"/>
      <w:divBdr>
        <w:top w:val="none" w:sz="0" w:space="0" w:color="auto"/>
        <w:left w:val="none" w:sz="0" w:space="0" w:color="auto"/>
        <w:bottom w:val="none" w:sz="0" w:space="0" w:color="auto"/>
        <w:right w:val="none" w:sz="0" w:space="0" w:color="auto"/>
      </w:divBdr>
    </w:div>
    <w:div w:id="409349010">
      <w:bodyDiv w:val="1"/>
      <w:marLeft w:val="0"/>
      <w:marRight w:val="0"/>
      <w:marTop w:val="0"/>
      <w:marBottom w:val="0"/>
      <w:divBdr>
        <w:top w:val="none" w:sz="0" w:space="0" w:color="auto"/>
        <w:left w:val="none" w:sz="0" w:space="0" w:color="auto"/>
        <w:bottom w:val="none" w:sz="0" w:space="0" w:color="auto"/>
        <w:right w:val="none" w:sz="0" w:space="0" w:color="auto"/>
      </w:divBdr>
    </w:div>
    <w:div w:id="420762560">
      <w:bodyDiv w:val="1"/>
      <w:marLeft w:val="0"/>
      <w:marRight w:val="0"/>
      <w:marTop w:val="0"/>
      <w:marBottom w:val="0"/>
      <w:divBdr>
        <w:top w:val="none" w:sz="0" w:space="0" w:color="auto"/>
        <w:left w:val="none" w:sz="0" w:space="0" w:color="auto"/>
        <w:bottom w:val="none" w:sz="0" w:space="0" w:color="auto"/>
        <w:right w:val="none" w:sz="0" w:space="0" w:color="auto"/>
      </w:divBdr>
    </w:div>
    <w:div w:id="425463826">
      <w:bodyDiv w:val="1"/>
      <w:marLeft w:val="0"/>
      <w:marRight w:val="0"/>
      <w:marTop w:val="0"/>
      <w:marBottom w:val="0"/>
      <w:divBdr>
        <w:top w:val="none" w:sz="0" w:space="0" w:color="auto"/>
        <w:left w:val="none" w:sz="0" w:space="0" w:color="auto"/>
        <w:bottom w:val="none" w:sz="0" w:space="0" w:color="auto"/>
        <w:right w:val="none" w:sz="0" w:space="0" w:color="auto"/>
      </w:divBdr>
    </w:div>
    <w:div w:id="434786992">
      <w:bodyDiv w:val="1"/>
      <w:marLeft w:val="0"/>
      <w:marRight w:val="0"/>
      <w:marTop w:val="0"/>
      <w:marBottom w:val="0"/>
      <w:divBdr>
        <w:top w:val="none" w:sz="0" w:space="0" w:color="auto"/>
        <w:left w:val="none" w:sz="0" w:space="0" w:color="auto"/>
        <w:bottom w:val="none" w:sz="0" w:space="0" w:color="auto"/>
        <w:right w:val="none" w:sz="0" w:space="0" w:color="auto"/>
      </w:divBdr>
    </w:div>
    <w:div w:id="439110417">
      <w:bodyDiv w:val="1"/>
      <w:marLeft w:val="0"/>
      <w:marRight w:val="0"/>
      <w:marTop w:val="0"/>
      <w:marBottom w:val="0"/>
      <w:divBdr>
        <w:top w:val="none" w:sz="0" w:space="0" w:color="auto"/>
        <w:left w:val="none" w:sz="0" w:space="0" w:color="auto"/>
        <w:bottom w:val="none" w:sz="0" w:space="0" w:color="auto"/>
        <w:right w:val="none" w:sz="0" w:space="0" w:color="auto"/>
      </w:divBdr>
    </w:div>
    <w:div w:id="444693758">
      <w:bodyDiv w:val="1"/>
      <w:marLeft w:val="0"/>
      <w:marRight w:val="0"/>
      <w:marTop w:val="0"/>
      <w:marBottom w:val="0"/>
      <w:divBdr>
        <w:top w:val="none" w:sz="0" w:space="0" w:color="auto"/>
        <w:left w:val="none" w:sz="0" w:space="0" w:color="auto"/>
        <w:bottom w:val="none" w:sz="0" w:space="0" w:color="auto"/>
        <w:right w:val="none" w:sz="0" w:space="0" w:color="auto"/>
      </w:divBdr>
    </w:div>
    <w:div w:id="447748027">
      <w:bodyDiv w:val="1"/>
      <w:marLeft w:val="0"/>
      <w:marRight w:val="0"/>
      <w:marTop w:val="0"/>
      <w:marBottom w:val="0"/>
      <w:divBdr>
        <w:top w:val="none" w:sz="0" w:space="0" w:color="auto"/>
        <w:left w:val="none" w:sz="0" w:space="0" w:color="auto"/>
        <w:bottom w:val="none" w:sz="0" w:space="0" w:color="auto"/>
        <w:right w:val="none" w:sz="0" w:space="0" w:color="auto"/>
      </w:divBdr>
    </w:div>
    <w:div w:id="457141173">
      <w:bodyDiv w:val="1"/>
      <w:marLeft w:val="0"/>
      <w:marRight w:val="0"/>
      <w:marTop w:val="0"/>
      <w:marBottom w:val="0"/>
      <w:divBdr>
        <w:top w:val="none" w:sz="0" w:space="0" w:color="auto"/>
        <w:left w:val="none" w:sz="0" w:space="0" w:color="auto"/>
        <w:bottom w:val="none" w:sz="0" w:space="0" w:color="auto"/>
        <w:right w:val="none" w:sz="0" w:space="0" w:color="auto"/>
      </w:divBdr>
    </w:div>
    <w:div w:id="472022716">
      <w:bodyDiv w:val="1"/>
      <w:marLeft w:val="0"/>
      <w:marRight w:val="0"/>
      <w:marTop w:val="0"/>
      <w:marBottom w:val="0"/>
      <w:divBdr>
        <w:top w:val="none" w:sz="0" w:space="0" w:color="auto"/>
        <w:left w:val="none" w:sz="0" w:space="0" w:color="auto"/>
        <w:bottom w:val="none" w:sz="0" w:space="0" w:color="auto"/>
        <w:right w:val="none" w:sz="0" w:space="0" w:color="auto"/>
      </w:divBdr>
    </w:div>
    <w:div w:id="477042523">
      <w:bodyDiv w:val="1"/>
      <w:marLeft w:val="0"/>
      <w:marRight w:val="0"/>
      <w:marTop w:val="0"/>
      <w:marBottom w:val="0"/>
      <w:divBdr>
        <w:top w:val="none" w:sz="0" w:space="0" w:color="auto"/>
        <w:left w:val="none" w:sz="0" w:space="0" w:color="auto"/>
        <w:bottom w:val="none" w:sz="0" w:space="0" w:color="auto"/>
        <w:right w:val="none" w:sz="0" w:space="0" w:color="auto"/>
      </w:divBdr>
    </w:div>
    <w:div w:id="480344330">
      <w:bodyDiv w:val="1"/>
      <w:marLeft w:val="0"/>
      <w:marRight w:val="0"/>
      <w:marTop w:val="0"/>
      <w:marBottom w:val="0"/>
      <w:divBdr>
        <w:top w:val="none" w:sz="0" w:space="0" w:color="auto"/>
        <w:left w:val="none" w:sz="0" w:space="0" w:color="auto"/>
        <w:bottom w:val="none" w:sz="0" w:space="0" w:color="auto"/>
        <w:right w:val="none" w:sz="0" w:space="0" w:color="auto"/>
      </w:divBdr>
    </w:div>
    <w:div w:id="493762593">
      <w:bodyDiv w:val="1"/>
      <w:marLeft w:val="0"/>
      <w:marRight w:val="0"/>
      <w:marTop w:val="0"/>
      <w:marBottom w:val="0"/>
      <w:divBdr>
        <w:top w:val="none" w:sz="0" w:space="0" w:color="auto"/>
        <w:left w:val="none" w:sz="0" w:space="0" w:color="auto"/>
        <w:bottom w:val="none" w:sz="0" w:space="0" w:color="auto"/>
        <w:right w:val="none" w:sz="0" w:space="0" w:color="auto"/>
      </w:divBdr>
    </w:div>
    <w:div w:id="498929939">
      <w:bodyDiv w:val="1"/>
      <w:marLeft w:val="0"/>
      <w:marRight w:val="0"/>
      <w:marTop w:val="0"/>
      <w:marBottom w:val="0"/>
      <w:divBdr>
        <w:top w:val="none" w:sz="0" w:space="0" w:color="auto"/>
        <w:left w:val="none" w:sz="0" w:space="0" w:color="auto"/>
        <w:bottom w:val="none" w:sz="0" w:space="0" w:color="auto"/>
        <w:right w:val="none" w:sz="0" w:space="0" w:color="auto"/>
      </w:divBdr>
    </w:div>
    <w:div w:id="507328563">
      <w:bodyDiv w:val="1"/>
      <w:marLeft w:val="0"/>
      <w:marRight w:val="0"/>
      <w:marTop w:val="0"/>
      <w:marBottom w:val="0"/>
      <w:divBdr>
        <w:top w:val="none" w:sz="0" w:space="0" w:color="auto"/>
        <w:left w:val="none" w:sz="0" w:space="0" w:color="auto"/>
        <w:bottom w:val="none" w:sz="0" w:space="0" w:color="auto"/>
        <w:right w:val="none" w:sz="0" w:space="0" w:color="auto"/>
      </w:divBdr>
    </w:div>
    <w:div w:id="518008900">
      <w:bodyDiv w:val="1"/>
      <w:marLeft w:val="0"/>
      <w:marRight w:val="0"/>
      <w:marTop w:val="0"/>
      <w:marBottom w:val="0"/>
      <w:divBdr>
        <w:top w:val="none" w:sz="0" w:space="0" w:color="auto"/>
        <w:left w:val="none" w:sz="0" w:space="0" w:color="auto"/>
        <w:bottom w:val="none" w:sz="0" w:space="0" w:color="auto"/>
        <w:right w:val="none" w:sz="0" w:space="0" w:color="auto"/>
      </w:divBdr>
    </w:div>
    <w:div w:id="522861955">
      <w:bodyDiv w:val="1"/>
      <w:marLeft w:val="0"/>
      <w:marRight w:val="0"/>
      <w:marTop w:val="0"/>
      <w:marBottom w:val="0"/>
      <w:divBdr>
        <w:top w:val="none" w:sz="0" w:space="0" w:color="auto"/>
        <w:left w:val="none" w:sz="0" w:space="0" w:color="auto"/>
        <w:bottom w:val="none" w:sz="0" w:space="0" w:color="auto"/>
        <w:right w:val="none" w:sz="0" w:space="0" w:color="auto"/>
      </w:divBdr>
    </w:div>
    <w:div w:id="548808456">
      <w:bodyDiv w:val="1"/>
      <w:marLeft w:val="0"/>
      <w:marRight w:val="0"/>
      <w:marTop w:val="0"/>
      <w:marBottom w:val="0"/>
      <w:divBdr>
        <w:top w:val="none" w:sz="0" w:space="0" w:color="auto"/>
        <w:left w:val="none" w:sz="0" w:space="0" w:color="auto"/>
        <w:bottom w:val="none" w:sz="0" w:space="0" w:color="auto"/>
        <w:right w:val="none" w:sz="0" w:space="0" w:color="auto"/>
      </w:divBdr>
    </w:div>
    <w:div w:id="558634263">
      <w:bodyDiv w:val="1"/>
      <w:marLeft w:val="0"/>
      <w:marRight w:val="0"/>
      <w:marTop w:val="0"/>
      <w:marBottom w:val="0"/>
      <w:divBdr>
        <w:top w:val="none" w:sz="0" w:space="0" w:color="auto"/>
        <w:left w:val="none" w:sz="0" w:space="0" w:color="auto"/>
        <w:bottom w:val="none" w:sz="0" w:space="0" w:color="auto"/>
        <w:right w:val="none" w:sz="0" w:space="0" w:color="auto"/>
      </w:divBdr>
    </w:div>
    <w:div w:id="565459080">
      <w:bodyDiv w:val="1"/>
      <w:marLeft w:val="0"/>
      <w:marRight w:val="0"/>
      <w:marTop w:val="0"/>
      <w:marBottom w:val="0"/>
      <w:divBdr>
        <w:top w:val="none" w:sz="0" w:space="0" w:color="auto"/>
        <w:left w:val="none" w:sz="0" w:space="0" w:color="auto"/>
        <w:bottom w:val="none" w:sz="0" w:space="0" w:color="auto"/>
        <w:right w:val="none" w:sz="0" w:space="0" w:color="auto"/>
      </w:divBdr>
    </w:div>
    <w:div w:id="571160272">
      <w:bodyDiv w:val="1"/>
      <w:marLeft w:val="0"/>
      <w:marRight w:val="0"/>
      <w:marTop w:val="0"/>
      <w:marBottom w:val="0"/>
      <w:divBdr>
        <w:top w:val="none" w:sz="0" w:space="0" w:color="auto"/>
        <w:left w:val="none" w:sz="0" w:space="0" w:color="auto"/>
        <w:bottom w:val="none" w:sz="0" w:space="0" w:color="auto"/>
        <w:right w:val="none" w:sz="0" w:space="0" w:color="auto"/>
      </w:divBdr>
    </w:div>
    <w:div w:id="590093017">
      <w:bodyDiv w:val="1"/>
      <w:marLeft w:val="0"/>
      <w:marRight w:val="0"/>
      <w:marTop w:val="0"/>
      <w:marBottom w:val="0"/>
      <w:divBdr>
        <w:top w:val="none" w:sz="0" w:space="0" w:color="auto"/>
        <w:left w:val="none" w:sz="0" w:space="0" w:color="auto"/>
        <w:bottom w:val="none" w:sz="0" w:space="0" w:color="auto"/>
        <w:right w:val="none" w:sz="0" w:space="0" w:color="auto"/>
      </w:divBdr>
    </w:div>
    <w:div w:id="610280546">
      <w:bodyDiv w:val="1"/>
      <w:marLeft w:val="0"/>
      <w:marRight w:val="0"/>
      <w:marTop w:val="0"/>
      <w:marBottom w:val="0"/>
      <w:divBdr>
        <w:top w:val="none" w:sz="0" w:space="0" w:color="auto"/>
        <w:left w:val="none" w:sz="0" w:space="0" w:color="auto"/>
        <w:bottom w:val="none" w:sz="0" w:space="0" w:color="auto"/>
        <w:right w:val="none" w:sz="0" w:space="0" w:color="auto"/>
      </w:divBdr>
    </w:div>
    <w:div w:id="618335194">
      <w:bodyDiv w:val="1"/>
      <w:marLeft w:val="0"/>
      <w:marRight w:val="0"/>
      <w:marTop w:val="0"/>
      <w:marBottom w:val="0"/>
      <w:divBdr>
        <w:top w:val="none" w:sz="0" w:space="0" w:color="auto"/>
        <w:left w:val="none" w:sz="0" w:space="0" w:color="auto"/>
        <w:bottom w:val="none" w:sz="0" w:space="0" w:color="auto"/>
        <w:right w:val="none" w:sz="0" w:space="0" w:color="auto"/>
      </w:divBdr>
    </w:div>
    <w:div w:id="618679826">
      <w:bodyDiv w:val="1"/>
      <w:marLeft w:val="0"/>
      <w:marRight w:val="0"/>
      <w:marTop w:val="0"/>
      <w:marBottom w:val="0"/>
      <w:divBdr>
        <w:top w:val="none" w:sz="0" w:space="0" w:color="auto"/>
        <w:left w:val="none" w:sz="0" w:space="0" w:color="auto"/>
        <w:bottom w:val="none" w:sz="0" w:space="0" w:color="auto"/>
        <w:right w:val="none" w:sz="0" w:space="0" w:color="auto"/>
      </w:divBdr>
    </w:div>
    <w:div w:id="620501256">
      <w:bodyDiv w:val="1"/>
      <w:marLeft w:val="0"/>
      <w:marRight w:val="0"/>
      <w:marTop w:val="0"/>
      <w:marBottom w:val="0"/>
      <w:divBdr>
        <w:top w:val="none" w:sz="0" w:space="0" w:color="auto"/>
        <w:left w:val="none" w:sz="0" w:space="0" w:color="auto"/>
        <w:bottom w:val="none" w:sz="0" w:space="0" w:color="auto"/>
        <w:right w:val="none" w:sz="0" w:space="0" w:color="auto"/>
      </w:divBdr>
    </w:div>
    <w:div w:id="623345146">
      <w:bodyDiv w:val="1"/>
      <w:marLeft w:val="0"/>
      <w:marRight w:val="0"/>
      <w:marTop w:val="0"/>
      <w:marBottom w:val="0"/>
      <w:divBdr>
        <w:top w:val="none" w:sz="0" w:space="0" w:color="auto"/>
        <w:left w:val="none" w:sz="0" w:space="0" w:color="auto"/>
        <w:bottom w:val="none" w:sz="0" w:space="0" w:color="auto"/>
        <w:right w:val="none" w:sz="0" w:space="0" w:color="auto"/>
      </w:divBdr>
    </w:div>
    <w:div w:id="623731237">
      <w:bodyDiv w:val="1"/>
      <w:marLeft w:val="0"/>
      <w:marRight w:val="0"/>
      <w:marTop w:val="0"/>
      <w:marBottom w:val="0"/>
      <w:divBdr>
        <w:top w:val="none" w:sz="0" w:space="0" w:color="auto"/>
        <w:left w:val="none" w:sz="0" w:space="0" w:color="auto"/>
        <w:bottom w:val="none" w:sz="0" w:space="0" w:color="auto"/>
        <w:right w:val="none" w:sz="0" w:space="0" w:color="auto"/>
      </w:divBdr>
    </w:div>
    <w:div w:id="625967076">
      <w:bodyDiv w:val="1"/>
      <w:marLeft w:val="0"/>
      <w:marRight w:val="0"/>
      <w:marTop w:val="0"/>
      <w:marBottom w:val="0"/>
      <w:divBdr>
        <w:top w:val="none" w:sz="0" w:space="0" w:color="auto"/>
        <w:left w:val="none" w:sz="0" w:space="0" w:color="auto"/>
        <w:bottom w:val="none" w:sz="0" w:space="0" w:color="auto"/>
        <w:right w:val="none" w:sz="0" w:space="0" w:color="auto"/>
      </w:divBdr>
    </w:div>
    <w:div w:id="629670536">
      <w:bodyDiv w:val="1"/>
      <w:marLeft w:val="0"/>
      <w:marRight w:val="0"/>
      <w:marTop w:val="0"/>
      <w:marBottom w:val="0"/>
      <w:divBdr>
        <w:top w:val="none" w:sz="0" w:space="0" w:color="auto"/>
        <w:left w:val="none" w:sz="0" w:space="0" w:color="auto"/>
        <w:bottom w:val="none" w:sz="0" w:space="0" w:color="auto"/>
        <w:right w:val="none" w:sz="0" w:space="0" w:color="auto"/>
      </w:divBdr>
    </w:div>
    <w:div w:id="631786596">
      <w:bodyDiv w:val="1"/>
      <w:marLeft w:val="0"/>
      <w:marRight w:val="0"/>
      <w:marTop w:val="0"/>
      <w:marBottom w:val="0"/>
      <w:divBdr>
        <w:top w:val="none" w:sz="0" w:space="0" w:color="auto"/>
        <w:left w:val="none" w:sz="0" w:space="0" w:color="auto"/>
        <w:bottom w:val="none" w:sz="0" w:space="0" w:color="auto"/>
        <w:right w:val="none" w:sz="0" w:space="0" w:color="auto"/>
      </w:divBdr>
    </w:div>
    <w:div w:id="641736070">
      <w:bodyDiv w:val="1"/>
      <w:marLeft w:val="0"/>
      <w:marRight w:val="0"/>
      <w:marTop w:val="0"/>
      <w:marBottom w:val="0"/>
      <w:divBdr>
        <w:top w:val="none" w:sz="0" w:space="0" w:color="auto"/>
        <w:left w:val="none" w:sz="0" w:space="0" w:color="auto"/>
        <w:bottom w:val="none" w:sz="0" w:space="0" w:color="auto"/>
        <w:right w:val="none" w:sz="0" w:space="0" w:color="auto"/>
      </w:divBdr>
    </w:div>
    <w:div w:id="648171682">
      <w:bodyDiv w:val="1"/>
      <w:marLeft w:val="0"/>
      <w:marRight w:val="0"/>
      <w:marTop w:val="0"/>
      <w:marBottom w:val="0"/>
      <w:divBdr>
        <w:top w:val="none" w:sz="0" w:space="0" w:color="auto"/>
        <w:left w:val="none" w:sz="0" w:space="0" w:color="auto"/>
        <w:bottom w:val="none" w:sz="0" w:space="0" w:color="auto"/>
        <w:right w:val="none" w:sz="0" w:space="0" w:color="auto"/>
      </w:divBdr>
    </w:div>
    <w:div w:id="649988700">
      <w:bodyDiv w:val="1"/>
      <w:marLeft w:val="0"/>
      <w:marRight w:val="0"/>
      <w:marTop w:val="0"/>
      <w:marBottom w:val="0"/>
      <w:divBdr>
        <w:top w:val="none" w:sz="0" w:space="0" w:color="auto"/>
        <w:left w:val="none" w:sz="0" w:space="0" w:color="auto"/>
        <w:bottom w:val="none" w:sz="0" w:space="0" w:color="auto"/>
        <w:right w:val="none" w:sz="0" w:space="0" w:color="auto"/>
      </w:divBdr>
    </w:div>
    <w:div w:id="655838780">
      <w:bodyDiv w:val="1"/>
      <w:marLeft w:val="0"/>
      <w:marRight w:val="0"/>
      <w:marTop w:val="0"/>
      <w:marBottom w:val="0"/>
      <w:divBdr>
        <w:top w:val="none" w:sz="0" w:space="0" w:color="auto"/>
        <w:left w:val="none" w:sz="0" w:space="0" w:color="auto"/>
        <w:bottom w:val="none" w:sz="0" w:space="0" w:color="auto"/>
        <w:right w:val="none" w:sz="0" w:space="0" w:color="auto"/>
      </w:divBdr>
    </w:div>
    <w:div w:id="662392750">
      <w:bodyDiv w:val="1"/>
      <w:marLeft w:val="0"/>
      <w:marRight w:val="0"/>
      <w:marTop w:val="0"/>
      <w:marBottom w:val="0"/>
      <w:divBdr>
        <w:top w:val="none" w:sz="0" w:space="0" w:color="auto"/>
        <w:left w:val="none" w:sz="0" w:space="0" w:color="auto"/>
        <w:bottom w:val="none" w:sz="0" w:space="0" w:color="auto"/>
        <w:right w:val="none" w:sz="0" w:space="0" w:color="auto"/>
      </w:divBdr>
    </w:div>
    <w:div w:id="665207915">
      <w:bodyDiv w:val="1"/>
      <w:marLeft w:val="0"/>
      <w:marRight w:val="0"/>
      <w:marTop w:val="0"/>
      <w:marBottom w:val="0"/>
      <w:divBdr>
        <w:top w:val="none" w:sz="0" w:space="0" w:color="auto"/>
        <w:left w:val="none" w:sz="0" w:space="0" w:color="auto"/>
        <w:bottom w:val="none" w:sz="0" w:space="0" w:color="auto"/>
        <w:right w:val="none" w:sz="0" w:space="0" w:color="auto"/>
      </w:divBdr>
    </w:div>
    <w:div w:id="667245525">
      <w:bodyDiv w:val="1"/>
      <w:marLeft w:val="0"/>
      <w:marRight w:val="0"/>
      <w:marTop w:val="0"/>
      <w:marBottom w:val="0"/>
      <w:divBdr>
        <w:top w:val="none" w:sz="0" w:space="0" w:color="auto"/>
        <w:left w:val="none" w:sz="0" w:space="0" w:color="auto"/>
        <w:bottom w:val="none" w:sz="0" w:space="0" w:color="auto"/>
        <w:right w:val="none" w:sz="0" w:space="0" w:color="auto"/>
      </w:divBdr>
    </w:div>
    <w:div w:id="679893549">
      <w:bodyDiv w:val="1"/>
      <w:marLeft w:val="0"/>
      <w:marRight w:val="0"/>
      <w:marTop w:val="0"/>
      <w:marBottom w:val="0"/>
      <w:divBdr>
        <w:top w:val="none" w:sz="0" w:space="0" w:color="auto"/>
        <w:left w:val="none" w:sz="0" w:space="0" w:color="auto"/>
        <w:bottom w:val="none" w:sz="0" w:space="0" w:color="auto"/>
        <w:right w:val="none" w:sz="0" w:space="0" w:color="auto"/>
      </w:divBdr>
    </w:div>
    <w:div w:id="681011028">
      <w:bodyDiv w:val="1"/>
      <w:marLeft w:val="0"/>
      <w:marRight w:val="0"/>
      <w:marTop w:val="0"/>
      <w:marBottom w:val="0"/>
      <w:divBdr>
        <w:top w:val="none" w:sz="0" w:space="0" w:color="auto"/>
        <w:left w:val="none" w:sz="0" w:space="0" w:color="auto"/>
        <w:bottom w:val="none" w:sz="0" w:space="0" w:color="auto"/>
        <w:right w:val="none" w:sz="0" w:space="0" w:color="auto"/>
      </w:divBdr>
    </w:div>
    <w:div w:id="685834934">
      <w:bodyDiv w:val="1"/>
      <w:marLeft w:val="0"/>
      <w:marRight w:val="0"/>
      <w:marTop w:val="0"/>
      <w:marBottom w:val="0"/>
      <w:divBdr>
        <w:top w:val="none" w:sz="0" w:space="0" w:color="auto"/>
        <w:left w:val="none" w:sz="0" w:space="0" w:color="auto"/>
        <w:bottom w:val="none" w:sz="0" w:space="0" w:color="auto"/>
        <w:right w:val="none" w:sz="0" w:space="0" w:color="auto"/>
      </w:divBdr>
    </w:div>
    <w:div w:id="691105051">
      <w:bodyDiv w:val="1"/>
      <w:marLeft w:val="0"/>
      <w:marRight w:val="0"/>
      <w:marTop w:val="0"/>
      <w:marBottom w:val="0"/>
      <w:divBdr>
        <w:top w:val="none" w:sz="0" w:space="0" w:color="auto"/>
        <w:left w:val="none" w:sz="0" w:space="0" w:color="auto"/>
        <w:bottom w:val="none" w:sz="0" w:space="0" w:color="auto"/>
        <w:right w:val="none" w:sz="0" w:space="0" w:color="auto"/>
      </w:divBdr>
    </w:div>
    <w:div w:id="693112034">
      <w:bodyDiv w:val="1"/>
      <w:marLeft w:val="0"/>
      <w:marRight w:val="0"/>
      <w:marTop w:val="0"/>
      <w:marBottom w:val="0"/>
      <w:divBdr>
        <w:top w:val="none" w:sz="0" w:space="0" w:color="auto"/>
        <w:left w:val="none" w:sz="0" w:space="0" w:color="auto"/>
        <w:bottom w:val="none" w:sz="0" w:space="0" w:color="auto"/>
        <w:right w:val="none" w:sz="0" w:space="0" w:color="auto"/>
      </w:divBdr>
    </w:div>
    <w:div w:id="706375327">
      <w:bodyDiv w:val="1"/>
      <w:marLeft w:val="0"/>
      <w:marRight w:val="0"/>
      <w:marTop w:val="0"/>
      <w:marBottom w:val="0"/>
      <w:divBdr>
        <w:top w:val="none" w:sz="0" w:space="0" w:color="auto"/>
        <w:left w:val="none" w:sz="0" w:space="0" w:color="auto"/>
        <w:bottom w:val="none" w:sz="0" w:space="0" w:color="auto"/>
        <w:right w:val="none" w:sz="0" w:space="0" w:color="auto"/>
      </w:divBdr>
    </w:div>
    <w:div w:id="718937704">
      <w:bodyDiv w:val="1"/>
      <w:marLeft w:val="0"/>
      <w:marRight w:val="0"/>
      <w:marTop w:val="0"/>
      <w:marBottom w:val="0"/>
      <w:divBdr>
        <w:top w:val="none" w:sz="0" w:space="0" w:color="auto"/>
        <w:left w:val="none" w:sz="0" w:space="0" w:color="auto"/>
        <w:bottom w:val="none" w:sz="0" w:space="0" w:color="auto"/>
        <w:right w:val="none" w:sz="0" w:space="0" w:color="auto"/>
      </w:divBdr>
    </w:div>
    <w:div w:id="725226650">
      <w:bodyDiv w:val="1"/>
      <w:marLeft w:val="0"/>
      <w:marRight w:val="0"/>
      <w:marTop w:val="0"/>
      <w:marBottom w:val="0"/>
      <w:divBdr>
        <w:top w:val="none" w:sz="0" w:space="0" w:color="auto"/>
        <w:left w:val="none" w:sz="0" w:space="0" w:color="auto"/>
        <w:bottom w:val="none" w:sz="0" w:space="0" w:color="auto"/>
        <w:right w:val="none" w:sz="0" w:space="0" w:color="auto"/>
      </w:divBdr>
    </w:div>
    <w:div w:id="733773364">
      <w:bodyDiv w:val="1"/>
      <w:marLeft w:val="0"/>
      <w:marRight w:val="0"/>
      <w:marTop w:val="0"/>
      <w:marBottom w:val="0"/>
      <w:divBdr>
        <w:top w:val="none" w:sz="0" w:space="0" w:color="auto"/>
        <w:left w:val="none" w:sz="0" w:space="0" w:color="auto"/>
        <w:bottom w:val="none" w:sz="0" w:space="0" w:color="auto"/>
        <w:right w:val="none" w:sz="0" w:space="0" w:color="auto"/>
      </w:divBdr>
    </w:div>
    <w:div w:id="754664289">
      <w:bodyDiv w:val="1"/>
      <w:marLeft w:val="0"/>
      <w:marRight w:val="0"/>
      <w:marTop w:val="0"/>
      <w:marBottom w:val="0"/>
      <w:divBdr>
        <w:top w:val="none" w:sz="0" w:space="0" w:color="auto"/>
        <w:left w:val="none" w:sz="0" w:space="0" w:color="auto"/>
        <w:bottom w:val="none" w:sz="0" w:space="0" w:color="auto"/>
        <w:right w:val="none" w:sz="0" w:space="0" w:color="auto"/>
      </w:divBdr>
    </w:div>
    <w:div w:id="756752111">
      <w:bodyDiv w:val="1"/>
      <w:marLeft w:val="0"/>
      <w:marRight w:val="0"/>
      <w:marTop w:val="0"/>
      <w:marBottom w:val="0"/>
      <w:divBdr>
        <w:top w:val="none" w:sz="0" w:space="0" w:color="auto"/>
        <w:left w:val="none" w:sz="0" w:space="0" w:color="auto"/>
        <w:bottom w:val="none" w:sz="0" w:space="0" w:color="auto"/>
        <w:right w:val="none" w:sz="0" w:space="0" w:color="auto"/>
      </w:divBdr>
    </w:div>
    <w:div w:id="761339805">
      <w:bodyDiv w:val="1"/>
      <w:marLeft w:val="0"/>
      <w:marRight w:val="0"/>
      <w:marTop w:val="0"/>
      <w:marBottom w:val="0"/>
      <w:divBdr>
        <w:top w:val="none" w:sz="0" w:space="0" w:color="auto"/>
        <w:left w:val="none" w:sz="0" w:space="0" w:color="auto"/>
        <w:bottom w:val="none" w:sz="0" w:space="0" w:color="auto"/>
        <w:right w:val="none" w:sz="0" w:space="0" w:color="auto"/>
      </w:divBdr>
    </w:div>
    <w:div w:id="775098496">
      <w:bodyDiv w:val="1"/>
      <w:marLeft w:val="0"/>
      <w:marRight w:val="0"/>
      <w:marTop w:val="0"/>
      <w:marBottom w:val="0"/>
      <w:divBdr>
        <w:top w:val="none" w:sz="0" w:space="0" w:color="auto"/>
        <w:left w:val="none" w:sz="0" w:space="0" w:color="auto"/>
        <w:bottom w:val="none" w:sz="0" w:space="0" w:color="auto"/>
        <w:right w:val="none" w:sz="0" w:space="0" w:color="auto"/>
      </w:divBdr>
    </w:div>
    <w:div w:id="780034138">
      <w:bodyDiv w:val="1"/>
      <w:marLeft w:val="0"/>
      <w:marRight w:val="0"/>
      <w:marTop w:val="0"/>
      <w:marBottom w:val="0"/>
      <w:divBdr>
        <w:top w:val="none" w:sz="0" w:space="0" w:color="auto"/>
        <w:left w:val="none" w:sz="0" w:space="0" w:color="auto"/>
        <w:bottom w:val="none" w:sz="0" w:space="0" w:color="auto"/>
        <w:right w:val="none" w:sz="0" w:space="0" w:color="auto"/>
      </w:divBdr>
    </w:div>
    <w:div w:id="781146489">
      <w:bodyDiv w:val="1"/>
      <w:marLeft w:val="0"/>
      <w:marRight w:val="0"/>
      <w:marTop w:val="0"/>
      <w:marBottom w:val="0"/>
      <w:divBdr>
        <w:top w:val="none" w:sz="0" w:space="0" w:color="auto"/>
        <w:left w:val="none" w:sz="0" w:space="0" w:color="auto"/>
        <w:bottom w:val="none" w:sz="0" w:space="0" w:color="auto"/>
        <w:right w:val="none" w:sz="0" w:space="0" w:color="auto"/>
      </w:divBdr>
    </w:div>
    <w:div w:id="783961109">
      <w:bodyDiv w:val="1"/>
      <w:marLeft w:val="0"/>
      <w:marRight w:val="0"/>
      <w:marTop w:val="0"/>
      <w:marBottom w:val="0"/>
      <w:divBdr>
        <w:top w:val="none" w:sz="0" w:space="0" w:color="auto"/>
        <w:left w:val="none" w:sz="0" w:space="0" w:color="auto"/>
        <w:bottom w:val="none" w:sz="0" w:space="0" w:color="auto"/>
        <w:right w:val="none" w:sz="0" w:space="0" w:color="auto"/>
      </w:divBdr>
    </w:div>
    <w:div w:id="784234473">
      <w:bodyDiv w:val="1"/>
      <w:marLeft w:val="0"/>
      <w:marRight w:val="0"/>
      <w:marTop w:val="0"/>
      <w:marBottom w:val="0"/>
      <w:divBdr>
        <w:top w:val="none" w:sz="0" w:space="0" w:color="auto"/>
        <w:left w:val="none" w:sz="0" w:space="0" w:color="auto"/>
        <w:bottom w:val="none" w:sz="0" w:space="0" w:color="auto"/>
        <w:right w:val="none" w:sz="0" w:space="0" w:color="auto"/>
      </w:divBdr>
    </w:div>
    <w:div w:id="796602181">
      <w:bodyDiv w:val="1"/>
      <w:marLeft w:val="0"/>
      <w:marRight w:val="0"/>
      <w:marTop w:val="0"/>
      <w:marBottom w:val="0"/>
      <w:divBdr>
        <w:top w:val="none" w:sz="0" w:space="0" w:color="auto"/>
        <w:left w:val="none" w:sz="0" w:space="0" w:color="auto"/>
        <w:bottom w:val="none" w:sz="0" w:space="0" w:color="auto"/>
        <w:right w:val="none" w:sz="0" w:space="0" w:color="auto"/>
      </w:divBdr>
    </w:div>
    <w:div w:id="800614331">
      <w:bodyDiv w:val="1"/>
      <w:marLeft w:val="0"/>
      <w:marRight w:val="0"/>
      <w:marTop w:val="0"/>
      <w:marBottom w:val="0"/>
      <w:divBdr>
        <w:top w:val="none" w:sz="0" w:space="0" w:color="auto"/>
        <w:left w:val="none" w:sz="0" w:space="0" w:color="auto"/>
        <w:bottom w:val="none" w:sz="0" w:space="0" w:color="auto"/>
        <w:right w:val="none" w:sz="0" w:space="0" w:color="auto"/>
      </w:divBdr>
    </w:div>
    <w:div w:id="805123753">
      <w:bodyDiv w:val="1"/>
      <w:marLeft w:val="0"/>
      <w:marRight w:val="0"/>
      <w:marTop w:val="0"/>
      <w:marBottom w:val="0"/>
      <w:divBdr>
        <w:top w:val="none" w:sz="0" w:space="0" w:color="auto"/>
        <w:left w:val="none" w:sz="0" w:space="0" w:color="auto"/>
        <w:bottom w:val="none" w:sz="0" w:space="0" w:color="auto"/>
        <w:right w:val="none" w:sz="0" w:space="0" w:color="auto"/>
      </w:divBdr>
    </w:div>
    <w:div w:id="809396141">
      <w:bodyDiv w:val="1"/>
      <w:marLeft w:val="0"/>
      <w:marRight w:val="0"/>
      <w:marTop w:val="0"/>
      <w:marBottom w:val="0"/>
      <w:divBdr>
        <w:top w:val="none" w:sz="0" w:space="0" w:color="auto"/>
        <w:left w:val="none" w:sz="0" w:space="0" w:color="auto"/>
        <w:bottom w:val="none" w:sz="0" w:space="0" w:color="auto"/>
        <w:right w:val="none" w:sz="0" w:space="0" w:color="auto"/>
      </w:divBdr>
    </w:div>
    <w:div w:id="815923533">
      <w:bodyDiv w:val="1"/>
      <w:marLeft w:val="0"/>
      <w:marRight w:val="0"/>
      <w:marTop w:val="0"/>
      <w:marBottom w:val="0"/>
      <w:divBdr>
        <w:top w:val="none" w:sz="0" w:space="0" w:color="auto"/>
        <w:left w:val="none" w:sz="0" w:space="0" w:color="auto"/>
        <w:bottom w:val="none" w:sz="0" w:space="0" w:color="auto"/>
        <w:right w:val="none" w:sz="0" w:space="0" w:color="auto"/>
      </w:divBdr>
    </w:div>
    <w:div w:id="823929550">
      <w:bodyDiv w:val="1"/>
      <w:marLeft w:val="0"/>
      <w:marRight w:val="0"/>
      <w:marTop w:val="0"/>
      <w:marBottom w:val="0"/>
      <w:divBdr>
        <w:top w:val="none" w:sz="0" w:space="0" w:color="auto"/>
        <w:left w:val="none" w:sz="0" w:space="0" w:color="auto"/>
        <w:bottom w:val="none" w:sz="0" w:space="0" w:color="auto"/>
        <w:right w:val="none" w:sz="0" w:space="0" w:color="auto"/>
      </w:divBdr>
    </w:div>
    <w:div w:id="831219312">
      <w:bodyDiv w:val="1"/>
      <w:marLeft w:val="0"/>
      <w:marRight w:val="0"/>
      <w:marTop w:val="0"/>
      <w:marBottom w:val="0"/>
      <w:divBdr>
        <w:top w:val="none" w:sz="0" w:space="0" w:color="auto"/>
        <w:left w:val="none" w:sz="0" w:space="0" w:color="auto"/>
        <w:bottom w:val="none" w:sz="0" w:space="0" w:color="auto"/>
        <w:right w:val="none" w:sz="0" w:space="0" w:color="auto"/>
      </w:divBdr>
    </w:div>
    <w:div w:id="832257484">
      <w:bodyDiv w:val="1"/>
      <w:marLeft w:val="0"/>
      <w:marRight w:val="0"/>
      <w:marTop w:val="0"/>
      <w:marBottom w:val="0"/>
      <w:divBdr>
        <w:top w:val="none" w:sz="0" w:space="0" w:color="auto"/>
        <w:left w:val="none" w:sz="0" w:space="0" w:color="auto"/>
        <w:bottom w:val="none" w:sz="0" w:space="0" w:color="auto"/>
        <w:right w:val="none" w:sz="0" w:space="0" w:color="auto"/>
      </w:divBdr>
    </w:div>
    <w:div w:id="838928247">
      <w:bodyDiv w:val="1"/>
      <w:marLeft w:val="0"/>
      <w:marRight w:val="0"/>
      <w:marTop w:val="0"/>
      <w:marBottom w:val="0"/>
      <w:divBdr>
        <w:top w:val="none" w:sz="0" w:space="0" w:color="auto"/>
        <w:left w:val="none" w:sz="0" w:space="0" w:color="auto"/>
        <w:bottom w:val="none" w:sz="0" w:space="0" w:color="auto"/>
        <w:right w:val="none" w:sz="0" w:space="0" w:color="auto"/>
      </w:divBdr>
    </w:div>
    <w:div w:id="852963156">
      <w:bodyDiv w:val="1"/>
      <w:marLeft w:val="0"/>
      <w:marRight w:val="0"/>
      <w:marTop w:val="0"/>
      <w:marBottom w:val="0"/>
      <w:divBdr>
        <w:top w:val="none" w:sz="0" w:space="0" w:color="auto"/>
        <w:left w:val="none" w:sz="0" w:space="0" w:color="auto"/>
        <w:bottom w:val="none" w:sz="0" w:space="0" w:color="auto"/>
        <w:right w:val="none" w:sz="0" w:space="0" w:color="auto"/>
      </w:divBdr>
    </w:div>
    <w:div w:id="858618812">
      <w:bodyDiv w:val="1"/>
      <w:marLeft w:val="0"/>
      <w:marRight w:val="0"/>
      <w:marTop w:val="0"/>
      <w:marBottom w:val="0"/>
      <w:divBdr>
        <w:top w:val="none" w:sz="0" w:space="0" w:color="auto"/>
        <w:left w:val="none" w:sz="0" w:space="0" w:color="auto"/>
        <w:bottom w:val="none" w:sz="0" w:space="0" w:color="auto"/>
        <w:right w:val="none" w:sz="0" w:space="0" w:color="auto"/>
      </w:divBdr>
    </w:div>
    <w:div w:id="863135747">
      <w:bodyDiv w:val="1"/>
      <w:marLeft w:val="0"/>
      <w:marRight w:val="0"/>
      <w:marTop w:val="0"/>
      <w:marBottom w:val="0"/>
      <w:divBdr>
        <w:top w:val="none" w:sz="0" w:space="0" w:color="auto"/>
        <w:left w:val="none" w:sz="0" w:space="0" w:color="auto"/>
        <w:bottom w:val="none" w:sz="0" w:space="0" w:color="auto"/>
        <w:right w:val="none" w:sz="0" w:space="0" w:color="auto"/>
      </w:divBdr>
    </w:div>
    <w:div w:id="867763910">
      <w:bodyDiv w:val="1"/>
      <w:marLeft w:val="0"/>
      <w:marRight w:val="0"/>
      <w:marTop w:val="0"/>
      <w:marBottom w:val="0"/>
      <w:divBdr>
        <w:top w:val="none" w:sz="0" w:space="0" w:color="auto"/>
        <w:left w:val="none" w:sz="0" w:space="0" w:color="auto"/>
        <w:bottom w:val="none" w:sz="0" w:space="0" w:color="auto"/>
        <w:right w:val="none" w:sz="0" w:space="0" w:color="auto"/>
      </w:divBdr>
    </w:div>
    <w:div w:id="874924406">
      <w:bodyDiv w:val="1"/>
      <w:marLeft w:val="0"/>
      <w:marRight w:val="0"/>
      <w:marTop w:val="0"/>
      <w:marBottom w:val="0"/>
      <w:divBdr>
        <w:top w:val="none" w:sz="0" w:space="0" w:color="auto"/>
        <w:left w:val="none" w:sz="0" w:space="0" w:color="auto"/>
        <w:bottom w:val="none" w:sz="0" w:space="0" w:color="auto"/>
        <w:right w:val="none" w:sz="0" w:space="0" w:color="auto"/>
      </w:divBdr>
    </w:div>
    <w:div w:id="876820402">
      <w:bodyDiv w:val="1"/>
      <w:marLeft w:val="0"/>
      <w:marRight w:val="0"/>
      <w:marTop w:val="0"/>
      <w:marBottom w:val="0"/>
      <w:divBdr>
        <w:top w:val="none" w:sz="0" w:space="0" w:color="auto"/>
        <w:left w:val="none" w:sz="0" w:space="0" w:color="auto"/>
        <w:bottom w:val="none" w:sz="0" w:space="0" w:color="auto"/>
        <w:right w:val="none" w:sz="0" w:space="0" w:color="auto"/>
      </w:divBdr>
    </w:div>
    <w:div w:id="895511443">
      <w:bodyDiv w:val="1"/>
      <w:marLeft w:val="0"/>
      <w:marRight w:val="0"/>
      <w:marTop w:val="0"/>
      <w:marBottom w:val="0"/>
      <w:divBdr>
        <w:top w:val="none" w:sz="0" w:space="0" w:color="auto"/>
        <w:left w:val="none" w:sz="0" w:space="0" w:color="auto"/>
        <w:bottom w:val="none" w:sz="0" w:space="0" w:color="auto"/>
        <w:right w:val="none" w:sz="0" w:space="0" w:color="auto"/>
      </w:divBdr>
    </w:div>
    <w:div w:id="913316531">
      <w:bodyDiv w:val="1"/>
      <w:marLeft w:val="0"/>
      <w:marRight w:val="0"/>
      <w:marTop w:val="0"/>
      <w:marBottom w:val="0"/>
      <w:divBdr>
        <w:top w:val="none" w:sz="0" w:space="0" w:color="auto"/>
        <w:left w:val="none" w:sz="0" w:space="0" w:color="auto"/>
        <w:bottom w:val="none" w:sz="0" w:space="0" w:color="auto"/>
        <w:right w:val="none" w:sz="0" w:space="0" w:color="auto"/>
      </w:divBdr>
    </w:div>
    <w:div w:id="916012706">
      <w:bodyDiv w:val="1"/>
      <w:marLeft w:val="0"/>
      <w:marRight w:val="0"/>
      <w:marTop w:val="0"/>
      <w:marBottom w:val="0"/>
      <w:divBdr>
        <w:top w:val="none" w:sz="0" w:space="0" w:color="auto"/>
        <w:left w:val="none" w:sz="0" w:space="0" w:color="auto"/>
        <w:bottom w:val="none" w:sz="0" w:space="0" w:color="auto"/>
        <w:right w:val="none" w:sz="0" w:space="0" w:color="auto"/>
      </w:divBdr>
    </w:div>
    <w:div w:id="917324307">
      <w:bodyDiv w:val="1"/>
      <w:marLeft w:val="0"/>
      <w:marRight w:val="0"/>
      <w:marTop w:val="0"/>
      <w:marBottom w:val="0"/>
      <w:divBdr>
        <w:top w:val="none" w:sz="0" w:space="0" w:color="auto"/>
        <w:left w:val="none" w:sz="0" w:space="0" w:color="auto"/>
        <w:bottom w:val="none" w:sz="0" w:space="0" w:color="auto"/>
        <w:right w:val="none" w:sz="0" w:space="0" w:color="auto"/>
      </w:divBdr>
    </w:div>
    <w:div w:id="920331253">
      <w:bodyDiv w:val="1"/>
      <w:marLeft w:val="0"/>
      <w:marRight w:val="0"/>
      <w:marTop w:val="0"/>
      <w:marBottom w:val="0"/>
      <w:divBdr>
        <w:top w:val="none" w:sz="0" w:space="0" w:color="auto"/>
        <w:left w:val="none" w:sz="0" w:space="0" w:color="auto"/>
        <w:bottom w:val="none" w:sz="0" w:space="0" w:color="auto"/>
        <w:right w:val="none" w:sz="0" w:space="0" w:color="auto"/>
      </w:divBdr>
    </w:div>
    <w:div w:id="922179608">
      <w:bodyDiv w:val="1"/>
      <w:marLeft w:val="0"/>
      <w:marRight w:val="0"/>
      <w:marTop w:val="0"/>
      <w:marBottom w:val="0"/>
      <w:divBdr>
        <w:top w:val="none" w:sz="0" w:space="0" w:color="auto"/>
        <w:left w:val="none" w:sz="0" w:space="0" w:color="auto"/>
        <w:bottom w:val="none" w:sz="0" w:space="0" w:color="auto"/>
        <w:right w:val="none" w:sz="0" w:space="0" w:color="auto"/>
      </w:divBdr>
    </w:div>
    <w:div w:id="926501265">
      <w:bodyDiv w:val="1"/>
      <w:marLeft w:val="0"/>
      <w:marRight w:val="0"/>
      <w:marTop w:val="0"/>
      <w:marBottom w:val="0"/>
      <w:divBdr>
        <w:top w:val="none" w:sz="0" w:space="0" w:color="auto"/>
        <w:left w:val="none" w:sz="0" w:space="0" w:color="auto"/>
        <w:bottom w:val="none" w:sz="0" w:space="0" w:color="auto"/>
        <w:right w:val="none" w:sz="0" w:space="0" w:color="auto"/>
      </w:divBdr>
    </w:div>
    <w:div w:id="927269249">
      <w:bodyDiv w:val="1"/>
      <w:marLeft w:val="0"/>
      <w:marRight w:val="0"/>
      <w:marTop w:val="0"/>
      <w:marBottom w:val="0"/>
      <w:divBdr>
        <w:top w:val="none" w:sz="0" w:space="0" w:color="auto"/>
        <w:left w:val="none" w:sz="0" w:space="0" w:color="auto"/>
        <w:bottom w:val="none" w:sz="0" w:space="0" w:color="auto"/>
        <w:right w:val="none" w:sz="0" w:space="0" w:color="auto"/>
      </w:divBdr>
    </w:div>
    <w:div w:id="928275247">
      <w:bodyDiv w:val="1"/>
      <w:marLeft w:val="0"/>
      <w:marRight w:val="0"/>
      <w:marTop w:val="0"/>
      <w:marBottom w:val="0"/>
      <w:divBdr>
        <w:top w:val="none" w:sz="0" w:space="0" w:color="auto"/>
        <w:left w:val="none" w:sz="0" w:space="0" w:color="auto"/>
        <w:bottom w:val="none" w:sz="0" w:space="0" w:color="auto"/>
        <w:right w:val="none" w:sz="0" w:space="0" w:color="auto"/>
      </w:divBdr>
    </w:div>
    <w:div w:id="931595931">
      <w:bodyDiv w:val="1"/>
      <w:marLeft w:val="0"/>
      <w:marRight w:val="0"/>
      <w:marTop w:val="0"/>
      <w:marBottom w:val="0"/>
      <w:divBdr>
        <w:top w:val="none" w:sz="0" w:space="0" w:color="auto"/>
        <w:left w:val="none" w:sz="0" w:space="0" w:color="auto"/>
        <w:bottom w:val="none" w:sz="0" w:space="0" w:color="auto"/>
        <w:right w:val="none" w:sz="0" w:space="0" w:color="auto"/>
      </w:divBdr>
    </w:div>
    <w:div w:id="934896292">
      <w:bodyDiv w:val="1"/>
      <w:marLeft w:val="0"/>
      <w:marRight w:val="0"/>
      <w:marTop w:val="0"/>
      <w:marBottom w:val="0"/>
      <w:divBdr>
        <w:top w:val="none" w:sz="0" w:space="0" w:color="auto"/>
        <w:left w:val="none" w:sz="0" w:space="0" w:color="auto"/>
        <w:bottom w:val="none" w:sz="0" w:space="0" w:color="auto"/>
        <w:right w:val="none" w:sz="0" w:space="0" w:color="auto"/>
      </w:divBdr>
    </w:div>
    <w:div w:id="935557060">
      <w:bodyDiv w:val="1"/>
      <w:marLeft w:val="0"/>
      <w:marRight w:val="0"/>
      <w:marTop w:val="0"/>
      <w:marBottom w:val="0"/>
      <w:divBdr>
        <w:top w:val="none" w:sz="0" w:space="0" w:color="auto"/>
        <w:left w:val="none" w:sz="0" w:space="0" w:color="auto"/>
        <w:bottom w:val="none" w:sz="0" w:space="0" w:color="auto"/>
        <w:right w:val="none" w:sz="0" w:space="0" w:color="auto"/>
      </w:divBdr>
    </w:div>
    <w:div w:id="937323709">
      <w:bodyDiv w:val="1"/>
      <w:marLeft w:val="0"/>
      <w:marRight w:val="0"/>
      <w:marTop w:val="0"/>
      <w:marBottom w:val="0"/>
      <w:divBdr>
        <w:top w:val="none" w:sz="0" w:space="0" w:color="auto"/>
        <w:left w:val="none" w:sz="0" w:space="0" w:color="auto"/>
        <w:bottom w:val="none" w:sz="0" w:space="0" w:color="auto"/>
        <w:right w:val="none" w:sz="0" w:space="0" w:color="auto"/>
      </w:divBdr>
    </w:div>
    <w:div w:id="942998488">
      <w:bodyDiv w:val="1"/>
      <w:marLeft w:val="0"/>
      <w:marRight w:val="0"/>
      <w:marTop w:val="0"/>
      <w:marBottom w:val="0"/>
      <w:divBdr>
        <w:top w:val="none" w:sz="0" w:space="0" w:color="auto"/>
        <w:left w:val="none" w:sz="0" w:space="0" w:color="auto"/>
        <w:bottom w:val="none" w:sz="0" w:space="0" w:color="auto"/>
        <w:right w:val="none" w:sz="0" w:space="0" w:color="auto"/>
      </w:divBdr>
    </w:div>
    <w:div w:id="951597501">
      <w:bodyDiv w:val="1"/>
      <w:marLeft w:val="0"/>
      <w:marRight w:val="0"/>
      <w:marTop w:val="0"/>
      <w:marBottom w:val="0"/>
      <w:divBdr>
        <w:top w:val="none" w:sz="0" w:space="0" w:color="auto"/>
        <w:left w:val="none" w:sz="0" w:space="0" w:color="auto"/>
        <w:bottom w:val="none" w:sz="0" w:space="0" w:color="auto"/>
        <w:right w:val="none" w:sz="0" w:space="0" w:color="auto"/>
      </w:divBdr>
    </w:div>
    <w:div w:id="964887542">
      <w:bodyDiv w:val="1"/>
      <w:marLeft w:val="0"/>
      <w:marRight w:val="0"/>
      <w:marTop w:val="0"/>
      <w:marBottom w:val="0"/>
      <w:divBdr>
        <w:top w:val="none" w:sz="0" w:space="0" w:color="auto"/>
        <w:left w:val="none" w:sz="0" w:space="0" w:color="auto"/>
        <w:bottom w:val="none" w:sz="0" w:space="0" w:color="auto"/>
        <w:right w:val="none" w:sz="0" w:space="0" w:color="auto"/>
      </w:divBdr>
    </w:div>
    <w:div w:id="966546114">
      <w:bodyDiv w:val="1"/>
      <w:marLeft w:val="0"/>
      <w:marRight w:val="0"/>
      <w:marTop w:val="0"/>
      <w:marBottom w:val="0"/>
      <w:divBdr>
        <w:top w:val="none" w:sz="0" w:space="0" w:color="auto"/>
        <w:left w:val="none" w:sz="0" w:space="0" w:color="auto"/>
        <w:bottom w:val="none" w:sz="0" w:space="0" w:color="auto"/>
        <w:right w:val="none" w:sz="0" w:space="0" w:color="auto"/>
      </w:divBdr>
    </w:div>
    <w:div w:id="967011579">
      <w:bodyDiv w:val="1"/>
      <w:marLeft w:val="0"/>
      <w:marRight w:val="0"/>
      <w:marTop w:val="0"/>
      <w:marBottom w:val="0"/>
      <w:divBdr>
        <w:top w:val="none" w:sz="0" w:space="0" w:color="auto"/>
        <w:left w:val="none" w:sz="0" w:space="0" w:color="auto"/>
        <w:bottom w:val="none" w:sz="0" w:space="0" w:color="auto"/>
        <w:right w:val="none" w:sz="0" w:space="0" w:color="auto"/>
      </w:divBdr>
    </w:div>
    <w:div w:id="974221117">
      <w:bodyDiv w:val="1"/>
      <w:marLeft w:val="0"/>
      <w:marRight w:val="0"/>
      <w:marTop w:val="0"/>
      <w:marBottom w:val="0"/>
      <w:divBdr>
        <w:top w:val="none" w:sz="0" w:space="0" w:color="auto"/>
        <w:left w:val="none" w:sz="0" w:space="0" w:color="auto"/>
        <w:bottom w:val="none" w:sz="0" w:space="0" w:color="auto"/>
        <w:right w:val="none" w:sz="0" w:space="0" w:color="auto"/>
      </w:divBdr>
    </w:div>
    <w:div w:id="977489789">
      <w:bodyDiv w:val="1"/>
      <w:marLeft w:val="0"/>
      <w:marRight w:val="0"/>
      <w:marTop w:val="0"/>
      <w:marBottom w:val="0"/>
      <w:divBdr>
        <w:top w:val="none" w:sz="0" w:space="0" w:color="auto"/>
        <w:left w:val="none" w:sz="0" w:space="0" w:color="auto"/>
        <w:bottom w:val="none" w:sz="0" w:space="0" w:color="auto"/>
        <w:right w:val="none" w:sz="0" w:space="0" w:color="auto"/>
      </w:divBdr>
    </w:div>
    <w:div w:id="982348141">
      <w:bodyDiv w:val="1"/>
      <w:marLeft w:val="0"/>
      <w:marRight w:val="0"/>
      <w:marTop w:val="0"/>
      <w:marBottom w:val="0"/>
      <w:divBdr>
        <w:top w:val="none" w:sz="0" w:space="0" w:color="auto"/>
        <w:left w:val="none" w:sz="0" w:space="0" w:color="auto"/>
        <w:bottom w:val="none" w:sz="0" w:space="0" w:color="auto"/>
        <w:right w:val="none" w:sz="0" w:space="0" w:color="auto"/>
      </w:divBdr>
    </w:div>
    <w:div w:id="988244426">
      <w:bodyDiv w:val="1"/>
      <w:marLeft w:val="0"/>
      <w:marRight w:val="0"/>
      <w:marTop w:val="0"/>
      <w:marBottom w:val="0"/>
      <w:divBdr>
        <w:top w:val="none" w:sz="0" w:space="0" w:color="auto"/>
        <w:left w:val="none" w:sz="0" w:space="0" w:color="auto"/>
        <w:bottom w:val="none" w:sz="0" w:space="0" w:color="auto"/>
        <w:right w:val="none" w:sz="0" w:space="0" w:color="auto"/>
      </w:divBdr>
    </w:div>
    <w:div w:id="994802092">
      <w:bodyDiv w:val="1"/>
      <w:marLeft w:val="0"/>
      <w:marRight w:val="0"/>
      <w:marTop w:val="0"/>
      <w:marBottom w:val="0"/>
      <w:divBdr>
        <w:top w:val="none" w:sz="0" w:space="0" w:color="auto"/>
        <w:left w:val="none" w:sz="0" w:space="0" w:color="auto"/>
        <w:bottom w:val="none" w:sz="0" w:space="0" w:color="auto"/>
        <w:right w:val="none" w:sz="0" w:space="0" w:color="auto"/>
      </w:divBdr>
    </w:div>
    <w:div w:id="1004744228">
      <w:bodyDiv w:val="1"/>
      <w:marLeft w:val="0"/>
      <w:marRight w:val="0"/>
      <w:marTop w:val="0"/>
      <w:marBottom w:val="0"/>
      <w:divBdr>
        <w:top w:val="none" w:sz="0" w:space="0" w:color="auto"/>
        <w:left w:val="none" w:sz="0" w:space="0" w:color="auto"/>
        <w:bottom w:val="none" w:sz="0" w:space="0" w:color="auto"/>
        <w:right w:val="none" w:sz="0" w:space="0" w:color="auto"/>
      </w:divBdr>
    </w:div>
    <w:div w:id="1004894662">
      <w:bodyDiv w:val="1"/>
      <w:marLeft w:val="0"/>
      <w:marRight w:val="0"/>
      <w:marTop w:val="0"/>
      <w:marBottom w:val="0"/>
      <w:divBdr>
        <w:top w:val="none" w:sz="0" w:space="0" w:color="auto"/>
        <w:left w:val="none" w:sz="0" w:space="0" w:color="auto"/>
        <w:bottom w:val="none" w:sz="0" w:space="0" w:color="auto"/>
        <w:right w:val="none" w:sz="0" w:space="0" w:color="auto"/>
      </w:divBdr>
    </w:div>
    <w:div w:id="1020158845">
      <w:bodyDiv w:val="1"/>
      <w:marLeft w:val="0"/>
      <w:marRight w:val="0"/>
      <w:marTop w:val="0"/>
      <w:marBottom w:val="0"/>
      <w:divBdr>
        <w:top w:val="none" w:sz="0" w:space="0" w:color="auto"/>
        <w:left w:val="none" w:sz="0" w:space="0" w:color="auto"/>
        <w:bottom w:val="none" w:sz="0" w:space="0" w:color="auto"/>
        <w:right w:val="none" w:sz="0" w:space="0" w:color="auto"/>
      </w:divBdr>
    </w:div>
    <w:div w:id="1024133010">
      <w:bodyDiv w:val="1"/>
      <w:marLeft w:val="0"/>
      <w:marRight w:val="0"/>
      <w:marTop w:val="0"/>
      <w:marBottom w:val="0"/>
      <w:divBdr>
        <w:top w:val="none" w:sz="0" w:space="0" w:color="auto"/>
        <w:left w:val="none" w:sz="0" w:space="0" w:color="auto"/>
        <w:bottom w:val="none" w:sz="0" w:space="0" w:color="auto"/>
        <w:right w:val="none" w:sz="0" w:space="0" w:color="auto"/>
      </w:divBdr>
    </w:div>
    <w:div w:id="1028137872">
      <w:bodyDiv w:val="1"/>
      <w:marLeft w:val="0"/>
      <w:marRight w:val="0"/>
      <w:marTop w:val="0"/>
      <w:marBottom w:val="0"/>
      <w:divBdr>
        <w:top w:val="none" w:sz="0" w:space="0" w:color="auto"/>
        <w:left w:val="none" w:sz="0" w:space="0" w:color="auto"/>
        <w:bottom w:val="none" w:sz="0" w:space="0" w:color="auto"/>
        <w:right w:val="none" w:sz="0" w:space="0" w:color="auto"/>
      </w:divBdr>
    </w:div>
    <w:div w:id="1032652874">
      <w:bodyDiv w:val="1"/>
      <w:marLeft w:val="0"/>
      <w:marRight w:val="0"/>
      <w:marTop w:val="0"/>
      <w:marBottom w:val="0"/>
      <w:divBdr>
        <w:top w:val="none" w:sz="0" w:space="0" w:color="auto"/>
        <w:left w:val="none" w:sz="0" w:space="0" w:color="auto"/>
        <w:bottom w:val="none" w:sz="0" w:space="0" w:color="auto"/>
        <w:right w:val="none" w:sz="0" w:space="0" w:color="auto"/>
      </w:divBdr>
    </w:div>
    <w:div w:id="1051618478">
      <w:bodyDiv w:val="1"/>
      <w:marLeft w:val="0"/>
      <w:marRight w:val="0"/>
      <w:marTop w:val="0"/>
      <w:marBottom w:val="0"/>
      <w:divBdr>
        <w:top w:val="none" w:sz="0" w:space="0" w:color="auto"/>
        <w:left w:val="none" w:sz="0" w:space="0" w:color="auto"/>
        <w:bottom w:val="none" w:sz="0" w:space="0" w:color="auto"/>
        <w:right w:val="none" w:sz="0" w:space="0" w:color="auto"/>
      </w:divBdr>
    </w:div>
    <w:div w:id="1052269629">
      <w:bodyDiv w:val="1"/>
      <w:marLeft w:val="0"/>
      <w:marRight w:val="0"/>
      <w:marTop w:val="0"/>
      <w:marBottom w:val="0"/>
      <w:divBdr>
        <w:top w:val="none" w:sz="0" w:space="0" w:color="auto"/>
        <w:left w:val="none" w:sz="0" w:space="0" w:color="auto"/>
        <w:bottom w:val="none" w:sz="0" w:space="0" w:color="auto"/>
        <w:right w:val="none" w:sz="0" w:space="0" w:color="auto"/>
      </w:divBdr>
    </w:div>
    <w:div w:id="1062411638">
      <w:bodyDiv w:val="1"/>
      <w:marLeft w:val="0"/>
      <w:marRight w:val="0"/>
      <w:marTop w:val="0"/>
      <w:marBottom w:val="0"/>
      <w:divBdr>
        <w:top w:val="none" w:sz="0" w:space="0" w:color="auto"/>
        <w:left w:val="none" w:sz="0" w:space="0" w:color="auto"/>
        <w:bottom w:val="none" w:sz="0" w:space="0" w:color="auto"/>
        <w:right w:val="none" w:sz="0" w:space="0" w:color="auto"/>
      </w:divBdr>
    </w:div>
    <w:div w:id="1067218571">
      <w:bodyDiv w:val="1"/>
      <w:marLeft w:val="0"/>
      <w:marRight w:val="0"/>
      <w:marTop w:val="0"/>
      <w:marBottom w:val="0"/>
      <w:divBdr>
        <w:top w:val="none" w:sz="0" w:space="0" w:color="auto"/>
        <w:left w:val="none" w:sz="0" w:space="0" w:color="auto"/>
        <w:bottom w:val="none" w:sz="0" w:space="0" w:color="auto"/>
        <w:right w:val="none" w:sz="0" w:space="0" w:color="auto"/>
      </w:divBdr>
    </w:div>
    <w:div w:id="1076123548">
      <w:bodyDiv w:val="1"/>
      <w:marLeft w:val="0"/>
      <w:marRight w:val="0"/>
      <w:marTop w:val="0"/>
      <w:marBottom w:val="0"/>
      <w:divBdr>
        <w:top w:val="none" w:sz="0" w:space="0" w:color="auto"/>
        <w:left w:val="none" w:sz="0" w:space="0" w:color="auto"/>
        <w:bottom w:val="none" w:sz="0" w:space="0" w:color="auto"/>
        <w:right w:val="none" w:sz="0" w:space="0" w:color="auto"/>
      </w:divBdr>
    </w:div>
    <w:div w:id="1089885240">
      <w:bodyDiv w:val="1"/>
      <w:marLeft w:val="0"/>
      <w:marRight w:val="0"/>
      <w:marTop w:val="0"/>
      <w:marBottom w:val="0"/>
      <w:divBdr>
        <w:top w:val="none" w:sz="0" w:space="0" w:color="auto"/>
        <w:left w:val="none" w:sz="0" w:space="0" w:color="auto"/>
        <w:bottom w:val="none" w:sz="0" w:space="0" w:color="auto"/>
        <w:right w:val="none" w:sz="0" w:space="0" w:color="auto"/>
      </w:divBdr>
    </w:div>
    <w:div w:id="1090614872">
      <w:bodyDiv w:val="1"/>
      <w:marLeft w:val="0"/>
      <w:marRight w:val="0"/>
      <w:marTop w:val="0"/>
      <w:marBottom w:val="0"/>
      <w:divBdr>
        <w:top w:val="none" w:sz="0" w:space="0" w:color="auto"/>
        <w:left w:val="none" w:sz="0" w:space="0" w:color="auto"/>
        <w:bottom w:val="none" w:sz="0" w:space="0" w:color="auto"/>
        <w:right w:val="none" w:sz="0" w:space="0" w:color="auto"/>
      </w:divBdr>
    </w:div>
    <w:div w:id="1121916316">
      <w:bodyDiv w:val="1"/>
      <w:marLeft w:val="0"/>
      <w:marRight w:val="0"/>
      <w:marTop w:val="0"/>
      <w:marBottom w:val="0"/>
      <w:divBdr>
        <w:top w:val="none" w:sz="0" w:space="0" w:color="auto"/>
        <w:left w:val="none" w:sz="0" w:space="0" w:color="auto"/>
        <w:bottom w:val="none" w:sz="0" w:space="0" w:color="auto"/>
        <w:right w:val="none" w:sz="0" w:space="0" w:color="auto"/>
      </w:divBdr>
    </w:div>
    <w:div w:id="1123815577">
      <w:bodyDiv w:val="1"/>
      <w:marLeft w:val="0"/>
      <w:marRight w:val="0"/>
      <w:marTop w:val="0"/>
      <w:marBottom w:val="0"/>
      <w:divBdr>
        <w:top w:val="none" w:sz="0" w:space="0" w:color="auto"/>
        <w:left w:val="none" w:sz="0" w:space="0" w:color="auto"/>
        <w:bottom w:val="none" w:sz="0" w:space="0" w:color="auto"/>
        <w:right w:val="none" w:sz="0" w:space="0" w:color="auto"/>
      </w:divBdr>
    </w:div>
    <w:div w:id="1127313593">
      <w:bodyDiv w:val="1"/>
      <w:marLeft w:val="0"/>
      <w:marRight w:val="0"/>
      <w:marTop w:val="0"/>
      <w:marBottom w:val="0"/>
      <w:divBdr>
        <w:top w:val="none" w:sz="0" w:space="0" w:color="auto"/>
        <w:left w:val="none" w:sz="0" w:space="0" w:color="auto"/>
        <w:bottom w:val="none" w:sz="0" w:space="0" w:color="auto"/>
        <w:right w:val="none" w:sz="0" w:space="0" w:color="auto"/>
      </w:divBdr>
    </w:div>
    <w:div w:id="1128621176">
      <w:bodyDiv w:val="1"/>
      <w:marLeft w:val="0"/>
      <w:marRight w:val="0"/>
      <w:marTop w:val="0"/>
      <w:marBottom w:val="0"/>
      <w:divBdr>
        <w:top w:val="none" w:sz="0" w:space="0" w:color="auto"/>
        <w:left w:val="none" w:sz="0" w:space="0" w:color="auto"/>
        <w:bottom w:val="none" w:sz="0" w:space="0" w:color="auto"/>
        <w:right w:val="none" w:sz="0" w:space="0" w:color="auto"/>
      </w:divBdr>
    </w:div>
    <w:div w:id="1135492170">
      <w:bodyDiv w:val="1"/>
      <w:marLeft w:val="0"/>
      <w:marRight w:val="0"/>
      <w:marTop w:val="0"/>
      <w:marBottom w:val="0"/>
      <w:divBdr>
        <w:top w:val="none" w:sz="0" w:space="0" w:color="auto"/>
        <w:left w:val="none" w:sz="0" w:space="0" w:color="auto"/>
        <w:bottom w:val="none" w:sz="0" w:space="0" w:color="auto"/>
        <w:right w:val="none" w:sz="0" w:space="0" w:color="auto"/>
      </w:divBdr>
    </w:div>
    <w:div w:id="1152059879">
      <w:bodyDiv w:val="1"/>
      <w:marLeft w:val="0"/>
      <w:marRight w:val="0"/>
      <w:marTop w:val="0"/>
      <w:marBottom w:val="0"/>
      <w:divBdr>
        <w:top w:val="none" w:sz="0" w:space="0" w:color="auto"/>
        <w:left w:val="none" w:sz="0" w:space="0" w:color="auto"/>
        <w:bottom w:val="none" w:sz="0" w:space="0" w:color="auto"/>
        <w:right w:val="none" w:sz="0" w:space="0" w:color="auto"/>
      </w:divBdr>
    </w:div>
    <w:div w:id="1153571551">
      <w:bodyDiv w:val="1"/>
      <w:marLeft w:val="0"/>
      <w:marRight w:val="0"/>
      <w:marTop w:val="0"/>
      <w:marBottom w:val="0"/>
      <w:divBdr>
        <w:top w:val="none" w:sz="0" w:space="0" w:color="auto"/>
        <w:left w:val="none" w:sz="0" w:space="0" w:color="auto"/>
        <w:bottom w:val="none" w:sz="0" w:space="0" w:color="auto"/>
        <w:right w:val="none" w:sz="0" w:space="0" w:color="auto"/>
      </w:divBdr>
    </w:div>
    <w:div w:id="1170103386">
      <w:bodyDiv w:val="1"/>
      <w:marLeft w:val="0"/>
      <w:marRight w:val="0"/>
      <w:marTop w:val="0"/>
      <w:marBottom w:val="0"/>
      <w:divBdr>
        <w:top w:val="none" w:sz="0" w:space="0" w:color="auto"/>
        <w:left w:val="none" w:sz="0" w:space="0" w:color="auto"/>
        <w:bottom w:val="none" w:sz="0" w:space="0" w:color="auto"/>
        <w:right w:val="none" w:sz="0" w:space="0" w:color="auto"/>
      </w:divBdr>
    </w:div>
    <w:div w:id="1172187353">
      <w:bodyDiv w:val="1"/>
      <w:marLeft w:val="0"/>
      <w:marRight w:val="0"/>
      <w:marTop w:val="0"/>
      <w:marBottom w:val="0"/>
      <w:divBdr>
        <w:top w:val="none" w:sz="0" w:space="0" w:color="auto"/>
        <w:left w:val="none" w:sz="0" w:space="0" w:color="auto"/>
        <w:bottom w:val="none" w:sz="0" w:space="0" w:color="auto"/>
        <w:right w:val="none" w:sz="0" w:space="0" w:color="auto"/>
      </w:divBdr>
    </w:div>
    <w:div w:id="1183129998">
      <w:bodyDiv w:val="1"/>
      <w:marLeft w:val="0"/>
      <w:marRight w:val="0"/>
      <w:marTop w:val="0"/>
      <w:marBottom w:val="0"/>
      <w:divBdr>
        <w:top w:val="none" w:sz="0" w:space="0" w:color="auto"/>
        <w:left w:val="none" w:sz="0" w:space="0" w:color="auto"/>
        <w:bottom w:val="none" w:sz="0" w:space="0" w:color="auto"/>
        <w:right w:val="none" w:sz="0" w:space="0" w:color="auto"/>
      </w:divBdr>
    </w:div>
    <w:div w:id="1186363985">
      <w:bodyDiv w:val="1"/>
      <w:marLeft w:val="0"/>
      <w:marRight w:val="0"/>
      <w:marTop w:val="0"/>
      <w:marBottom w:val="0"/>
      <w:divBdr>
        <w:top w:val="none" w:sz="0" w:space="0" w:color="auto"/>
        <w:left w:val="none" w:sz="0" w:space="0" w:color="auto"/>
        <w:bottom w:val="none" w:sz="0" w:space="0" w:color="auto"/>
        <w:right w:val="none" w:sz="0" w:space="0" w:color="auto"/>
      </w:divBdr>
    </w:div>
    <w:div w:id="1189444747">
      <w:bodyDiv w:val="1"/>
      <w:marLeft w:val="0"/>
      <w:marRight w:val="0"/>
      <w:marTop w:val="0"/>
      <w:marBottom w:val="0"/>
      <w:divBdr>
        <w:top w:val="none" w:sz="0" w:space="0" w:color="auto"/>
        <w:left w:val="none" w:sz="0" w:space="0" w:color="auto"/>
        <w:bottom w:val="none" w:sz="0" w:space="0" w:color="auto"/>
        <w:right w:val="none" w:sz="0" w:space="0" w:color="auto"/>
      </w:divBdr>
    </w:div>
    <w:div w:id="1198662834">
      <w:bodyDiv w:val="1"/>
      <w:marLeft w:val="0"/>
      <w:marRight w:val="0"/>
      <w:marTop w:val="0"/>
      <w:marBottom w:val="0"/>
      <w:divBdr>
        <w:top w:val="none" w:sz="0" w:space="0" w:color="auto"/>
        <w:left w:val="none" w:sz="0" w:space="0" w:color="auto"/>
        <w:bottom w:val="none" w:sz="0" w:space="0" w:color="auto"/>
        <w:right w:val="none" w:sz="0" w:space="0" w:color="auto"/>
      </w:divBdr>
    </w:div>
    <w:div w:id="1199197699">
      <w:bodyDiv w:val="1"/>
      <w:marLeft w:val="0"/>
      <w:marRight w:val="0"/>
      <w:marTop w:val="0"/>
      <w:marBottom w:val="0"/>
      <w:divBdr>
        <w:top w:val="none" w:sz="0" w:space="0" w:color="auto"/>
        <w:left w:val="none" w:sz="0" w:space="0" w:color="auto"/>
        <w:bottom w:val="none" w:sz="0" w:space="0" w:color="auto"/>
        <w:right w:val="none" w:sz="0" w:space="0" w:color="auto"/>
      </w:divBdr>
    </w:div>
    <w:div w:id="1200971553">
      <w:bodyDiv w:val="1"/>
      <w:marLeft w:val="0"/>
      <w:marRight w:val="0"/>
      <w:marTop w:val="0"/>
      <w:marBottom w:val="0"/>
      <w:divBdr>
        <w:top w:val="none" w:sz="0" w:space="0" w:color="auto"/>
        <w:left w:val="none" w:sz="0" w:space="0" w:color="auto"/>
        <w:bottom w:val="none" w:sz="0" w:space="0" w:color="auto"/>
        <w:right w:val="none" w:sz="0" w:space="0" w:color="auto"/>
      </w:divBdr>
    </w:div>
    <w:div w:id="1202670817">
      <w:bodyDiv w:val="1"/>
      <w:marLeft w:val="0"/>
      <w:marRight w:val="0"/>
      <w:marTop w:val="0"/>
      <w:marBottom w:val="0"/>
      <w:divBdr>
        <w:top w:val="none" w:sz="0" w:space="0" w:color="auto"/>
        <w:left w:val="none" w:sz="0" w:space="0" w:color="auto"/>
        <w:bottom w:val="none" w:sz="0" w:space="0" w:color="auto"/>
        <w:right w:val="none" w:sz="0" w:space="0" w:color="auto"/>
      </w:divBdr>
    </w:div>
    <w:div w:id="1205869749">
      <w:bodyDiv w:val="1"/>
      <w:marLeft w:val="0"/>
      <w:marRight w:val="0"/>
      <w:marTop w:val="0"/>
      <w:marBottom w:val="0"/>
      <w:divBdr>
        <w:top w:val="none" w:sz="0" w:space="0" w:color="auto"/>
        <w:left w:val="none" w:sz="0" w:space="0" w:color="auto"/>
        <w:bottom w:val="none" w:sz="0" w:space="0" w:color="auto"/>
        <w:right w:val="none" w:sz="0" w:space="0" w:color="auto"/>
      </w:divBdr>
    </w:div>
    <w:div w:id="1211041077">
      <w:bodyDiv w:val="1"/>
      <w:marLeft w:val="0"/>
      <w:marRight w:val="0"/>
      <w:marTop w:val="0"/>
      <w:marBottom w:val="0"/>
      <w:divBdr>
        <w:top w:val="none" w:sz="0" w:space="0" w:color="auto"/>
        <w:left w:val="none" w:sz="0" w:space="0" w:color="auto"/>
        <w:bottom w:val="none" w:sz="0" w:space="0" w:color="auto"/>
        <w:right w:val="none" w:sz="0" w:space="0" w:color="auto"/>
      </w:divBdr>
    </w:div>
    <w:div w:id="1211110242">
      <w:bodyDiv w:val="1"/>
      <w:marLeft w:val="0"/>
      <w:marRight w:val="0"/>
      <w:marTop w:val="0"/>
      <w:marBottom w:val="0"/>
      <w:divBdr>
        <w:top w:val="none" w:sz="0" w:space="0" w:color="auto"/>
        <w:left w:val="none" w:sz="0" w:space="0" w:color="auto"/>
        <w:bottom w:val="none" w:sz="0" w:space="0" w:color="auto"/>
        <w:right w:val="none" w:sz="0" w:space="0" w:color="auto"/>
      </w:divBdr>
    </w:div>
    <w:div w:id="1211308823">
      <w:bodyDiv w:val="1"/>
      <w:marLeft w:val="0"/>
      <w:marRight w:val="0"/>
      <w:marTop w:val="0"/>
      <w:marBottom w:val="0"/>
      <w:divBdr>
        <w:top w:val="none" w:sz="0" w:space="0" w:color="auto"/>
        <w:left w:val="none" w:sz="0" w:space="0" w:color="auto"/>
        <w:bottom w:val="none" w:sz="0" w:space="0" w:color="auto"/>
        <w:right w:val="none" w:sz="0" w:space="0" w:color="auto"/>
      </w:divBdr>
    </w:div>
    <w:div w:id="1221014259">
      <w:bodyDiv w:val="1"/>
      <w:marLeft w:val="0"/>
      <w:marRight w:val="0"/>
      <w:marTop w:val="0"/>
      <w:marBottom w:val="0"/>
      <w:divBdr>
        <w:top w:val="none" w:sz="0" w:space="0" w:color="auto"/>
        <w:left w:val="none" w:sz="0" w:space="0" w:color="auto"/>
        <w:bottom w:val="none" w:sz="0" w:space="0" w:color="auto"/>
        <w:right w:val="none" w:sz="0" w:space="0" w:color="auto"/>
      </w:divBdr>
    </w:div>
    <w:div w:id="1227374791">
      <w:bodyDiv w:val="1"/>
      <w:marLeft w:val="0"/>
      <w:marRight w:val="0"/>
      <w:marTop w:val="0"/>
      <w:marBottom w:val="0"/>
      <w:divBdr>
        <w:top w:val="none" w:sz="0" w:space="0" w:color="auto"/>
        <w:left w:val="none" w:sz="0" w:space="0" w:color="auto"/>
        <w:bottom w:val="none" w:sz="0" w:space="0" w:color="auto"/>
        <w:right w:val="none" w:sz="0" w:space="0" w:color="auto"/>
      </w:divBdr>
    </w:div>
    <w:div w:id="1229340147">
      <w:bodyDiv w:val="1"/>
      <w:marLeft w:val="0"/>
      <w:marRight w:val="0"/>
      <w:marTop w:val="0"/>
      <w:marBottom w:val="0"/>
      <w:divBdr>
        <w:top w:val="none" w:sz="0" w:space="0" w:color="auto"/>
        <w:left w:val="none" w:sz="0" w:space="0" w:color="auto"/>
        <w:bottom w:val="none" w:sz="0" w:space="0" w:color="auto"/>
        <w:right w:val="none" w:sz="0" w:space="0" w:color="auto"/>
      </w:divBdr>
    </w:div>
    <w:div w:id="1239093449">
      <w:bodyDiv w:val="1"/>
      <w:marLeft w:val="0"/>
      <w:marRight w:val="0"/>
      <w:marTop w:val="0"/>
      <w:marBottom w:val="0"/>
      <w:divBdr>
        <w:top w:val="none" w:sz="0" w:space="0" w:color="auto"/>
        <w:left w:val="none" w:sz="0" w:space="0" w:color="auto"/>
        <w:bottom w:val="none" w:sz="0" w:space="0" w:color="auto"/>
        <w:right w:val="none" w:sz="0" w:space="0" w:color="auto"/>
      </w:divBdr>
    </w:div>
    <w:div w:id="1242372317">
      <w:bodyDiv w:val="1"/>
      <w:marLeft w:val="0"/>
      <w:marRight w:val="0"/>
      <w:marTop w:val="0"/>
      <w:marBottom w:val="0"/>
      <w:divBdr>
        <w:top w:val="none" w:sz="0" w:space="0" w:color="auto"/>
        <w:left w:val="none" w:sz="0" w:space="0" w:color="auto"/>
        <w:bottom w:val="none" w:sz="0" w:space="0" w:color="auto"/>
        <w:right w:val="none" w:sz="0" w:space="0" w:color="auto"/>
      </w:divBdr>
    </w:div>
    <w:div w:id="1263800549">
      <w:bodyDiv w:val="1"/>
      <w:marLeft w:val="0"/>
      <w:marRight w:val="0"/>
      <w:marTop w:val="0"/>
      <w:marBottom w:val="0"/>
      <w:divBdr>
        <w:top w:val="none" w:sz="0" w:space="0" w:color="auto"/>
        <w:left w:val="none" w:sz="0" w:space="0" w:color="auto"/>
        <w:bottom w:val="none" w:sz="0" w:space="0" w:color="auto"/>
        <w:right w:val="none" w:sz="0" w:space="0" w:color="auto"/>
      </w:divBdr>
    </w:div>
    <w:div w:id="1264411364">
      <w:bodyDiv w:val="1"/>
      <w:marLeft w:val="0"/>
      <w:marRight w:val="0"/>
      <w:marTop w:val="0"/>
      <w:marBottom w:val="0"/>
      <w:divBdr>
        <w:top w:val="none" w:sz="0" w:space="0" w:color="auto"/>
        <w:left w:val="none" w:sz="0" w:space="0" w:color="auto"/>
        <w:bottom w:val="none" w:sz="0" w:space="0" w:color="auto"/>
        <w:right w:val="none" w:sz="0" w:space="0" w:color="auto"/>
      </w:divBdr>
    </w:div>
    <w:div w:id="1264846681">
      <w:bodyDiv w:val="1"/>
      <w:marLeft w:val="0"/>
      <w:marRight w:val="0"/>
      <w:marTop w:val="0"/>
      <w:marBottom w:val="0"/>
      <w:divBdr>
        <w:top w:val="none" w:sz="0" w:space="0" w:color="auto"/>
        <w:left w:val="none" w:sz="0" w:space="0" w:color="auto"/>
        <w:bottom w:val="none" w:sz="0" w:space="0" w:color="auto"/>
        <w:right w:val="none" w:sz="0" w:space="0" w:color="auto"/>
      </w:divBdr>
    </w:div>
    <w:div w:id="1269006050">
      <w:bodyDiv w:val="1"/>
      <w:marLeft w:val="0"/>
      <w:marRight w:val="0"/>
      <w:marTop w:val="0"/>
      <w:marBottom w:val="0"/>
      <w:divBdr>
        <w:top w:val="none" w:sz="0" w:space="0" w:color="auto"/>
        <w:left w:val="none" w:sz="0" w:space="0" w:color="auto"/>
        <w:bottom w:val="none" w:sz="0" w:space="0" w:color="auto"/>
        <w:right w:val="none" w:sz="0" w:space="0" w:color="auto"/>
      </w:divBdr>
    </w:div>
    <w:div w:id="1270623342">
      <w:bodyDiv w:val="1"/>
      <w:marLeft w:val="0"/>
      <w:marRight w:val="0"/>
      <w:marTop w:val="0"/>
      <w:marBottom w:val="0"/>
      <w:divBdr>
        <w:top w:val="none" w:sz="0" w:space="0" w:color="auto"/>
        <w:left w:val="none" w:sz="0" w:space="0" w:color="auto"/>
        <w:bottom w:val="none" w:sz="0" w:space="0" w:color="auto"/>
        <w:right w:val="none" w:sz="0" w:space="0" w:color="auto"/>
      </w:divBdr>
    </w:div>
    <w:div w:id="1283226256">
      <w:bodyDiv w:val="1"/>
      <w:marLeft w:val="0"/>
      <w:marRight w:val="0"/>
      <w:marTop w:val="0"/>
      <w:marBottom w:val="0"/>
      <w:divBdr>
        <w:top w:val="none" w:sz="0" w:space="0" w:color="auto"/>
        <w:left w:val="none" w:sz="0" w:space="0" w:color="auto"/>
        <w:bottom w:val="none" w:sz="0" w:space="0" w:color="auto"/>
        <w:right w:val="none" w:sz="0" w:space="0" w:color="auto"/>
      </w:divBdr>
    </w:div>
    <w:div w:id="1285577159">
      <w:bodyDiv w:val="1"/>
      <w:marLeft w:val="0"/>
      <w:marRight w:val="0"/>
      <w:marTop w:val="0"/>
      <w:marBottom w:val="0"/>
      <w:divBdr>
        <w:top w:val="none" w:sz="0" w:space="0" w:color="auto"/>
        <w:left w:val="none" w:sz="0" w:space="0" w:color="auto"/>
        <w:bottom w:val="none" w:sz="0" w:space="0" w:color="auto"/>
        <w:right w:val="none" w:sz="0" w:space="0" w:color="auto"/>
      </w:divBdr>
    </w:div>
    <w:div w:id="1292515295">
      <w:bodyDiv w:val="1"/>
      <w:marLeft w:val="0"/>
      <w:marRight w:val="0"/>
      <w:marTop w:val="0"/>
      <w:marBottom w:val="0"/>
      <w:divBdr>
        <w:top w:val="none" w:sz="0" w:space="0" w:color="auto"/>
        <w:left w:val="none" w:sz="0" w:space="0" w:color="auto"/>
        <w:bottom w:val="none" w:sz="0" w:space="0" w:color="auto"/>
        <w:right w:val="none" w:sz="0" w:space="0" w:color="auto"/>
      </w:divBdr>
    </w:div>
    <w:div w:id="1292638930">
      <w:bodyDiv w:val="1"/>
      <w:marLeft w:val="0"/>
      <w:marRight w:val="0"/>
      <w:marTop w:val="0"/>
      <w:marBottom w:val="0"/>
      <w:divBdr>
        <w:top w:val="none" w:sz="0" w:space="0" w:color="auto"/>
        <w:left w:val="none" w:sz="0" w:space="0" w:color="auto"/>
        <w:bottom w:val="none" w:sz="0" w:space="0" w:color="auto"/>
        <w:right w:val="none" w:sz="0" w:space="0" w:color="auto"/>
      </w:divBdr>
    </w:div>
    <w:div w:id="1298418304">
      <w:bodyDiv w:val="1"/>
      <w:marLeft w:val="0"/>
      <w:marRight w:val="0"/>
      <w:marTop w:val="0"/>
      <w:marBottom w:val="0"/>
      <w:divBdr>
        <w:top w:val="none" w:sz="0" w:space="0" w:color="auto"/>
        <w:left w:val="none" w:sz="0" w:space="0" w:color="auto"/>
        <w:bottom w:val="none" w:sz="0" w:space="0" w:color="auto"/>
        <w:right w:val="none" w:sz="0" w:space="0" w:color="auto"/>
      </w:divBdr>
    </w:div>
    <w:div w:id="1299527744">
      <w:bodyDiv w:val="1"/>
      <w:marLeft w:val="0"/>
      <w:marRight w:val="0"/>
      <w:marTop w:val="0"/>
      <w:marBottom w:val="0"/>
      <w:divBdr>
        <w:top w:val="none" w:sz="0" w:space="0" w:color="auto"/>
        <w:left w:val="none" w:sz="0" w:space="0" w:color="auto"/>
        <w:bottom w:val="none" w:sz="0" w:space="0" w:color="auto"/>
        <w:right w:val="none" w:sz="0" w:space="0" w:color="auto"/>
      </w:divBdr>
    </w:div>
    <w:div w:id="1333143989">
      <w:bodyDiv w:val="1"/>
      <w:marLeft w:val="0"/>
      <w:marRight w:val="0"/>
      <w:marTop w:val="0"/>
      <w:marBottom w:val="0"/>
      <w:divBdr>
        <w:top w:val="none" w:sz="0" w:space="0" w:color="auto"/>
        <w:left w:val="none" w:sz="0" w:space="0" w:color="auto"/>
        <w:bottom w:val="none" w:sz="0" w:space="0" w:color="auto"/>
        <w:right w:val="none" w:sz="0" w:space="0" w:color="auto"/>
      </w:divBdr>
    </w:div>
    <w:div w:id="1340502354">
      <w:bodyDiv w:val="1"/>
      <w:marLeft w:val="0"/>
      <w:marRight w:val="0"/>
      <w:marTop w:val="0"/>
      <w:marBottom w:val="0"/>
      <w:divBdr>
        <w:top w:val="none" w:sz="0" w:space="0" w:color="auto"/>
        <w:left w:val="none" w:sz="0" w:space="0" w:color="auto"/>
        <w:bottom w:val="none" w:sz="0" w:space="0" w:color="auto"/>
        <w:right w:val="none" w:sz="0" w:space="0" w:color="auto"/>
      </w:divBdr>
    </w:div>
    <w:div w:id="1347439004">
      <w:bodyDiv w:val="1"/>
      <w:marLeft w:val="0"/>
      <w:marRight w:val="0"/>
      <w:marTop w:val="0"/>
      <w:marBottom w:val="0"/>
      <w:divBdr>
        <w:top w:val="none" w:sz="0" w:space="0" w:color="auto"/>
        <w:left w:val="none" w:sz="0" w:space="0" w:color="auto"/>
        <w:bottom w:val="none" w:sz="0" w:space="0" w:color="auto"/>
        <w:right w:val="none" w:sz="0" w:space="0" w:color="auto"/>
      </w:divBdr>
    </w:div>
    <w:div w:id="1351369868">
      <w:bodyDiv w:val="1"/>
      <w:marLeft w:val="0"/>
      <w:marRight w:val="0"/>
      <w:marTop w:val="0"/>
      <w:marBottom w:val="0"/>
      <w:divBdr>
        <w:top w:val="none" w:sz="0" w:space="0" w:color="auto"/>
        <w:left w:val="none" w:sz="0" w:space="0" w:color="auto"/>
        <w:bottom w:val="none" w:sz="0" w:space="0" w:color="auto"/>
        <w:right w:val="none" w:sz="0" w:space="0" w:color="auto"/>
      </w:divBdr>
    </w:div>
    <w:div w:id="1354113234">
      <w:bodyDiv w:val="1"/>
      <w:marLeft w:val="0"/>
      <w:marRight w:val="0"/>
      <w:marTop w:val="0"/>
      <w:marBottom w:val="0"/>
      <w:divBdr>
        <w:top w:val="none" w:sz="0" w:space="0" w:color="auto"/>
        <w:left w:val="none" w:sz="0" w:space="0" w:color="auto"/>
        <w:bottom w:val="none" w:sz="0" w:space="0" w:color="auto"/>
        <w:right w:val="none" w:sz="0" w:space="0" w:color="auto"/>
      </w:divBdr>
    </w:div>
    <w:div w:id="1367488138">
      <w:bodyDiv w:val="1"/>
      <w:marLeft w:val="0"/>
      <w:marRight w:val="0"/>
      <w:marTop w:val="0"/>
      <w:marBottom w:val="0"/>
      <w:divBdr>
        <w:top w:val="none" w:sz="0" w:space="0" w:color="auto"/>
        <w:left w:val="none" w:sz="0" w:space="0" w:color="auto"/>
        <w:bottom w:val="none" w:sz="0" w:space="0" w:color="auto"/>
        <w:right w:val="none" w:sz="0" w:space="0" w:color="auto"/>
      </w:divBdr>
    </w:div>
    <w:div w:id="1369256365">
      <w:bodyDiv w:val="1"/>
      <w:marLeft w:val="0"/>
      <w:marRight w:val="0"/>
      <w:marTop w:val="0"/>
      <w:marBottom w:val="0"/>
      <w:divBdr>
        <w:top w:val="none" w:sz="0" w:space="0" w:color="auto"/>
        <w:left w:val="none" w:sz="0" w:space="0" w:color="auto"/>
        <w:bottom w:val="none" w:sz="0" w:space="0" w:color="auto"/>
        <w:right w:val="none" w:sz="0" w:space="0" w:color="auto"/>
      </w:divBdr>
    </w:div>
    <w:div w:id="1380664548">
      <w:bodyDiv w:val="1"/>
      <w:marLeft w:val="0"/>
      <w:marRight w:val="0"/>
      <w:marTop w:val="0"/>
      <w:marBottom w:val="0"/>
      <w:divBdr>
        <w:top w:val="none" w:sz="0" w:space="0" w:color="auto"/>
        <w:left w:val="none" w:sz="0" w:space="0" w:color="auto"/>
        <w:bottom w:val="none" w:sz="0" w:space="0" w:color="auto"/>
        <w:right w:val="none" w:sz="0" w:space="0" w:color="auto"/>
      </w:divBdr>
    </w:div>
    <w:div w:id="1384213608">
      <w:bodyDiv w:val="1"/>
      <w:marLeft w:val="0"/>
      <w:marRight w:val="0"/>
      <w:marTop w:val="0"/>
      <w:marBottom w:val="0"/>
      <w:divBdr>
        <w:top w:val="none" w:sz="0" w:space="0" w:color="auto"/>
        <w:left w:val="none" w:sz="0" w:space="0" w:color="auto"/>
        <w:bottom w:val="none" w:sz="0" w:space="0" w:color="auto"/>
        <w:right w:val="none" w:sz="0" w:space="0" w:color="auto"/>
      </w:divBdr>
      <w:divsChild>
        <w:div w:id="380786948">
          <w:marLeft w:val="0"/>
          <w:marRight w:val="0"/>
          <w:marTop w:val="0"/>
          <w:marBottom w:val="0"/>
          <w:divBdr>
            <w:top w:val="none" w:sz="0" w:space="0" w:color="auto"/>
            <w:left w:val="none" w:sz="0" w:space="0" w:color="auto"/>
            <w:bottom w:val="none" w:sz="0" w:space="0" w:color="auto"/>
            <w:right w:val="none" w:sz="0" w:space="0" w:color="auto"/>
          </w:divBdr>
        </w:div>
        <w:div w:id="273287233">
          <w:marLeft w:val="0"/>
          <w:marRight w:val="0"/>
          <w:marTop w:val="0"/>
          <w:marBottom w:val="0"/>
          <w:divBdr>
            <w:top w:val="none" w:sz="0" w:space="0" w:color="auto"/>
            <w:left w:val="none" w:sz="0" w:space="0" w:color="auto"/>
            <w:bottom w:val="none" w:sz="0" w:space="0" w:color="auto"/>
            <w:right w:val="none" w:sz="0" w:space="0" w:color="auto"/>
          </w:divBdr>
        </w:div>
        <w:div w:id="1020277812">
          <w:marLeft w:val="0"/>
          <w:marRight w:val="0"/>
          <w:marTop w:val="0"/>
          <w:marBottom w:val="0"/>
          <w:divBdr>
            <w:top w:val="none" w:sz="0" w:space="0" w:color="auto"/>
            <w:left w:val="none" w:sz="0" w:space="0" w:color="auto"/>
            <w:bottom w:val="none" w:sz="0" w:space="0" w:color="auto"/>
            <w:right w:val="none" w:sz="0" w:space="0" w:color="auto"/>
          </w:divBdr>
        </w:div>
        <w:div w:id="1438713048">
          <w:marLeft w:val="0"/>
          <w:marRight w:val="0"/>
          <w:marTop w:val="0"/>
          <w:marBottom w:val="0"/>
          <w:divBdr>
            <w:top w:val="none" w:sz="0" w:space="0" w:color="auto"/>
            <w:left w:val="none" w:sz="0" w:space="0" w:color="auto"/>
            <w:bottom w:val="none" w:sz="0" w:space="0" w:color="auto"/>
            <w:right w:val="none" w:sz="0" w:space="0" w:color="auto"/>
          </w:divBdr>
        </w:div>
        <w:div w:id="1861626241">
          <w:marLeft w:val="0"/>
          <w:marRight w:val="0"/>
          <w:marTop w:val="0"/>
          <w:marBottom w:val="0"/>
          <w:divBdr>
            <w:top w:val="none" w:sz="0" w:space="0" w:color="auto"/>
            <w:left w:val="none" w:sz="0" w:space="0" w:color="auto"/>
            <w:bottom w:val="none" w:sz="0" w:space="0" w:color="auto"/>
            <w:right w:val="none" w:sz="0" w:space="0" w:color="auto"/>
          </w:divBdr>
        </w:div>
      </w:divsChild>
    </w:div>
    <w:div w:id="1390960445">
      <w:bodyDiv w:val="1"/>
      <w:marLeft w:val="0"/>
      <w:marRight w:val="0"/>
      <w:marTop w:val="0"/>
      <w:marBottom w:val="0"/>
      <w:divBdr>
        <w:top w:val="none" w:sz="0" w:space="0" w:color="auto"/>
        <w:left w:val="none" w:sz="0" w:space="0" w:color="auto"/>
        <w:bottom w:val="none" w:sz="0" w:space="0" w:color="auto"/>
        <w:right w:val="none" w:sz="0" w:space="0" w:color="auto"/>
      </w:divBdr>
    </w:div>
    <w:div w:id="1392079653">
      <w:bodyDiv w:val="1"/>
      <w:marLeft w:val="0"/>
      <w:marRight w:val="0"/>
      <w:marTop w:val="0"/>
      <w:marBottom w:val="0"/>
      <w:divBdr>
        <w:top w:val="none" w:sz="0" w:space="0" w:color="auto"/>
        <w:left w:val="none" w:sz="0" w:space="0" w:color="auto"/>
        <w:bottom w:val="none" w:sz="0" w:space="0" w:color="auto"/>
        <w:right w:val="none" w:sz="0" w:space="0" w:color="auto"/>
      </w:divBdr>
    </w:div>
    <w:div w:id="1393508445">
      <w:bodyDiv w:val="1"/>
      <w:marLeft w:val="0"/>
      <w:marRight w:val="0"/>
      <w:marTop w:val="0"/>
      <w:marBottom w:val="0"/>
      <w:divBdr>
        <w:top w:val="none" w:sz="0" w:space="0" w:color="auto"/>
        <w:left w:val="none" w:sz="0" w:space="0" w:color="auto"/>
        <w:bottom w:val="none" w:sz="0" w:space="0" w:color="auto"/>
        <w:right w:val="none" w:sz="0" w:space="0" w:color="auto"/>
      </w:divBdr>
    </w:div>
    <w:div w:id="1405251498">
      <w:bodyDiv w:val="1"/>
      <w:marLeft w:val="0"/>
      <w:marRight w:val="0"/>
      <w:marTop w:val="0"/>
      <w:marBottom w:val="0"/>
      <w:divBdr>
        <w:top w:val="none" w:sz="0" w:space="0" w:color="auto"/>
        <w:left w:val="none" w:sz="0" w:space="0" w:color="auto"/>
        <w:bottom w:val="none" w:sz="0" w:space="0" w:color="auto"/>
        <w:right w:val="none" w:sz="0" w:space="0" w:color="auto"/>
      </w:divBdr>
    </w:div>
    <w:div w:id="1407920266">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20978249">
      <w:bodyDiv w:val="1"/>
      <w:marLeft w:val="0"/>
      <w:marRight w:val="0"/>
      <w:marTop w:val="0"/>
      <w:marBottom w:val="0"/>
      <w:divBdr>
        <w:top w:val="none" w:sz="0" w:space="0" w:color="auto"/>
        <w:left w:val="none" w:sz="0" w:space="0" w:color="auto"/>
        <w:bottom w:val="none" w:sz="0" w:space="0" w:color="auto"/>
        <w:right w:val="none" w:sz="0" w:space="0" w:color="auto"/>
      </w:divBdr>
    </w:div>
    <w:div w:id="1427580860">
      <w:bodyDiv w:val="1"/>
      <w:marLeft w:val="0"/>
      <w:marRight w:val="0"/>
      <w:marTop w:val="0"/>
      <w:marBottom w:val="0"/>
      <w:divBdr>
        <w:top w:val="none" w:sz="0" w:space="0" w:color="auto"/>
        <w:left w:val="none" w:sz="0" w:space="0" w:color="auto"/>
        <w:bottom w:val="none" w:sz="0" w:space="0" w:color="auto"/>
        <w:right w:val="none" w:sz="0" w:space="0" w:color="auto"/>
      </w:divBdr>
    </w:div>
    <w:div w:id="1433284286">
      <w:bodyDiv w:val="1"/>
      <w:marLeft w:val="0"/>
      <w:marRight w:val="0"/>
      <w:marTop w:val="0"/>
      <w:marBottom w:val="0"/>
      <w:divBdr>
        <w:top w:val="none" w:sz="0" w:space="0" w:color="auto"/>
        <w:left w:val="none" w:sz="0" w:space="0" w:color="auto"/>
        <w:bottom w:val="none" w:sz="0" w:space="0" w:color="auto"/>
        <w:right w:val="none" w:sz="0" w:space="0" w:color="auto"/>
      </w:divBdr>
    </w:div>
    <w:div w:id="1435979251">
      <w:bodyDiv w:val="1"/>
      <w:marLeft w:val="0"/>
      <w:marRight w:val="0"/>
      <w:marTop w:val="0"/>
      <w:marBottom w:val="0"/>
      <w:divBdr>
        <w:top w:val="none" w:sz="0" w:space="0" w:color="auto"/>
        <w:left w:val="none" w:sz="0" w:space="0" w:color="auto"/>
        <w:bottom w:val="none" w:sz="0" w:space="0" w:color="auto"/>
        <w:right w:val="none" w:sz="0" w:space="0" w:color="auto"/>
      </w:divBdr>
    </w:div>
    <w:div w:id="1443306194">
      <w:bodyDiv w:val="1"/>
      <w:marLeft w:val="0"/>
      <w:marRight w:val="0"/>
      <w:marTop w:val="0"/>
      <w:marBottom w:val="0"/>
      <w:divBdr>
        <w:top w:val="none" w:sz="0" w:space="0" w:color="auto"/>
        <w:left w:val="none" w:sz="0" w:space="0" w:color="auto"/>
        <w:bottom w:val="none" w:sz="0" w:space="0" w:color="auto"/>
        <w:right w:val="none" w:sz="0" w:space="0" w:color="auto"/>
      </w:divBdr>
    </w:div>
    <w:div w:id="1444380190">
      <w:bodyDiv w:val="1"/>
      <w:marLeft w:val="0"/>
      <w:marRight w:val="0"/>
      <w:marTop w:val="0"/>
      <w:marBottom w:val="0"/>
      <w:divBdr>
        <w:top w:val="none" w:sz="0" w:space="0" w:color="auto"/>
        <w:left w:val="none" w:sz="0" w:space="0" w:color="auto"/>
        <w:bottom w:val="none" w:sz="0" w:space="0" w:color="auto"/>
        <w:right w:val="none" w:sz="0" w:space="0" w:color="auto"/>
      </w:divBdr>
    </w:div>
    <w:div w:id="1448040639">
      <w:bodyDiv w:val="1"/>
      <w:marLeft w:val="0"/>
      <w:marRight w:val="0"/>
      <w:marTop w:val="0"/>
      <w:marBottom w:val="0"/>
      <w:divBdr>
        <w:top w:val="none" w:sz="0" w:space="0" w:color="auto"/>
        <w:left w:val="none" w:sz="0" w:space="0" w:color="auto"/>
        <w:bottom w:val="none" w:sz="0" w:space="0" w:color="auto"/>
        <w:right w:val="none" w:sz="0" w:space="0" w:color="auto"/>
      </w:divBdr>
    </w:div>
    <w:div w:id="1459950656">
      <w:bodyDiv w:val="1"/>
      <w:marLeft w:val="0"/>
      <w:marRight w:val="0"/>
      <w:marTop w:val="0"/>
      <w:marBottom w:val="0"/>
      <w:divBdr>
        <w:top w:val="none" w:sz="0" w:space="0" w:color="auto"/>
        <w:left w:val="none" w:sz="0" w:space="0" w:color="auto"/>
        <w:bottom w:val="none" w:sz="0" w:space="0" w:color="auto"/>
        <w:right w:val="none" w:sz="0" w:space="0" w:color="auto"/>
      </w:divBdr>
    </w:div>
    <w:div w:id="1465273898">
      <w:bodyDiv w:val="1"/>
      <w:marLeft w:val="0"/>
      <w:marRight w:val="0"/>
      <w:marTop w:val="0"/>
      <w:marBottom w:val="0"/>
      <w:divBdr>
        <w:top w:val="none" w:sz="0" w:space="0" w:color="auto"/>
        <w:left w:val="none" w:sz="0" w:space="0" w:color="auto"/>
        <w:bottom w:val="none" w:sz="0" w:space="0" w:color="auto"/>
        <w:right w:val="none" w:sz="0" w:space="0" w:color="auto"/>
      </w:divBdr>
    </w:div>
    <w:div w:id="1475099188">
      <w:bodyDiv w:val="1"/>
      <w:marLeft w:val="0"/>
      <w:marRight w:val="0"/>
      <w:marTop w:val="0"/>
      <w:marBottom w:val="0"/>
      <w:divBdr>
        <w:top w:val="none" w:sz="0" w:space="0" w:color="auto"/>
        <w:left w:val="none" w:sz="0" w:space="0" w:color="auto"/>
        <w:bottom w:val="none" w:sz="0" w:space="0" w:color="auto"/>
        <w:right w:val="none" w:sz="0" w:space="0" w:color="auto"/>
      </w:divBdr>
    </w:div>
    <w:div w:id="1504398401">
      <w:bodyDiv w:val="1"/>
      <w:marLeft w:val="0"/>
      <w:marRight w:val="0"/>
      <w:marTop w:val="0"/>
      <w:marBottom w:val="0"/>
      <w:divBdr>
        <w:top w:val="none" w:sz="0" w:space="0" w:color="auto"/>
        <w:left w:val="none" w:sz="0" w:space="0" w:color="auto"/>
        <w:bottom w:val="none" w:sz="0" w:space="0" w:color="auto"/>
        <w:right w:val="none" w:sz="0" w:space="0" w:color="auto"/>
      </w:divBdr>
    </w:div>
    <w:div w:id="1513301018">
      <w:bodyDiv w:val="1"/>
      <w:marLeft w:val="0"/>
      <w:marRight w:val="0"/>
      <w:marTop w:val="0"/>
      <w:marBottom w:val="0"/>
      <w:divBdr>
        <w:top w:val="none" w:sz="0" w:space="0" w:color="auto"/>
        <w:left w:val="none" w:sz="0" w:space="0" w:color="auto"/>
        <w:bottom w:val="none" w:sz="0" w:space="0" w:color="auto"/>
        <w:right w:val="none" w:sz="0" w:space="0" w:color="auto"/>
      </w:divBdr>
    </w:div>
    <w:div w:id="1523668608">
      <w:bodyDiv w:val="1"/>
      <w:marLeft w:val="0"/>
      <w:marRight w:val="0"/>
      <w:marTop w:val="0"/>
      <w:marBottom w:val="0"/>
      <w:divBdr>
        <w:top w:val="none" w:sz="0" w:space="0" w:color="auto"/>
        <w:left w:val="none" w:sz="0" w:space="0" w:color="auto"/>
        <w:bottom w:val="none" w:sz="0" w:space="0" w:color="auto"/>
        <w:right w:val="none" w:sz="0" w:space="0" w:color="auto"/>
      </w:divBdr>
    </w:div>
    <w:div w:id="1528712622">
      <w:bodyDiv w:val="1"/>
      <w:marLeft w:val="0"/>
      <w:marRight w:val="0"/>
      <w:marTop w:val="0"/>
      <w:marBottom w:val="0"/>
      <w:divBdr>
        <w:top w:val="none" w:sz="0" w:space="0" w:color="auto"/>
        <w:left w:val="none" w:sz="0" w:space="0" w:color="auto"/>
        <w:bottom w:val="none" w:sz="0" w:space="0" w:color="auto"/>
        <w:right w:val="none" w:sz="0" w:space="0" w:color="auto"/>
      </w:divBdr>
    </w:div>
    <w:div w:id="1540584127">
      <w:bodyDiv w:val="1"/>
      <w:marLeft w:val="0"/>
      <w:marRight w:val="0"/>
      <w:marTop w:val="0"/>
      <w:marBottom w:val="0"/>
      <w:divBdr>
        <w:top w:val="none" w:sz="0" w:space="0" w:color="auto"/>
        <w:left w:val="none" w:sz="0" w:space="0" w:color="auto"/>
        <w:bottom w:val="none" w:sz="0" w:space="0" w:color="auto"/>
        <w:right w:val="none" w:sz="0" w:space="0" w:color="auto"/>
      </w:divBdr>
    </w:div>
    <w:div w:id="1552227313">
      <w:bodyDiv w:val="1"/>
      <w:marLeft w:val="0"/>
      <w:marRight w:val="0"/>
      <w:marTop w:val="0"/>
      <w:marBottom w:val="0"/>
      <w:divBdr>
        <w:top w:val="none" w:sz="0" w:space="0" w:color="auto"/>
        <w:left w:val="none" w:sz="0" w:space="0" w:color="auto"/>
        <w:bottom w:val="none" w:sz="0" w:space="0" w:color="auto"/>
        <w:right w:val="none" w:sz="0" w:space="0" w:color="auto"/>
      </w:divBdr>
    </w:div>
    <w:div w:id="1553882206">
      <w:bodyDiv w:val="1"/>
      <w:marLeft w:val="0"/>
      <w:marRight w:val="0"/>
      <w:marTop w:val="0"/>
      <w:marBottom w:val="0"/>
      <w:divBdr>
        <w:top w:val="none" w:sz="0" w:space="0" w:color="auto"/>
        <w:left w:val="none" w:sz="0" w:space="0" w:color="auto"/>
        <w:bottom w:val="none" w:sz="0" w:space="0" w:color="auto"/>
        <w:right w:val="none" w:sz="0" w:space="0" w:color="auto"/>
      </w:divBdr>
    </w:div>
    <w:div w:id="1580555945">
      <w:bodyDiv w:val="1"/>
      <w:marLeft w:val="0"/>
      <w:marRight w:val="0"/>
      <w:marTop w:val="0"/>
      <w:marBottom w:val="0"/>
      <w:divBdr>
        <w:top w:val="none" w:sz="0" w:space="0" w:color="auto"/>
        <w:left w:val="none" w:sz="0" w:space="0" w:color="auto"/>
        <w:bottom w:val="none" w:sz="0" w:space="0" w:color="auto"/>
        <w:right w:val="none" w:sz="0" w:space="0" w:color="auto"/>
      </w:divBdr>
    </w:div>
    <w:div w:id="1583366277">
      <w:bodyDiv w:val="1"/>
      <w:marLeft w:val="0"/>
      <w:marRight w:val="0"/>
      <w:marTop w:val="0"/>
      <w:marBottom w:val="0"/>
      <w:divBdr>
        <w:top w:val="none" w:sz="0" w:space="0" w:color="auto"/>
        <w:left w:val="none" w:sz="0" w:space="0" w:color="auto"/>
        <w:bottom w:val="none" w:sz="0" w:space="0" w:color="auto"/>
        <w:right w:val="none" w:sz="0" w:space="0" w:color="auto"/>
      </w:divBdr>
    </w:div>
    <w:div w:id="1589339815">
      <w:bodyDiv w:val="1"/>
      <w:marLeft w:val="0"/>
      <w:marRight w:val="0"/>
      <w:marTop w:val="0"/>
      <w:marBottom w:val="0"/>
      <w:divBdr>
        <w:top w:val="none" w:sz="0" w:space="0" w:color="auto"/>
        <w:left w:val="none" w:sz="0" w:space="0" w:color="auto"/>
        <w:bottom w:val="none" w:sz="0" w:space="0" w:color="auto"/>
        <w:right w:val="none" w:sz="0" w:space="0" w:color="auto"/>
      </w:divBdr>
    </w:div>
    <w:div w:id="1595242187">
      <w:bodyDiv w:val="1"/>
      <w:marLeft w:val="0"/>
      <w:marRight w:val="0"/>
      <w:marTop w:val="0"/>
      <w:marBottom w:val="0"/>
      <w:divBdr>
        <w:top w:val="none" w:sz="0" w:space="0" w:color="auto"/>
        <w:left w:val="none" w:sz="0" w:space="0" w:color="auto"/>
        <w:bottom w:val="none" w:sz="0" w:space="0" w:color="auto"/>
        <w:right w:val="none" w:sz="0" w:space="0" w:color="auto"/>
      </w:divBdr>
    </w:div>
    <w:div w:id="1600721078">
      <w:bodyDiv w:val="1"/>
      <w:marLeft w:val="0"/>
      <w:marRight w:val="0"/>
      <w:marTop w:val="0"/>
      <w:marBottom w:val="0"/>
      <w:divBdr>
        <w:top w:val="none" w:sz="0" w:space="0" w:color="auto"/>
        <w:left w:val="none" w:sz="0" w:space="0" w:color="auto"/>
        <w:bottom w:val="none" w:sz="0" w:space="0" w:color="auto"/>
        <w:right w:val="none" w:sz="0" w:space="0" w:color="auto"/>
      </w:divBdr>
    </w:div>
    <w:div w:id="1608153014">
      <w:bodyDiv w:val="1"/>
      <w:marLeft w:val="0"/>
      <w:marRight w:val="0"/>
      <w:marTop w:val="0"/>
      <w:marBottom w:val="0"/>
      <w:divBdr>
        <w:top w:val="none" w:sz="0" w:space="0" w:color="auto"/>
        <w:left w:val="none" w:sz="0" w:space="0" w:color="auto"/>
        <w:bottom w:val="none" w:sz="0" w:space="0" w:color="auto"/>
        <w:right w:val="none" w:sz="0" w:space="0" w:color="auto"/>
      </w:divBdr>
    </w:div>
    <w:div w:id="1616517290">
      <w:bodyDiv w:val="1"/>
      <w:marLeft w:val="0"/>
      <w:marRight w:val="0"/>
      <w:marTop w:val="0"/>
      <w:marBottom w:val="0"/>
      <w:divBdr>
        <w:top w:val="none" w:sz="0" w:space="0" w:color="auto"/>
        <w:left w:val="none" w:sz="0" w:space="0" w:color="auto"/>
        <w:bottom w:val="none" w:sz="0" w:space="0" w:color="auto"/>
        <w:right w:val="none" w:sz="0" w:space="0" w:color="auto"/>
      </w:divBdr>
    </w:div>
    <w:div w:id="1621447495">
      <w:bodyDiv w:val="1"/>
      <w:marLeft w:val="0"/>
      <w:marRight w:val="0"/>
      <w:marTop w:val="0"/>
      <w:marBottom w:val="0"/>
      <w:divBdr>
        <w:top w:val="none" w:sz="0" w:space="0" w:color="auto"/>
        <w:left w:val="none" w:sz="0" w:space="0" w:color="auto"/>
        <w:bottom w:val="none" w:sz="0" w:space="0" w:color="auto"/>
        <w:right w:val="none" w:sz="0" w:space="0" w:color="auto"/>
      </w:divBdr>
    </w:div>
    <w:div w:id="1622564436">
      <w:bodyDiv w:val="1"/>
      <w:marLeft w:val="0"/>
      <w:marRight w:val="0"/>
      <w:marTop w:val="0"/>
      <w:marBottom w:val="0"/>
      <w:divBdr>
        <w:top w:val="none" w:sz="0" w:space="0" w:color="auto"/>
        <w:left w:val="none" w:sz="0" w:space="0" w:color="auto"/>
        <w:bottom w:val="none" w:sz="0" w:space="0" w:color="auto"/>
        <w:right w:val="none" w:sz="0" w:space="0" w:color="auto"/>
      </w:divBdr>
    </w:div>
    <w:div w:id="1624075661">
      <w:bodyDiv w:val="1"/>
      <w:marLeft w:val="0"/>
      <w:marRight w:val="0"/>
      <w:marTop w:val="0"/>
      <w:marBottom w:val="0"/>
      <w:divBdr>
        <w:top w:val="none" w:sz="0" w:space="0" w:color="auto"/>
        <w:left w:val="none" w:sz="0" w:space="0" w:color="auto"/>
        <w:bottom w:val="none" w:sz="0" w:space="0" w:color="auto"/>
        <w:right w:val="none" w:sz="0" w:space="0" w:color="auto"/>
      </w:divBdr>
    </w:div>
    <w:div w:id="1629775336">
      <w:bodyDiv w:val="1"/>
      <w:marLeft w:val="0"/>
      <w:marRight w:val="0"/>
      <w:marTop w:val="0"/>
      <w:marBottom w:val="0"/>
      <w:divBdr>
        <w:top w:val="none" w:sz="0" w:space="0" w:color="auto"/>
        <w:left w:val="none" w:sz="0" w:space="0" w:color="auto"/>
        <w:bottom w:val="none" w:sz="0" w:space="0" w:color="auto"/>
        <w:right w:val="none" w:sz="0" w:space="0" w:color="auto"/>
      </w:divBdr>
    </w:div>
    <w:div w:id="1632637105">
      <w:bodyDiv w:val="1"/>
      <w:marLeft w:val="0"/>
      <w:marRight w:val="0"/>
      <w:marTop w:val="0"/>
      <w:marBottom w:val="0"/>
      <w:divBdr>
        <w:top w:val="none" w:sz="0" w:space="0" w:color="auto"/>
        <w:left w:val="none" w:sz="0" w:space="0" w:color="auto"/>
        <w:bottom w:val="none" w:sz="0" w:space="0" w:color="auto"/>
        <w:right w:val="none" w:sz="0" w:space="0" w:color="auto"/>
      </w:divBdr>
    </w:div>
    <w:div w:id="1666738475">
      <w:bodyDiv w:val="1"/>
      <w:marLeft w:val="0"/>
      <w:marRight w:val="0"/>
      <w:marTop w:val="0"/>
      <w:marBottom w:val="0"/>
      <w:divBdr>
        <w:top w:val="none" w:sz="0" w:space="0" w:color="auto"/>
        <w:left w:val="none" w:sz="0" w:space="0" w:color="auto"/>
        <w:bottom w:val="none" w:sz="0" w:space="0" w:color="auto"/>
        <w:right w:val="none" w:sz="0" w:space="0" w:color="auto"/>
      </w:divBdr>
    </w:div>
    <w:div w:id="1670134625">
      <w:bodyDiv w:val="1"/>
      <w:marLeft w:val="0"/>
      <w:marRight w:val="0"/>
      <w:marTop w:val="0"/>
      <w:marBottom w:val="0"/>
      <w:divBdr>
        <w:top w:val="none" w:sz="0" w:space="0" w:color="auto"/>
        <w:left w:val="none" w:sz="0" w:space="0" w:color="auto"/>
        <w:bottom w:val="none" w:sz="0" w:space="0" w:color="auto"/>
        <w:right w:val="none" w:sz="0" w:space="0" w:color="auto"/>
      </w:divBdr>
    </w:div>
    <w:div w:id="1672100564">
      <w:bodyDiv w:val="1"/>
      <w:marLeft w:val="0"/>
      <w:marRight w:val="0"/>
      <w:marTop w:val="0"/>
      <w:marBottom w:val="0"/>
      <w:divBdr>
        <w:top w:val="none" w:sz="0" w:space="0" w:color="auto"/>
        <w:left w:val="none" w:sz="0" w:space="0" w:color="auto"/>
        <w:bottom w:val="none" w:sz="0" w:space="0" w:color="auto"/>
        <w:right w:val="none" w:sz="0" w:space="0" w:color="auto"/>
      </w:divBdr>
    </w:div>
    <w:div w:id="1683042823">
      <w:bodyDiv w:val="1"/>
      <w:marLeft w:val="0"/>
      <w:marRight w:val="0"/>
      <w:marTop w:val="0"/>
      <w:marBottom w:val="0"/>
      <w:divBdr>
        <w:top w:val="none" w:sz="0" w:space="0" w:color="auto"/>
        <w:left w:val="none" w:sz="0" w:space="0" w:color="auto"/>
        <w:bottom w:val="none" w:sz="0" w:space="0" w:color="auto"/>
        <w:right w:val="none" w:sz="0" w:space="0" w:color="auto"/>
      </w:divBdr>
    </w:div>
    <w:div w:id="1704090567">
      <w:bodyDiv w:val="1"/>
      <w:marLeft w:val="0"/>
      <w:marRight w:val="0"/>
      <w:marTop w:val="0"/>
      <w:marBottom w:val="0"/>
      <w:divBdr>
        <w:top w:val="none" w:sz="0" w:space="0" w:color="auto"/>
        <w:left w:val="none" w:sz="0" w:space="0" w:color="auto"/>
        <w:bottom w:val="none" w:sz="0" w:space="0" w:color="auto"/>
        <w:right w:val="none" w:sz="0" w:space="0" w:color="auto"/>
      </w:divBdr>
    </w:div>
    <w:div w:id="1704329920">
      <w:bodyDiv w:val="1"/>
      <w:marLeft w:val="0"/>
      <w:marRight w:val="0"/>
      <w:marTop w:val="0"/>
      <w:marBottom w:val="0"/>
      <w:divBdr>
        <w:top w:val="none" w:sz="0" w:space="0" w:color="auto"/>
        <w:left w:val="none" w:sz="0" w:space="0" w:color="auto"/>
        <w:bottom w:val="none" w:sz="0" w:space="0" w:color="auto"/>
        <w:right w:val="none" w:sz="0" w:space="0" w:color="auto"/>
      </w:divBdr>
    </w:div>
    <w:div w:id="1706443403">
      <w:bodyDiv w:val="1"/>
      <w:marLeft w:val="0"/>
      <w:marRight w:val="0"/>
      <w:marTop w:val="0"/>
      <w:marBottom w:val="0"/>
      <w:divBdr>
        <w:top w:val="none" w:sz="0" w:space="0" w:color="auto"/>
        <w:left w:val="none" w:sz="0" w:space="0" w:color="auto"/>
        <w:bottom w:val="none" w:sz="0" w:space="0" w:color="auto"/>
        <w:right w:val="none" w:sz="0" w:space="0" w:color="auto"/>
      </w:divBdr>
    </w:div>
    <w:div w:id="1713849721">
      <w:bodyDiv w:val="1"/>
      <w:marLeft w:val="0"/>
      <w:marRight w:val="0"/>
      <w:marTop w:val="0"/>
      <w:marBottom w:val="0"/>
      <w:divBdr>
        <w:top w:val="none" w:sz="0" w:space="0" w:color="auto"/>
        <w:left w:val="none" w:sz="0" w:space="0" w:color="auto"/>
        <w:bottom w:val="none" w:sz="0" w:space="0" w:color="auto"/>
        <w:right w:val="none" w:sz="0" w:space="0" w:color="auto"/>
      </w:divBdr>
    </w:div>
    <w:div w:id="1717896255">
      <w:bodyDiv w:val="1"/>
      <w:marLeft w:val="0"/>
      <w:marRight w:val="0"/>
      <w:marTop w:val="0"/>
      <w:marBottom w:val="0"/>
      <w:divBdr>
        <w:top w:val="none" w:sz="0" w:space="0" w:color="auto"/>
        <w:left w:val="none" w:sz="0" w:space="0" w:color="auto"/>
        <w:bottom w:val="none" w:sz="0" w:space="0" w:color="auto"/>
        <w:right w:val="none" w:sz="0" w:space="0" w:color="auto"/>
      </w:divBdr>
    </w:div>
    <w:div w:id="1718357942">
      <w:bodyDiv w:val="1"/>
      <w:marLeft w:val="0"/>
      <w:marRight w:val="0"/>
      <w:marTop w:val="0"/>
      <w:marBottom w:val="0"/>
      <w:divBdr>
        <w:top w:val="none" w:sz="0" w:space="0" w:color="auto"/>
        <w:left w:val="none" w:sz="0" w:space="0" w:color="auto"/>
        <w:bottom w:val="none" w:sz="0" w:space="0" w:color="auto"/>
        <w:right w:val="none" w:sz="0" w:space="0" w:color="auto"/>
      </w:divBdr>
    </w:div>
    <w:div w:id="1720666227">
      <w:bodyDiv w:val="1"/>
      <w:marLeft w:val="0"/>
      <w:marRight w:val="0"/>
      <w:marTop w:val="0"/>
      <w:marBottom w:val="0"/>
      <w:divBdr>
        <w:top w:val="none" w:sz="0" w:space="0" w:color="auto"/>
        <w:left w:val="none" w:sz="0" w:space="0" w:color="auto"/>
        <w:bottom w:val="none" w:sz="0" w:space="0" w:color="auto"/>
        <w:right w:val="none" w:sz="0" w:space="0" w:color="auto"/>
      </w:divBdr>
    </w:div>
    <w:div w:id="1727996556">
      <w:bodyDiv w:val="1"/>
      <w:marLeft w:val="0"/>
      <w:marRight w:val="0"/>
      <w:marTop w:val="0"/>
      <w:marBottom w:val="0"/>
      <w:divBdr>
        <w:top w:val="none" w:sz="0" w:space="0" w:color="auto"/>
        <w:left w:val="none" w:sz="0" w:space="0" w:color="auto"/>
        <w:bottom w:val="none" w:sz="0" w:space="0" w:color="auto"/>
        <w:right w:val="none" w:sz="0" w:space="0" w:color="auto"/>
      </w:divBdr>
    </w:div>
    <w:div w:id="1729452888">
      <w:bodyDiv w:val="1"/>
      <w:marLeft w:val="0"/>
      <w:marRight w:val="0"/>
      <w:marTop w:val="0"/>
      <w:marBottom w:val="0"/>
      <w:divBdr>
        <w:top w:val="none" w:sz="0" w:space="0" w:color="auto"/>
        <w:left w:val="none" w:sz="0" w:space="0" w:color="auto"/>
        <w:bottom w:val="none" w:sz="0" w:space="0" w:color="auto"/>
        <w:right w:val="none" w:sz="0" w:space="0" w:color="auto"/>
      </w:divBdr>
    </w:div>
    <w:div w:id="1732725292">
      <w:bodyDiv w:val="1"/>
      <w:marLeft w:val="0"/>
      <w:marRight w:val="0"/>
      <w:marTop w:val="0"/>
      <w:marBottom w:val="0"/>
      <w:divBdr>
        <w:top w:val="none" w:sz="0" w:space="0" w:color="auto"/>
        <w:left w:val="none" w:sz="0" w:space="0" w:color="auto"/>
        <w:bottom w:val="none" w:sz="0" w:space="0" w:color="auto"/>
        <w:right w:val="none" w:sz="0" w:space="0" w:color="auto"/>
      </w:divBdr>
    </w:div>
    <w:div w:id="1757284493">
      <w:bodyDiv w:val="1"/>
      <w:marLeft w:val="0"/>
      <w:marRight w:val="0"/>
      <w:marTop w:val="0"/>
      <w:marBottom w:val="0"/>
      <w:divBdr>
        <w:top w:val="none" w:sz="0" w:space="0" w:color="auto"/>
        <w:left w:val="none" w:sz="0" w:space="0" w:color="auto"/>
        <w:bottom w:val="none" w:sz="0" w:space="0" w:color="auto"/>
        <w:right w:val="none" w:sz="0" w:space="0" w:color="auto"/>
      </w:divBdr>
    </w:div>
    <w:div w:id="1757434917">
      <w:bodyDiv w:val="1"/>
      <w:marLeft w:val="0"/>
      <w:marRight w:val="0"/>
      <w:marTop w:val="0"/>
      <w:marBottom w:val="0"/>
      <w:divBdr>
        <w:top w:val="none" w:sz="0" w:space="0" w:color="auto"/>
        <w:left w:val="none" w:sz="0" w:space="0" w:color="auto"/>
        <w:bottom w:val="none" w:sz="0" w:space="0" w:color="auto"/>
        <w:right w:val="none" w:sz="0" w:space="0" w:color="auto"/>
      </w:divBdr>
    </w:div>
    <w:div w:id="1758742569">
      <w:bodyDiv w:val="1"/>
      <w:marLeft w:val="0"/>
      <w:marRight w:val="0"/>
      <w:marTop w:val="0"/>
      <w:marBottom w:val="0"/>
      <w:divBdr>
        <w:top w:val="none" w:sz="0" w:space="0" w:color="auto"/>
        <w:left w:val="none" w:sz="0" w:space="0" w:color="auto"/>
        <w:bottom w:val="none" w:sz="0" w:space="0" w:color="auto"/>
        <w:right w:val="none" w:sz="0" w:space="0" w:color="auto"/>
      </w:divBdr>
    </w:div>
    <w:div w:id="1782215752">
      <w:bodyDiv w:val="1"/>
      <w:marLeft w:val="0"/>
      <w:marRight w:val="0"/>
      <w:marTop w:val="0"/>
      <w:marBottom w:val="0"/>
      <w:divBdr>
        <w:top w:val="none" w:sz="0" w:space="0" w:color="auto"/>
        <w:left w:val="none" w:sz="0" w:space="0" w:color="auto"/>
        <w:bottom w:val="none" w:sz="0" w:space="0" w:color="auto"/>
        <w:right w:val="none" w:sz="0" w:space="0" w:color="auto"/>
      </w:divBdr>
    </w:div>
    <w:div w:id="1792433362">
      <w:bodyDiv w:val="1"/>
      <w:marLeft w:val="0"/>
      <w:marRight w:val="0"/>
      <w:marTop w:val="0"/>
      <w:marBottom w:val="0"/>
      <w:divBdr>
        <w:top w:val="none" w:sz="0" w:space="0" w:color="auto"/>
        <w:left w:val="none" w:sz="0" w:space="0" w:color="auto"/>
        <w:bottom w:val="none" w:sz="0" w:space="0" w:color="auto"/>
        <w:right w:val="none" w:sz="0" w:space="0" w:color="auto"/>
      </w:divBdr>
    </w:div>
    <w:div w:id="1797330587">
      <w:bodyDiv w:val="1"/>
      <w:marLeft w:val="0"/>
      <w:marRight w:val="0"/>
      <w:marTop w:val="0"/>
      <w:marBottom w:val="0"/>
      <w:divBdr>
        <w:top w:val="none" w:sz="0" w:space="0" w:color="auto"/>
        <w:left w:val="none" w:sz="0" w:space="0" w:color="auto"/>
        <w:bottom w:val="none" w:sz="0" w:space="0" w:color="auto"/>
        <w:right w:val="none" w:sz="0" w:space="0" w:color="auto"/>
      </w:divBdr>
    </w:div>
    <w:div w:id="1801729829">
      <w:bodyDiv w:val="1"/>
      <w:marLeft w:val="0"/>
      <w:marRight w:val="0"/>
      <w:marTop w:val="0"/>
      <w:marBottom w:val="0"/>
      <w:divBdr>
        <w:top w:val="none" w:sz="0" w:space="0" w:color="auto"/>
        <w:left w:val="none" w:sz="0" w:space="0" w:color="auto"/>
        <w:bottom w:val="none" w:sz="0" w:space="0" w:color="auto"/>
        <w:right w:val="none" w:sz="0" w:space="0" w:color="auto"/>
      </w:divBdr>
    </w:div>
    <w:div w:id="1809273509">
      <w:bodyDiv w:val="1"/>
      <w:marLeft w:val="0"/>
      <w:marRight w:val="0"/>
      <w:marTop w:val="0"/>
      <w:marBottom w:val="0"/>
      <w:divBdr>
        <w:top w:val="none" w:sz="0" w:space="0" w:color="auto"/>
        <w:left w:val="none" w:sz="0" w:space="0" w:color="auto"/>
        <w:bottom w:val="none" w:sz="0" w:space="0" w:color="auto"/>
        <w:right w:val="none" w:sz="0" w:space="0" w:color="auto"/>
      </w:divBdr>
    </w:div>
    <w:div w:id="1809786689">
      <w:bodyDiv w:val="1"/>
      <w:marLeft w:val="0"/>
      <w:marRight w:val="0"/>
      <w:marTop w:val="0"/>
      <w:marBottom w:val="0"/>
      <w:divBdr>
        <w:top w:val="none" w:sz="0" w:space="0" w:color="auto"/>
        <w:left w:val="none" w:sz="0" w:space="0" w:color="auto"/>
        <w:bottom w:val="none" w:sz="0" w:space="0" w:color="auto"/>
        <w:right w:val="none" w:sz="0" w:space="0" w:color="auto"/>
      </w:divBdr>
    </w:div>
    <w:div w:id="1816020320">
      <w:bodyDiv w:val="1"/>
      <w:marLeft w:val="0"/>
      <w:marRight w:val="0"/>
      <w:marTop w:val="0"/>
      <w:marBottom w:val="0"/>
      <w:divBdr>
        <w:top w:val="none" w:sz="0" w:space="0" w:color="auto"/>
        <w:left w:val="none" w:sz="0" w:space="0" w:color="auto"/>
        <w:bottom w:val="none" w:sz="0" w:space="0" w:color="auto"/>
        <w:right w:val="none" w:sz="0" w:space="0" w:color="auto"/>
      </w:divBdr>
    </w:div>
    <w:div w:id="1832872967">
      <w:bodyDiv w:val="1"/>
      <w:marLeft w:val="0"/>
      <w:marRight w:val="0"/>
      <w:marTop w:val="0"/>
      <w:marBottom w:val="0"/>
      <w:divBdr>
        <w:top w:val="none" w:sz="0" w:space="0" w:color="auto"/>
        <w:left w:val="none" w:sz="0" w:space="0" w:color="auto"/>
        <w:bottom w:val="none" w:sz="0" w:space="0" w:color="auto"/>
        <w:right w:val="none" w:sz="0" w:space="0" w:color="auto"/>
      </w:divBdr>
    </w:div>
    <w:div w:id="1833835640">
      <w:bodyDiv w:val="1"/>
      <w:marLeft w:val="0"/>
      <w:marRight w:val="0"/>
      <w:marTop w:val="0"/>
      <w:marBottom w:val="0"/>
      <w:divBdr>
        <w:top w:val="none" w:sz="0" w:space="0" w:color="auto"/>
        <w:left w:val="none" w:sz="0" w:space="0" w:color="auto"/>
        <w:bottom w:val="none" w:sz="0" w:space="0" w:color="auto"/>
        <w:right w:val="none" w:sz="0" w:space="0" w:color="auto"/>
      </w:divBdr>
    </w:div>
    <w:div w:id="1845969051">
      <w:bodyDiv w:val="1"/>
      <w:marLeft w:val="0"/>
      <w:marRight w:val="0"/>
      <w:marTop w:val="0"/>
      <w:marBottom w:val="0"/>
      <w:divBdr>
        <w:top w:val="none" w:sz="0" w:space="0" w:color="auto"/>
        <w:left w:val="none" w:sz="0" w:space="0" w:color="auto"/>
        <w:bottom w:val="none" w:sz="0" w:space="0" w:color="auto"/>
        <w:right w:val="none" w:sz="0" w:space="0" w:color="auto"/>
      </w:divBdr>
    </w:div>
    <w:div w:id="1847553573">
      <w:bodyDiv w:val="1"/>
      <w:marLeft w:val="0"/>
      <w:marRight w:val="0"/>
      <w:marTop w:val="0"/>
      <w:marBottom w:val="0"/>
      <w:divBdr>
        <w:top w:val="none" w:sz="0" w:space="0" w:color="auto"/>
        <w:left w:val="none" w:sz="0" w:space="0" w:color="auto"/>
        <w:bottom w:val="none" w:sz="0" w:space="0" w:color="auto"/>
        <w:right w:val="none" w:sz="0" w:space="0" w:color="auto"/>
      </w:divBdr>
    </w:div>
    <w:div w:id="1854614182">
      <w:bodyDiv w:val="1"/>
      <w:marLeft w:val="0"/>
      <w:marRight w:val="0"/>
      <w:marTop w:val="0"/>
      <w:marBottom w:val="0"/>
      <w:divBdr>
        <w:top w:val="none" w:sz="0" w:space="0" w:color="auto"/>
        <w:left w:val="none" w:sz="0" w:space="0" w:color="auto"/>
        <w:bottom w:val="none" w:sz="0" w:space="0" w:color="auto"/>
        <w:right w:val="none" w:sz="0" w:space="0" w:color="auto"/>
      </w:divBdr>
    </w:div>
    <w:div w:id="1855528993">
      <w:bodyDiv w:val="1"/>
      <w:marLeft w:val="0"/>
      <w:marRight w:val="0"/>
      <w:marTop w:val="0"/>
      <w:marBottom w:val="0"/>
      <w:divBdr>
        <w:top w:val="none" w:sz="0" w:space="0" w:color="auto"/>
        <w:left w:val="none" w:sz="0" w:space="0" w:color="auto"/>
        <w:bottom w:val="none" w:sz="0" w:space="0" w:color="auto"/>
        <w:right w:val="none" w:sz="0" w:space="0" w:color="auto"/>
      </w:divBdr>
    </w:div>
    <w:div w:id="1856307904">
      <w:bodyDiv w:val="1"/>
      <w:marLeft w:val="0"/>
      <w:marRight w:val="0"/>
      <w:marTop w:val="0"/>
      <w:marBottom w:val="0"/>
      <w:divBdr>
        <w:top w:val="none" w:sz="0" w:space="0" w:color="auto"/>
        <w:left w:val="none" w:sz="0" w:space="0" w:color="auto"/>
        <w:bottom w:val="none" w:sz="0" w:space="0" w:color="auto"/>
        <w:right w:val="none" w:sz="0" w:space="0" w:color="auto"/>
      </w:divBdr>
    </w:div>
    <w:div w:id="1856726342">
      <w:bodyDiv w:val="1"/>
      <w:marLeft w:val="0"/>
      <w:marRight w:val="0"/>
      <w:marTop w:val="0"/>
      <w:marBottom w:val="0"/>
      <w:divBdr>
        <w:top w:val="none" w:sz="0" w:space="0" w:color="auto"/>
        <w:left w:val="none" w:sz="0" w:space="0" w:color="auto"/>
        <w:bottom w:val="none" w:sz="0" w:space="0" w:color="auto"/>
        <w:right w:val="none" w:sz="0" w:space="0" w:color="auto"/>
      </w:divBdr>
    </w:div>
    <w:div w:id="1861552513">
      <w:bodyDiv w:val="1"/>
      <w:marLeft w:val="0"/>
      <w:marRight w:val="0"/>
      <w:marTop w:val="0"/>
      <w:marBottom w:val="0"/>
      <w:divBdr>
        <w:top w:val="none" w:sz="0" w:space="0" w:color="auto"/>
        <w:left w:val="none" w:sz="0" w:space="0" w:color="auto"/>
        <w:bottom w:val="none" w:sz="0" w:space="0" w:color="auto"/>
        <w:right w:val="none" w:sz="0" w:space="0" w:color="auto"/>
      </w:divBdr>
    </w:div>
    <w:div w:id="1862818197">
      <w:bodyDiv w:val="1"/>
      <w:marLeft w:val="0"/>
      <w:marRight w:val="0"/>
      <w:marTop w:val="0"/>
      <w:marBottom w:val="0"/>
      <w:divBdr>
        <w:top w:val="none" w:sz="0" w:space="0" w:color="auto"/>
        <w:left w:val="none" w:sz="0" w:space="0" w:color="auto"/>
        <w:bottom w:val="none" w:sz="0" w:space="0" w:color="auto"/>
        <w:right w:val="none" w:sz="0" w:space="0" w:color="auto"/>
      </w:divBdr>
    </w:div>
    <w:div w:id="1871649665">
      <w:bodyDiv w:val="1"/>
      <w:marLeft w:val="0"/>
      <w:marRight w:val="0"/>
      <w:marTop w:val="0"/>
      <w:marBottom w:val="0"/>
      <w:divBdr>
        <w:top w:val="none" w:sz="0" w:space="0" w:color="auto"/>
        <w:left w:val="none" w:sz="0" w:space="0" w:color="auto"/>
        <w:bottom w:val="none" w:sz="0" w:space="0" w:color="auto"/>
        <w:right w:val="none" w:sz="0" w:space="0" w:color="auto"/>
      </w:divBdr>
    </w:div>
    <w:div w:id="1876306598">
      <w:bodyDiv w:val="1"/>
      <w:marLeft w:val="0"/>
      <w:marRight w:val="0"/>
      <w:marTop w:val="0"/>
      <w:marBottom w:val="0"/>
      <w:divBdr>
        <w:top w:val="none" w:sz="0" w:space="0" w:color="auto"/>
        <w:left w:val="none" w:sz="0" w:space="0" w:color="auto"/>
        <w:bottom w:val="none" w:sz="0" w:space="0" w:color="auto"/>
        <w:right w:val="none" w:sz="0" w:space="0" w:color="auto"/>
      </w:divBdr>
    </w:div>
    <w:div w:id="1879582797">
      <w:bodyDiv w:val="1"/>
      <w:marLeft w:val="0"/>
      <w:marRight w:val="0"/>
      <w:marTop w:val="0"/>
      <w:marBottom w:val="0"/>
      <w:divBdr>
        <w:top w:val="none" w:sz="0" w:space="0" w:color="auto"/>
        <w:left w:val="none" w:sz="0" w:space="0" w:color="auto"/>
        <w:bottom w:val="none" w:sz="0" w:space="0" w:color="auto"/>
        <w:right w:val="none" w:sz="0" w:space="0" w:color="auto"/>
      </w:divBdr>
    </w:div>
    <w:div w:id="1887450330">
      <w:bodyDiv w:val="1"/>
      <w:marLeft w:val="0"/>
      <w:marRight w:val="0"/>
      <w:marTop w:val="0"/>
      <w:marBottom w:val="0"/>
      <w:divBdr>
        <w:top w:val="none" w:sz="0" w:space="0" w:color="auto"/>
        <w:left w:val="none" w:sz="0" w:space="0" w:color="auto"/>
        <w:bottom w:val="none" w:sz="0" w:space="0" w:color="auto"/>
        <w:right w:val="none" w:sz="0" w:space="0" w:color="auto"/>
      </w:divBdr>
    </w:div>
    <w:div w:id="1890527204">
      <w:bodyDiv w:val="1"/>
      <w:marLeft w:val="0"/>
      <w:marRight w:val="0"/>
      <w:marTop w:val="0"/>
      <w:marBottom w:val="0"/>
      <w:divBdr>
        <w:top w:val="none" w:sz="0" w:space="0" w:color="auto"/>
        <w:left w:val="none" w:sz="0" w:space="0" w:color="auto"/>
        <w:bottom w:val="none" w:sz="0" w:space="0" w:color="auto"/>
        <w:right w:val="none" w:sz="0" w:space="0" w:color="auto"/>
      </w:divBdr>
    </w:div>
    <w:div w:id="1891840008">
      <w:bodyDiv w:val="1"/>
      <w:marLeft w:val="0"/>
      <w:marRight w:val="0"/>
      <w:marTop w:val="0"/>
      <w:marBottom w:val="0"/>
      <w:divBdr>
        <w:top w:val="none" w:sz="0" w:space="0" w:color="auto"/>
        <w:left w:val="none" w:sz="0" w:space="0" w:color="auto"/>
        <w:bottom w:val="none" w:sz="0" w:space="0" w:color="auto"/>
        <w:right w:val="none" w:sz="0" w:space="0" w:color="auto"/>
      </w:divBdr>
    </w:div>
    <w:div w:id="1895776415">
      <w:bodyDiv w:val="1"/>
      <w:marLeft w:val="0"/>
      <w:marRight w:val="0"/>
      <w:marTop w:val="0"/>
      <w:marBottom w:val="0"/>
      <w:divBdr>
        <w:top w:val="none" w:sz="0" w:space="0" w:color="auto"/>
        <w:left w:val="none" w:sz="0" w:space="0" w:color="auto"/>
        <w:bottom w:val="none" w:sz="0" w:space="0" w:color="auto"/>
        <w:right w:val="none" w:sz="0" w:space="0" w:color="auto"/>
      </w:divBdr>
    </w:div>
    <w:div w:id="1908301212">
      <w:bodyDiv w:val="1"/>
      <w:marLeft w:val="0"/>
      <w:marRight w:val="0"/>
      <w:marTop w:val="0"/>
      <w:marBottom w:val="0"/>
      <w:divBdr>
        <w:top w:val="none" w:sz="0" w:space="0" w:color="auto"/>
        <w:left w:val="none" w:sz="0" w:space="0" w:color="auto"/>
        <w:bottom w:val="none" w:sz="0" w:space="0" w:color="auto"/>
        <w:right w:val="none" w:sz="0" w:space="0" w:color="auto"/>
      </w:divBdr>
    </w:div>
    <w:div w:id="1913394014">
      <w:bodyDiv w:val="1"/>
      <w:marLeft w:val="0"/>
      <w:marRight w:val="0"/>
      <w:marTop w:val="0"/>
      <w:marBottom w:val="0"/>
      <w:divBdr>
        <w:top w:val="none" w:sz="0" w:space="0" w:color="auto"/>
        <w:left w:val="none" w:sz="0" w:space="0" w:color="auto"/>
        <w:bottom w:val="none" w:sz="0" w:space="0" w:color="auto"/>
        <w:right w:val="none" w:sz="0" w:space="0" w:color="auto"/>
      </w:divBdr>
    </w:div>
    <w:div w:id="1923294804">
      <w:bodyDiv w:val="1"/>
      <w:marLeft w:val="0"/>
      <w:marRight w:val="0"/>
      <w:marTop w:val="0"/>
      <w:marBottom w:val="0"/>
      <w:divBdr>
        <w:top w:val="none" w:sz="0" w:space="0" w:color="auto"/>
        <w:left w:val="none" w:sz="0" w:space="0" w:color="auto"/>
        <w:bottom w:val="none" w:sz="0" w:space="0" w:color="auto"/>
        <w:right w:val="none" w:sz="0" w:space="0" w:color="auto"/>
      </w:divBdr>
    </w:div>
    <w:div w:id="1923828500">
      <w:bodyDiv w:val="1"/>
      <w:marLeft w:val="0"/>
      <w:marRight w:val="0"/>
      <w:marTop w:val="0"/>
      <w:marBottom w:val="0"/>
      <w:divBdr>
        <w:top w:val="none" w:sz="0" w:space="0" w:color="auto"/>
        <w:left w:val="none" w:sz="0" w:space="0" w:color="auto"/>
        <w:bottom w:val="none" w:sz="0" w:space="0" w:color="auto"/>
        <w:right w:val="none" w:sz="0" w:space="0" w:color="auto"/>
      </w:divBdr>
    </w:div>
    <w:div w:id="1925138701">
      <w:bodyDiv w:val="1"/>
      <w:marLeft w:val="0"/>
      <w:marRight w:val="0"/>
      <w:marTop w:val="0"/>
      <w:marBottom w:val="0"/>
      <w:divBdr>
        <w:top w:val="none" w:sz="0" w:space="0" w:color="auto"/>
        <w:left w:val="none" w:sz="0" w:space="0" w:color="auto"/>
        <w:bottom w:val="none" w:sz="0" w:space="0" w:color="auto"/>
        <w:right w:val="none" w:sz="0" w:space="0" w:color="auto"/>
      </w:divBdr>
    </w:div>
    <w:div w:id="1930118818">
      <w:bodyDiv w:val="1"/>
      <w:marLeft w:val="0"/>
      <w:marRight w:val="0"/>
      <w:marTop w:val="0"/>
      <w:marBottom w:val="0"/>
      <w:divBdr>
        <w:top w:val="none" w:sz="0" w:space="0" w:color="auto"/>
        <w:left w:val="none" w:sz="0" w:space="0" w:color="auto"/>
        <w:bottom w:val="none" w:sz="0" w:space="0" w:color="auto"/>
        <w:right w:val="none" w:sz="0" w:space="0" w:color="auto"/>
      </w:divBdr>
    </w:div>
    <w:div w:id="1933855667">
      <w:bodyDiv w:val="1"/>
      <w:marLeft w:val="0"/>
      <w:marRight w:val="0"/>
      <w:marTop w:val="0"/>
      <w:marBottom w:val="0"/>
      <w:divBdr>
        <w:top w:val="none" w:sz="0" w:space="0" w:color="auto"/>
        <w:left w:val="none" w:sz="0" w:space="0" w:color="auto"/>
        <w:bottom w:val="none" w:sz="0" w:space="0" w:color="auto"/>
        <w:right w:val="none" w:sz="0" w:space="0" w:color="auto"/>
      </w:divBdr>
    </w:div>
    <w:div w:id="1933970344">
      <w:bodyDiv w:val="1"/>
      <w:marLeft w:val="0"/>
      <w:marRight w:val="0"/>
      <w:marTop w:val="0"/>
      <w:marBottom w:val="0"/>
      <w:divBdr>
        <w:top w:val="none" w:sz="0" w:space="0" w:color="auto"/>
        <w:left w:val="none" w:sz="0" w:space="0" w:color="auto"/>
        <w:bottom w:val="none" w:sz="0" w:space="0" w:color="auto"/>
        <w:right w:val="none" w:sz="0" w:space="0" w:color="auto"/>
      </w:divBdr>
    </w:div>
    <w:div w:id="1934120719">
      <w:bodyDiv w:val="1"/>
      <w:marLeft w:val="0"/>
      <w:marRight w:val="0"/>
      <w:marTop w:val="0"/>
      <w:marBottom w:val="0"/>
      <w:divBdr>
        <w:top w:val="none" w:sz="0" w:space="0" w:color="auto"/>
        <w:left w:val="none" w:sz="0" w:space="0" w:color="auto"/>
        <w:bottom w:val="none" w:sz="0" w:space="0" w:color="auto"/>
        <w:right w:val="none" w:sz="0" w:space="0" w:color="auto"/>
      </w:divBdr>
    </w:div>
    <w:div w:id="1934901201">
      <w:bodyDiv w:val="1"/>
      <w:marLeft w:val="0"/>
      <w:marRight w:val="0"/>
      <w:marTop w:val="0"/>
      <w:marBottom w:val="0"/>
      <w:divBdr>
        <w:top w:val="none" w:sz="0" w:space="0" w:color="auto"/>
        <w:left w:val="none" w:sz="0" w:space="0" w:color="auto"/>
        <w:bottom w:val="none" w:sz="0" w:space="0" w:color="auto"/>
        <w:right w:val="none" w:sz="0" w:space="0" w:color="auto"/>
      </w:divBdr>
    </w:div>
    <w:div w:id="1946771108">
      <w:bodyDiv w:val="1"/>
      <w:marLeft w:val="0"/>
      <w:marRight w:val="0"/>
      <w:marTop w:val="0"/>
      <w:marBottom w:val="0"/>
      <w:divBdr>
        <w:top w:val="none" w:sz="0" w:space="0" w:color="auto"/>
        <w:left w:val="none" w:sz="0" w:space="0" w:color="auto"/>
        <w:bottom w:val="none" w:sz="0" w:space="0" w:color="auto"/>
        <w:right w:val="none" w:sz="0" w:space="0" w:color="auto"/>
      </w:divBdr>
    </w:div>
    <w:div w:id="1971394426">
      <w:bodyDiv w:val="1"/>
      <w:marLeft w:val="0"/>
      <w:marRight w:val="0"/>
      <w:marTop w:val="0"/>
      <w:marBottom w:val="0"/>
      <w:divBdr>
        <w:top w:val="none" w:sz="0" w:space="0" w:color="auto"/>
        <w:left w:val="none" w:sz="0" w:space="0" w:color="auto"/>
        <w:bottom w:val="none" w:sz="0" w:space="0" w:color="auto"/>
        <w:right w:val="none" w:sz="0" w:space="0" w:color="auto"/>
      </w:divBdr>
    </w:div>
    <w:div w:id="1973706096">
      <w:bodyDiv w:val="1"/>
      <w:marLeft w:val="0"/>
      <w:marRight w:val="0"/>
      <w:marTop w:val="0"/>
      <w:marBottom w:val="0"/>
      <w:divBdr>
        <w:top w:val="none" w:sz="0" w:space="0" w:color="auto"/>
        <w:left w:val="none" w:sz="0" w:space="0" w:color="auto"/>
        <w:bottom w:val="none" w:sz="0" w:space="0" w:color="auto"/>
        <w:right w:val="none" w:sz="0" w:space="0" w:color="auto"/>
      </w:divBdr>
    </w:div>
    <w:div w:id="1974017349">
      <w:bodyDiv w:val="1"/>
      <w:marLeft w:val="0"/>
      <w:marRight w:val="0"/>
      <w:marTop w:val="0"/>
      <w:marBottom w:val="0"/>
      <w:divBdr>
        <w:top w:val="none" w:sz="0" w:space="0" w:color="auto"/>
        <w:left w:val="none" w:sz="0" w:space="0" w:color="auto"/>
        <w:bottom w:val="none" w:sz="0" w:space="0" w:color="auto"/>
        <w:right w:val="none" w:sz="0" w:space="0" w:color="auto"/>
      </w:divBdr>
    </w:div>
    <w:div w:id="1991909557">
      <w:bodyDiv w:val="1"/>
      <w:marLeft w:val="0"/>
      <w:marRight w:val="0"/>
      <w:marTop w:val="0"/>
      <w:marBottom w:val="0"/>
      <w:divBdr>
        <w:top w:val="none" w:sz="0" w:space="0" w:color="auto"/>
        <w:left w:val="none" w:sz="0" w:space="0" w:color="auto"/>
        <w:bottom w:val="none" w:sz="0" w:space="0" w:color="auto"/>
        <w:right w:val="none" w:sz="0" w:space="0" w:color="auto"/>
      </w:divBdr>
    </w:div>
    <w:div w:id="1992782997">
      <w:bodyDiv w:val="1"/>
      <w:marLeft w:val="0"/>
      <w:marRight w:val="0"/>
      <w:marTop w:val="0"/>
      <w:marBottom w:val="0"/>
      <w:divBdr>
        <w:top w:val="none" w:sz="0" w:space="0" w:color="auto"/>
        <w:left w:val="none" w:sz="0" w:space="0" w:color="auto"/>
        <w:bottom w:val="none" w:sz="0" w:space="0" w:color="auto"/>
        <w:right w:val="none" w:sz="0" w:space="0" w:color="auto"/>
      </w:divBdr>
    </w:div>
    <w:div w:id="1995453757">
      <w:bodyDiv w:val="1"/>
      <w:marLeft w:val="0"/>
      <w:marRight w:val="0"/>
      <w:marTop w:val="0"/>
      <w:marBottom w:val="0"/>
      <w:divBdr>
        <w:top w:val="none" w:sz="0" w:space="0" w:color="auto"/>
        <w:left w:val="none" w:sz="0" w:space="0" w:color="auto"/>
        <w:bottom w:val="none" w:sz="0" w:space="0" w:color="auto"/>
        <w:right w:val="none" w:sz="0" w:space="0" w:color="auto"/>
      </w:divBdr>
    </w:div>
    <w:div w:id="1998343532">
      <w:bodyDiv w:val="1"/>
      <w:marLeft w:val="0"/>
      <w:marRight w:val="0"/>
      <w:marTop w:val="0"/>
      <w:marBottom w:val="0"/>
      <w:divBdr>
        <w:top w:val="none" w:sz="0" w:space="0" w:color="auto"/>
        <w:left w:val="none" w:sz="0" w:space="0" w:color="auto"/>
        <w:bottom w:val="none" w:sz="0" w:space="0" w:color="auto"/>
        <w:right w:val="none" w:sz="0" w:space="0" w:color="auto"/>
      </w:divBdr>
    </w:div>
    <w:div w:id="2008946840">
      <w:bodyDiv w:val="1"/>
      <w:marLeft w:val="0"/>
      <w:marRight w:val="0"/>
      <w:marTop w:val="0"/>
      <w:marBottom w:val="0"/>
      <w:divBdr>
        <w:top w:val="none" w:sz="0" w:space="0" w:color="auto"/>
        <w:left w:val="none" w:sz="0" w:space="0" w:color="auto"/>
        <w:bottom w:val="none" w:sz="0" w:space="0" w:color="auto"/>
        <w:right w:val="none" w:sz="0" w:space="0" w:color="auto"/>
      </w:divBdr>
    </w:div>
    <w:div w:id="2009094543">
      <w:bodyDiv w:val="1"/>
      <w:marLeft w:val="0"/>
      <w:marRight w:val="0"/>
      <w:marTop w:val="0"/>
      <w:marBottom w:val="0"/>
      <w:divBdr>
        <w:top w:val="none" w:sz="0" w:space="0" w:color="auto"/>
        <w:left w:val="none" w:sz="0" w:space="0" w:color="auto"/>
        <w:bottom w:val="none" w:sz="0" w:space="0" w:color="auto"/>
        <w:right w:val="none" w:sz="0" w:space="0" w:color="auto"/>
      </w:divBdr>
    </w:div>
    <w:div w:id="2024817705">
      <w:bodyDiv w:val="1"/>
      <w:marLeft w:val="0"/>
      <w:marRight w:val="0"/>
      <w:marTop w:val="0"/>
      <w:marBottom w:val="0"/>
      <w:divBdr>
        <w:top w:val="none" w:sz="0" w:space="0" w:color="auto"/>
        <w:left w:val="none" w:sz="0" w:space="0" w:color="auto"/>
        <w:bottom w:val="none" w:sz="0" w:space="0" w:color="auto"/>
        <w:right w:val="none" w:sz="0" w:space="0" w:color="auto"/>
      </w:divBdr>
    </w:div>
    <w:div w:id="2025861824">
      <w:bodyDiv w:val="1"/>
      <w:marLeft w:val="0"/>
      <w:marRight w:val="0"/>
      <w:marTop w:val="0"/>
      <w:marBottom w:val="0"/>
      <w:divBdr>
        <w:top w:val="none" w:sz="0" w:space="0" w:color="auto"/>
        <w:left w:val="none" w:sz="0" w:space="0" w:color="auto"/>
        <w:bottom w:val="none" w:sz="0" w:space="0" w:color="auto"/>
        <w:right w:val="none" w:sz="0" w:space="0" w:color="auto"/>
      </w:divBdr>
    </w:div>
    <w:div w:id="2039503148">
      <w:bodyDiv w:val="1"/>
      <w:marLeft w:val="0"/>
      <w:marRight w:val="0"/>
      <w:marTop w:val="0"/>
      <w:marBottom w:val="0"/>
      <w:divBdr>
        <w:top w:val="none" w:sz="0" w:space="0" w:color="auto"/>
        <w:left w:val="none" w:sz="0" w:space="0" w:color="auto"/>
        <w:bottom w:val="none" w:sz="0" w:space="0" w:color="auto"/>
        <w:right w:val="none" w:sz="0" w:space="0" w:color="auto"/>
      </w:divBdr>
    </w:div>
    <w:div w:id="2042390395">
      <w:bodyDiv w:val="1"/>
      <w:marLeft w:val="0"/>
      <w:marRight w:val="0"/>
      <w:marTop w:val="0"/>
      <w:marBottom w:val="0"/>
      <w:divBdr>
        <w:top w:val="none" w:sz="0" w:space="0" w:color="auto"/>
        <w:left w:val="none" w:sz="0" w:space="0" w:color="auto"/>
        <w:bottom w:val="none" w:sz="0" w:space="0" w:color="auto"/>
        <w:right w:val="none" w:sz="0" w:space="0" w:color="auto"/>
      </w:divBdr>
    </w:div>
    <w:div w:id="2083023353">
      <w:bodyDiv w:val="1"/>
      <w:marLeft w:val="0"/>
      <w:marRight w:val="0"/>
      <w:marTop w:val="0"/>
      <w:marBottom w:val="0"/>
      <w:divBdr>
        <w:top w:val="none" w:sz="0" w:space="0" w:color="auto"/>
        <w:left w:val="none" w:sz="0" w:space="0" w:color="auto"/>
        <w:bottom w:val="none" w:sz="0" w:space="0" w:color="auto"/>
        <w:right w:val="none" w:sz="0" w:space="0" w:color="auto"/>
      </w:divBdr>
    </w:div>
    <w:div w:id="2085103523">
      <w:bodyDiv w:val="1"/>
      <w:marLeft w:val="0"/>
      <w:marRight w:val="0"/>
      <w:marTop w:val="0"/>
      <w:marBottom w:val="0"/>
      <w:divBdr>
        <w:top w:val="none" w:sz="0" w:space="0" w:color="auto"/>
        <w:left w:val="none" w:sz="0" w:space="0" w:color="auto"/>
        <w:bottom w:val="none" w:sz="0" w:space="0" w:color="auto"/>
        <w:right w:val="none" w:sz="0" w:space="0" w:color="auto"/>
      </w:divBdr>
    </w:div>
    <w:div w:id="2091001838">
      <w:bodyDiv w:val="1"/>
      <w:marLeft w:val="0"/>
      <w:marRight w:val="0"/>
      <w:marTop w:val="0"/>
      <w:marBottom w:val="0"/>
      <w:divBdr>
        <w:top w:val="none" w:sz="0" w:space="0" w:color="auto"/>
        <w:left w:val="none" w:sz="0" w:space="0" w:color="auto"/>
        <w:bottom w:val="none" w:sz="0" w:space="0" w:color="auto"/>
        <w:right w:val="none" w:sz="0" w:space="0" w:color="auto"/>
      </w:divBdr>
    </w:div>
    <w:div w:id="2093307822">
      <w:bodyDiv w:val="1"/>
      <w:marLeft w:val="0"/>
      <w:marRight w:val="0"/>
      <w:marTop w:val="0"/>
      <w:marBottom w:val="0"/>
      <w:divBdr>
        <w:top w:val="none" w:sz="0" w:space="0" w:color="auto"/>
        <w:left w:val="none" w:sz="0" w:space="0" w:color="auto"/>
        <w:bottom w:val="none" w:sz="0" w:space="0" w:color="auto"/>
        <w:right w:val="none" w:sz="0" w:space="0" w:color="auto"/>
      </w:divBdr>
    </w:div>
    <w:div w:id="2094281234">
      <w:bodyDiv w:val="1"/>
      <w:marLeft w:val="0"/>
      <w:marRight w:val="0"/>
      <w:marTop w:val="0"/>
      <w:marBottom w:val="0"/>
      <w:divBdr>
        <w:top w:val="none" w:sz="0" w:space="0" w:color="auto"/>
        <w:left w:val="none" w:sz="0" w:space="0" w:color="auto"/>
        <w:bottom w:val="none" w:sz="0" w:space="0" w:color="auto"/>
        <w:right w:val="none" w:sz="0" w:space="0" w:color="auto"/>
      </w:divBdr>
    </w:div>
    <w:div w:id="2097556179">
      <w:bodyDiv w:val="1"/>
      <w:marLeft w:val="0"/>
      <w:marRight w:val="0"/>
      <w:marTop w:val="0"/>
      <w:marBottom w:val="0"/>
      <w:divBdr>
        <w:top w:val="none" w:sz="0" w:space="0" w:color="auto"/>
        <w:left w:val="none" w:sz="0" w:space="0" w:color="auto"/>
        <w:bottom w:val="none" w:sz="0" w:space="0" w:color="auto"/>
        <w:right w:val="none" w:sz="0" w:space="0" w:color="auto"/>
      </w:divBdr>
    </w:div>
    <w:div w:id="2099908145">
      <w:bodyDiv w:val="1"/>
      <w:marLeft w:val="0"/>
      <w:marRight w:val="0"/>
      <w:marTop w:val="0"/>
      <w:marBottom w:val="0"/>
      <w:divBdr>
        <w:top w:val="none" w:sz="0" w:space="0" w:color="auto"/>
        <w:left w:val="none" w:sz="0" w:space="0" w:color="auto"/>
        <w:bottom w:val="none" w:sz="0" w:space="0" w:color="auto"/>
        <w:right w:val="none" w:sz="0" w:space="0" w:color="auto"/>
      </w:divBdr>
    </w:div>
    <w:div w:id="2101827618">
      <w:bodyDiv w:val="1"/>
      <w:marLeft w:val="0"/>
      <w:marRight w:val="0"/>
      <w:marTop w:val="0"/>
      <w:marBottom w:val="0"/>
      <w:divBdr>
        <w:top w:val="none" w:sz="0" w:space="0" w:color="auto"/>
        <w:left w:val="none" w:sz="0" w:space="0" w:color="auto"/>
        <w:bottom w:val="none" w:sz="0" w:space="0" w:color="auto"/>
        <w:right w:val="none" w:sz="0" w:space="0" w:color="auto"/>
      </w:divBdr>
    </w:div>
    <w:div w:id="2102749561">
      <w:bodyDiv w:val="1"/>
      <w:marLeft w:val="0"/>
      <w:marRight w:val="0"/>
      <w:marTop w:val="0"/>
      <w:marBottom w:val="0"/>
      <w:divBdr>
        <w:top w:val="none" w:sz="0" w:space="0" w:color="auto"/>
        <w:left w:val="none" w:sz="0" w:space="0" w:color="auto"/>
        <w:bottom w:val="none" w:sz="0" w:space="0" w:color="auto"/>
        <w:right w:val="none" w:sz="0" w:space="0" w:color="auto"/>
      </w:divBdr>
    </w:div>
    <w:div w:id="2109226908">
      <w:bodyDiv w:val="1"/>
      <w:marLeft w:val="0"/>
      <w:marRight w:val="0"/>
      <w:marTop w:val="0"/>
      <w:marBottom w:val="0"/>
      <w:divBdr>
        <w:top w:val="none" w:sz="0" w:space="0" w:color="auto"/>
        <w:left w:val="none" w:sz="0" w:space="0" w:color="auto"/>
        <w:bottom w:val="none" w:sz="0" w:space="0" w:color="auto"/>
        <w:right w:val="none" w:sz="0" w:space="0" w:color="auto"/>
      </w:divBdr>
    </w:div>
    <w:div w:id="2109813687">
      <w:bodyDiv w:val="1"/>
      <w:marLeft w:val="0"/>
      <w:marRight w:val="0"/>
      <w:marTop w:val="0"/>
      <w:marBottom w:val="0"/>
      <w:divBdr>
        <w:top w:val="none" w:sz="0" w:space="0" w:color="auto"/>
        <w:left w:val="none" w:sz="0" w:space="0" w:color="auto"/>
        <w:bottom w:val="none" w:sz="0" w:space="0" w:color="auto"/>
        <w:right w:val="none" w:sz="0" w:space="0" w:color="auto"/>
      </w:divBdr>
    </w:div>
    <w:div w:id="2109887942">
      <w:bodyDiv w:val="1"/>
      <w:marLeft w:val="0"/>
      <w:marRight w:val="0"/>
      <w:marTop w:val="0"/>
      <w:marBottom w:val="0"/>
      <w:divBdr>
        <w:top w:val="none" w:sz="0" w:space="0" w:color="auto"/>
        <w:left w:val="none" w:sz="0" w:space="0" w:color="auto"/>
        <w:bottom w:val="none" w:sz="0" w:space="0" w:color="auto"/>
        <w:right w:val="none" w:sz="0" w:space="0" w:color="auto"/>
      </w:divBdr>
    </w:div>
    <w:div w:id="2111313657">
      <w:bodyDiv w:val="1"/>
      <w:marLeft w:val="0"/>
      <w:marRight w:val="0"/>
      <w:marTop w:val="0"/>
      <w:marBottom w:val="0"/>
      <w:divBdr>
        <w:top w:val="none" w:sz="0" w:space="0" w:color="auto"/>
        <w:left w:val="none" w:sz="0" w:space="0" w:color="auto"/>
        <w:bottom w:val="none" w:sz="0" w:space="0" w:color="auto"/>
        <w:right w:val="none" w:sz="0" w:space="0" w:color="auto"/>
      </w:divBdr>
    </w:div>
    <w:div w:id="2118331873">
      <w:bodyDiv w:val="1"/>
      <w:marLeft w:val="0"/>
      <w:marRight w:val="0"/>
      <w:marTop w:val="0"/>
      <w:marBottom w:val="0"/>
      <w:divBdr>
        <w:top w:val="none" w:sz="0" w:space="0" w:color="auto"/>
        <w:left w:val="none" w:sz="0" w:space="0" w:color="auto"/>
        <w:bottom w:val="none" w:sz="0" w:space="0" w:color="auto"/>
        <w:right w:val="none" w:sz="0" w:space="0" w:color="auto"/>
      </w:divBdr>
    </w:div>
    <w:div w:id="2126844070">
      <w:bodyDiv w:val="1"/>
      <w:marLeft w:val="0"/>
      <w:marRight w:val="0"/>
      <w:marTop w:val="0"/>
      <w:marBottom w:val="0"/>
      <w:divBdr>
        <w:top w:val="none" w:sz="0" w:space="0" w:color="auto"/>
        <w:left w:val="none" w:sz="0" w:space="0" w:color="auto"/>
        <w:bottom w:val="none" w:sz="0" w:space="0" w:color="auto"/>
        <w:right w:val="none" w:sz="0" w:space="0" w:color="auto"/>
      </w:divBdr>
    </w:div>
    <w:div w:id="2133746848">
      <w:bodyDiv w:val="1"/>
      <w:marLeft w:val="0"/>
      <w:marRight w:val="0"/>
      <w:marTop w:val="0"/>
      <w:marBottom w:val="0"/>
      <w:divBdr>
        <w:top w:val="none" w:sz="0" w:space="0" w:color="auto"/>
        <w:left w:val="none" w:sz="0" w:space="0" w:color="auto"/>
        <w:bottom w:val="none" w:sz="0" w:space="0" w:color="auto"/>
        <w:right w:val="none" w:sz="0" w:space="0" w:color="auto"/>
      </w:divBdr>
    </w:div>
    <w:div w:id="214638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1.xml"/><Relationship Id="rId18" Type="http://schemas.openxmlformats.org/officeDocument/2006/relationships/image" Target="media/image3.emf"/><Relationship Id="rId26" Type="http://schemas.openxmlformats.org/officeDocument/2006/relationships/theme" Target="theme/theme1.xml"/><Relationship Id="rId3" Type="http://schemas.openxmlformats.org/officeDocument/2006/relationships/customXml" Target="../customXml/item3.xml"/><Relationship Id="rId21" Type="http://schemas.microsoft.com/office/2007/relationships/hdphoto" Target="media/hdphoto1.wdp"/><Relationship Id="rId7" Type="http://schemas.openxmlformats.org/officeDocument/2006/relationships/settings" Target="settings.xml"/><Relationship Id="rId12" Type="http://schemas.openxmlformats.org/officeDocument/2006/relationships/package" Target="embeddings/Microsoft_Visio_Drawing1.vsdx"/><Relationship Id="rId17" Type="http://schemas.openxmlformats.org/officeDocument/2006/relationships/package" Target="embeddings/Microsoft_Visio_Drawing5.vsdx"/><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3.xm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package" Target="embeddings/Microsoft_Visio_Drawing6.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2.xml"/><Relationship Id="rId22"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AppData\Roaming\Microsoft\Templates\Report%20(Executiv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1" i="0" u="none" strike="noStrike" kern="1200" cap="all" spc="15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r>
              <a:rPr lang="en-US" sz="1200" b="1" i="0" u="none" strike="noStrike" cap="none" baseline="0">
                <a:solidFill>
                  <a:sysClr val="windowText" lastClr="000000"/>
                </a:solidFill>
                <a:effectLst/>
                <a:latin typeface="CMU Serif" panose="02000603000000000000" pitchFamily="2" charset="0"/>
                <a:ea typeface="CMU Serif" panose="02000603000000000000" pitchFamily="2" charset="0"/>
                <a:cs typeface="CMU Serif" panose="02000603000000000000" pitchFamily="2" charset="0"/>
              </a:rPr>
              <a:t>Percentages </a:t>
            </a:r>
            <a:r>
              <a:rPr lang="en-GB" sz="1200" cap="none"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rPr>
              <a:t>of tuples by origin</a:t>
            </a:r>
          </a:p>
        </c:rich>
      </c:tx>
      <c:layout>
        <c:manualLayout>
          <c:xMode val="edge"/>
          <c:yMode val="edge"/>
          <c:x val="0.23387588179384552"/>
          <c:y val="0"/>
        </c:manualLayout>
      </c:layout>
      <c:overlay val="0"/>
      <c:spPr>
        <a:noFill/>
        <a:ln>
          <a:noFill/>
        </a:ln>
        <a:effectLst/>
      </c:spPr>
      <c:txPr>
        <a:bodyPr rot="0" spcFirstLastPara="1" vertOverflow="ellipsis" vert="horz" wrap="square" anchor="ctr" anchorCtr="1"/>
        <a:lstStyle/>
        <a:p>
          <a:pPr>
            <a:defRPr sz="1200" b="1" i="0" u="none" strike="noStrike" kern="1200" cap="all" spc="150" baseline="0">
              <a:solidFill>
                <a:sysClr val="windowText" lastClr="000000"/>
              </a:solidFill>
              <a:latin typeface="CMU Serif" panose="02000603000000000000" pitchFamily="2" charset="0"/>
              <a:ea typeface="CMU Serif" panose="02000603000000000000" pitchFamily="2" charset="0"/>
              <a:cs typeface="CMU Serif" panose="02000603000000000000" pitchFamily="2" charset="0"/>
            </a:defRPr>
          </a:pPr>
          <a:endParaRPr lang="en-US"/>
        </a:p>
      </c:txPr>
    </c:title>
    <c:autoTitleDeleted val="0"/>
    <c:plotArea>
      <c:layout/>
      <c:pieChart>
        <c:varyColors val="1"/>
        <c:ser>
          <c:idx val="0"/>
          <c:order val="0"/>
          <c:tx>
            <c:strRef>
              <c:f>Analysis!$C$2</c:f>
              <c:strCache>
                <c:ptCount val="1"/>
                <c:pt idx="0">
                  <c:v>No of Records</c:v>
                </c:pt>
              </c:strCache>
            </c:strRef>
          </c:tx>
          <c:dPt>
            <c:idx val="0"/>
            <c:bubble3D val="0"/>
            <c:spPr>
              <a:pattFill prst="ltUpDiag">
                <a:fgClr>
                  <a:schemeClr val="dk1">
                    <a:tint val="88500"/>
                  </a:schemeClr>
                </a:fgClr>
                <a:bgClr>
                  <a:schemeClr val="dk1">
                    <a:tint val="88500"/>
                    <a:lumMod val="20000"/>
                    <a:lumOff val="80000"/>
                  </a:schemeClr>
                </a:bgClr>
              </a:pattFill>
              <a:ln w="19050">
                <a:solidFill>
                  <a:schemeClr val="lt1"/>
                </a:solidFill>
              </a:ln>
              <a:effectLst>
                <a:innerShdw blurRad="114300">
                  <a:schemeClr val="dk1">
                    <a:tint val="88500"/>
                  </a:schemeClr>
                </a:innerShdw>
              </a:effectLst>
            </c:spPr>
          </c:dPt>
          <c:dPt>
            <c:idx val="1"/>
            <c:bubble3D val="0"/>
            <c:spPr>
              <a:pattFill prst="ltUpDiag">
                <a:fgClr>
                  <a:schemeClr val="dk1">
                    <a:tint val="55000"/>
                  </a:schemeClr>
                </a:fgClr>
                <a:bgClr>
                  <a:schemeClr val="dk1">
                    <a:tint val="55000"/>
                    <a:lumMod val="20000"/>
                    <a:lumOff val="80000"/>
                  </a:schemeClr>
                </a:bgClr>
              </a:pattFill>
              <a:ln w="19050">
                <a:solidFill>
                  <a:schemeClr val="lt1"/>
                </a:solidFill>
              </a:ln>
              <a:effectLst>
                <a:innerShdw blurRad="114300">
                  <a:schemeClr val="dk1">
                    <a:tint val="55000"/>
                  </a:schemeClr>
                </a:innerShdw>
              </a:effectLst>
            </c:spPr>
          </c:dPt>
          <c:dPt>
            <c:idx val="2"/>
            <c:bubble3D val="0"/>
            <c:spPr>
              <a:pattFill prst="ltUpDiag">
                <a:fgClr>
                  <a:schemeClr val="dk1">
                    <a:tint val="75000"/>
                  </a:schemeClr>
                </a:fgClr>
                <a:bgClr>
                  <a:schemeClr val="dk1">
                    <a:tint val="75000"/>
                    <a:lumMod val="20000"/>
                    <a:lumOff val="80000"/>
                  </a:schemeClr>
                </a:bgClr>
              </a:pattFill>
              <a:ln w="19050">
                <a:solidFill>
                  <a:schemeClr val="lt1"/>
                </a:solidFill>
              </a:ln>
              <a:effectLst>
                <a:innerShdw blurRad="114300">
                  <a:schemeClr val="dk1">
                    <a:tint val="75000"/>
                  </a:schemeClr>
                </a:innerShdw>
              </a:effectLst>
            </c:spPr>
          </c:dPt>
          <c:dPt>
            <c:idx val="3"/>
            <c:bubble3D val="0"/>
            <c:spPr>
              <a:pattFill prst="ltUpDiag">
                <a:fgClr>
                  <a:schemeClr val="dk1">
                    <a:tint val="98500"/>
                  </a:schemeClr>
                </a:fgClr>
                <a:bgClr>
                  <a:schemeClr val="dk1">
                    <a:tint val="98500"/>
                    <a:lumMod val="20000"/>
                    <a:lumOff val="80000"/>
                  </a:schemeClr>
                </a:bgClr>
              </a:pattFill>
              <a:ln w="19050">
                <a:solidFill>
                  <a:schemeClr val="lt1"/>
                </a:solidFill>
              </a:ln>
              <a:effectLst>
                <a:innerShdw blurRad="114300">
                  <a:schemeClr val="dk1">
                    <a:tint val="98500"/>
                  </a:schemeClr>
                </a:innerShdw>
              </a:effectLst>
            </c:spPr>
          </c:dPt>
          <c:dPt>
            <c:idx val="4"/>
            <c:bubble3D val="0"/>
            <c:spPr>
              <a:pattFill prst="ltUpDiag">
                <a:fgClr>
                  <a:schemeClr val="dk1">
                    <a:tint val="30000"/>
                  </a:schemeClr>
                </a:fgClr>
                <a:bgClr>
                  <a:schemeClr val="dk1">
                    <a:tint val="30000"/>
                    <a:lumMod val="20000"/>
                    <a:lumOff val="80000"/>
                  </a:schemeClr>
                </a:bgClr>
              </a:pattFill>
              <a:ln w="19050">
                <a:solidFill>
                  <a:schemeClr val="lt1"/>
                </a:solidFill>
              </a:ln>
              <a:effectLst>
                <a:innerShdw blurRad="114300">
                  <a:schemeClr val="dk1">
                    <a:tint val="30000"/>
                  </a:schemeClr>
                </a:innerShdw>
              </a:effectLst>
            </c:spPr>
          </c:dPt>
          <c:dPt>
            <c:idx val="5"/>
            <c:bubble3D val="0"/>
            <c:spPr>
              <a:pattFill prst="ltUpDiag">
                <a:fgClr>
                  <a:schemeClr val="dk1">
                    <a:tint val="60000"/>
                  </a:schemeClr>
                </a:fgClr>
                <a:bgClr>
                  <a:schemeClr val="dk1">
                    <a:tint val="60000"/>
                    <a:lumMod val="20000"/>
                    <a:lumOff val="80000"/>
                  </a:schemeClr>
                </a:bgClr>
              </a:pattFill>
              <a:ln w="19050">
                <a:solidFill>
                  <a:schemeClr val="lt1"/>
                </a:solidFill>
              </a:ln>
              <a:effectLst>
                <a:innerShdw blurRad="114300">
                  <a:schemeClr val="dk1">
                    <a:tint val="60000"/>
                  </a:schemeClr>
                </a:innerShdw>
              </a:effectLst>
            </c:spPr>
          </c:dPt>
          <c:dPt>
            <c:idx val="6"/>
            <c:bubble3D val="0"/>
            <c:spPr>
              <a:pattFill prst="ltUpDiag">
                <a:fgClr>
                  <a:schemeClr val="dk1">
                    <a:tint val="80000"/>
                  </a:schemeClr>
                </a:fgClr>
                <a:bgClr>
                  <a:schemeClr val="dk1">
                    <a:tint val="80000"/>
                    <a:lumMod val="20000"/>
                    <a:lumOff val="80000"/>
                  </a:schemeClr>
                </a:bgClr>
              </a:pattFill>
              <a:ln w="19050">
                <a:solidFill>
                  <a:schemeClr val="lt1"/>
                </a:solidFill>
              </a:ln>
              <a:effectLst>
                <a:innerShdw blurRad="114300">
                  <a:schemeClr val="dk1">
                    <a:tint val="80000"/>
                  </a:schemeClr>
                </a:innerShdw>
              </a:effectLst>
            </c:spPr>
          </c:dPt>
          <c:dLbls>
            <c:dLbl>
              <c:idx val="0"/>
              <c:layout>
                <c:manualLayout>
                  <c:x val="5.5345419785489701E-2"/>
                  <c:y val="4.8277283593724414E-2"/>
                </c:manualLayout>
              </c:layout>
              <c:showLegendKey val="0"/>
              <c:showVal val="0"/>
              <c:showCatName val="1"/>
              <c:showSerName val="0"/>
              <c:showPercent val="1"/>
              <c:showBubbleSize val="0"/>
              <c:extLst>
                <c:ext xmlns:c15="http://schemas.microsoft.com/office/drawing/2012/chart" uri="{CE6537A1-D6FC-4f65-9D91-7224C49458BB}"/>
              </c:extLst>
            </c:dLbl>
            <c:dLbl>
              <c:idx val="1"/>
              <c:layout>
                <c:manualLayout>
                  <c:x val="2.3817534436102388E-2"/>
                  <c:y val="-2.3950626659384119E-3"/>
                </c:manualLayout>
              </c:layout>
              <c:showLegendKey val="0"/>
              <c:showVal val="0"/>
              <c:showCatName val="1"/>
              <c:showSerName val="0"/>
              <c:showPercent val="1"/>
              <c:showBubbleSize val="0"/>
              <c:extLst>
                <c:ext xmlns:c15="http://schemas.microsoft.com/office/drawing/2012/chart" uri="{CE6537A1-D6FC-4f65-9D91-7224C49458BB}"/>
              </c:extLst>
            </c:dLbl>
            <c:dLbl>
              <c:idx val="2"/>
              <c:layout>
                <c:manualLayout>
                  <c:x val="-8.5850831146106737E-3"/>
                  <c:y val="-9.3981481481481485E-3"/>
                </c:manualLayout>
              </c:layout>
              <c:showLegendKey val="0"/>
              <c:showVal val="0"/>
              <c:showCatName val="1"/>
              <c:showSerName val="0"/>
              <c:showPercent val="1"/>
              <c:showBubbleSize val="0"/>
              <c:extLst>
                <c:ext xmlns:c15="http://schemas.microsoft.com/office/drawing/2012/chart" uri="{CE6537A1-D6FC-4f65-9D91-7224C49458BB}"/>
              </c:extLst>
            </c:dLbl>
            <c:dLbl>
              <c:idx val="3"/>
              <c:layout>
                <c:manualLayout>
                  <c:x val="-1.3889050905673866E-2"/>
                  <c:y val="-1.8427289661775197E-2"/>
                </c:manualLayout>
              </c:layout>
              <c:showLegendKey val="0"/>
              <c:showVal val="0"/>
              <c:showCatName val="1"/>
              <c:showSerName val="0"/>
              <c:showPercent val="1"/>
              <c:showBubbleSize val="0"/>
              <c:extLst>
                <c:ext xmlns:c15="http://schemas.microsoft.com/office/drawing/2012/chart" uri="{CE6537A1-D6FC-4f65-9D91-7224C49458BB}"/>
              </c:extLst>
            </c:dLbl>
            <c:dLbl>
              <c:idx val="4"/>
              <c:layout>
                <c:manualLayout>
                  <c:x val="-3.4487540909238196E-2"/>
                  <c:y val="4.5176477538259223E-3"/>
                </c:manualLayout>
              </c:layout>
              <c:showLegendKey val="0"/>
              <c:showVal val="0"/>
              <c:showCatName val="1"/>
              <c:showSerName val="0"/>
              <c:showPercent val="1"/>
              <c:showBubbleSize val="0"/>
              <c:extLst>
                <c:ext xmlns:c15="http://schemas.microsoft.com/office/drawing/2012/chart" uri="{CE6537A1-D6FC-4f65-9D91-7224C49458BB}"/>
              </c:extLst>
            </c:dLbl>
            <c:dLbl>
              <c:idx val="5"/>
              <c:layout>
                <c:manualLayout>
                  <c:x val="7.0594763617510773E-3"/>
                  <c:y val="-1.7175152198913916E-2"/>
                </c:manualLayout>
              </c:layout>
              <c:showLegendKey val="0"/>
              <c:showVal val="0"/>
              <c:showCatName val="1"/>
              <c:showSerName val="0"/>
              <c:showPercent val="1"/>
              <c:showBubbleSize val="0"/>
              <c:extLst>
                <c:ext xmlns:c15="http://schemas.microsoft.com/office/drawing/2012/chart" uri="{CE6537A1-D6FC-4f65-9D91-7224C49458BB}"/>
              </c:extLst>
            </c:dLbl>
            <c:dLbl>
              <c:idx val="6"/>
              <c:layout>
                <c:manualLayout>
                  <c:x val="0.13992676841320761"/>
                  <c:y val="1.264080927891649E-2"/>
                </c:manualLayout>
              </c:layout>
              <c:showLegendKey val="0"/>
              <c:showVal val="0"/>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Analysis!$B$3:$B$9</c:f>
              <c:strCache>
                <c:ptCount val="7"/>
                <c:pt idx="0">
                  <c:v>1976</c:v>
                </c:pt>
                <c:pt idx="1">
                  <c:v>1981</c:v>
                </c:pt>
                <c:pt idx="2">
                  <c:v>1995</c:v>
                </c:pt>
                <c:pt idx="3">
                  <c:v>Brenda</c:v>
                </c:pt>
                <c:pt idx="4">
                  <c:v>PubMed</c:v>
                </c:pt>
                <c:pt idx="5">
                  <c:v>Inconclusive</c:v>
                </c:pt>
                <c:pt idx="6">
                  <c:v>Sixth form</c:v>
                </c:pt>
              </c:strCache>
            </c:strRef>
          </c:cat>
          <c:val>
            <c:numRef>
              <c:f>Analysis!$C$3:$C$9</c:f>
              <c:numCache>
                <c:formatCode>General</c:formatCode>
                <c:ptCount val="7"/>
                <c:pt idx="0">
                  <c:v>830</c:v>
                </c:pt>
                <c:pt idx="1">
                  <c:v>2372</c:v>
                </c:pt>
                <c:pt idx="2">
                  <c:v>27</c:v>
                </c:pt>
                <c:pt idx="3">
                  <c:v>1742</c:v>
                </c:pt>
                <c:pt idx="4">
                  <c:v>700</c:v>
                </c:pt>
                <c:pt idx="5">
                  <c:v>29</c:v>
                </c:pt>
                <c:pt idx="6">
                  <c:v>73</c:v>
                </c:pt>
              </c:numCache>
            </c:numRef>
          </c:val>
        </c:ser>
        <c:ser>
          <c:idx val="1"/>
          <c:order val="1"/>
          <c:tx>
            <c:strRef>
              <c:f>Analysis!$D$2</c:f>
              <c:strCache>
                <c:ptCount val="1"/>
                <c:pt idx="0">
                  <c:v>Percentage</c:v>
                </c:pt>
              </c:strCache>
            </c:strRef>
          </c:tx>
          <c:dPt>
            <c:idx val="0"/>
            <c:bubble3D val="0"/>
            <c:spPr>
              <a:pattFill prst="ltUpDiag">
                <a:fgClr>
                  <a:schemeClr val="dk1">
                    <a:tint val="88500"/>
                  </a:schemeClr>
                </a:fgClr>
                <a:bgClr>
                  <a:schemeClr val="dk1">
                    <a:tint val="88500"/>
                    <a:lumMod val="20000"/>
                    <a:lumOff val="80000"/>
                  </a:schemeClr>
                </a:bgClr>
              </a:pattFill>
              <a:ln w="19050">
                <a:solidFill>
                  <a:schemeClr val="lt1"/>
                </a:solidFill>
              </a:ln>
              <a:effectLst>
                <a:innerShdw blurRad="114300">
                  <a:schemeClr val="dk1">
                    <a:tint val="88500"/>
                  </a:schemeClr>
                </a:innerShdw>
              </a:effectLst>
            </c:spPr>
          </c:dPt>
          <c:dPt>
            <c:idx val="1"/>
            <c:bubble3D val="0"/>
            <c:spPr>
              <a:pattFill prst="ltUpDiag">
                <a:fgClr>
                  <a:schemeClr val="dk1">
                    <a:tint val="55000"/>
                  </a:schemeClr>
                </a:fgClr>
                <a:bgClr>
                  <a:schemeClr val="dk1">
                    <a:tint val="55000"/>
                    <a:lumMod val="20000"/>
                    <a:lumOff val="80000"/>
                  </a:schemeClr>
                </a:bgClr>
              </a:pattFill>
              <a:ln w="19050">
                <a:solidFill>
                  <a:schemeClr val="lt1"/>
                </a:solidFill>
              </a:ln>
              <a:effectLst>
                <a:innerShdw blurRad="114300">
                  <a:schemeClr val="dk1">
                    <a:tint val="55000"/>
                  </a:schemeClr>
                </a:innerShdw>
              </a:effectLst>
            </c:spPr>
          </c:dPt>
          <c:dPt>
            <c:idx val="2"/>
            <c:bubble3D val="0"/>
            <c:spPr>
              <a:pattFill prst="ltUpDiag">
                <a:fgClr>
                  <a:schemeClr val="dk1">
                    <a:tint val="75000"/>
                  </a:schemeClr>
                </a:fgClr>
                <a:bgClr>
                  <a:schemeClr val="dk1">
                    <a:tint val="75000"/>
                    <a:lumMod val="20000"/>
                    <a:lumOff val="80000"/>
                  </a:schemeClr>
                </a:bgClr>
              </a:pattFill>
              <a:ln w="19050">
                <a:solidFill>
                  <a:schemeClr val="lt1"/>
                </a:solidFill>
              </a:ln>
              <a:effectLst>
                <a:innerShdw blurRad="114300">
                  <a:schemeClr val="dk1">
                    <a:tint val="75000"/>
                  </a:schemeClr>
                </a:innerShdw>
              </a:effectLst>
            </c:spPr>
          </c:dPt>
          <c:dPt>
            <c:idx val="3"/>
            <c:bubble3D val="0"/>
            <c:spPr>
              <a:pattFill prst="ltUpDiag">
                <a:fgClr>
                  <a:schemeClr val="dk1">
                    <a:tint val="98500"/>
                  </a:schemeClr>
                </a:fgClr>
                <a:bgClr>
                  <a:schemeClr val="dk1">
                    <a:tint val="98500"/>
                    <a:lumMod val="20000"/>
                    <a:lumOff val="80000"/>
                  </a:schemeClr>
                </a:bgClr>
              </a:pattFill>
              <a:ln w="19050">
                <a:solidFill>
                  <a:schemeClr val="lt1"/>
                </a:solidFill>
              </a:ln>
              <a:effectLst>
                <a:innerShdw blurRad="114300">
                  <a:schemeClr val="dk1">
                    <a:tint val="98500"/>
                  </a:schemeClr>
                </a:innerShdw>
              </a:effectLst>
            </c:spPr>
          </c:dPt>
          <c:dPt>
            <c:idx val="4"/>
            <c:bubble3D val="0"/>
            <c:spPr>
              <a:pattFill prst="ltUpDiag">
                <a:fgClr>
                  <a:schemeClr val="dk1">
                    <a:tint val="30000"/>
                  </a:schemeClr>
                </a:fgClr>
                <a:bgClr>
                  <a:schemeClr val="dk1">
                    <a:tint val="30000"/>
                    <a:lumMod val="20000"/>
                    <a:lumOff val="80000"/>
                  </a:schemeClr>
                </a:bgClr>
              </a:pattFill>
              <a:ln w="19050">
                <a:solidFill>
                  <a:schemeClr val="lt1"/>
                </a:solidFill>
              </a:ln>
              <a:effectLst>
                <a:innerShdw blurRad="114300">
                  <a:schemeClr val="dk1">
                    <a:tint val="30000"/>
                  </a:schemeClr>
                </a:innerShdw>
              </a:effectLst>
            </c:spPr>
          </c:dPt>
          <c:dPt>
            <c:idx val="5"/>
            <c:bubble3D val="0"/>
            <c:spPr>
              <a:pattFill prst="ltUpDiag">
                <a:fgClr>
                  <a:schemeClr val="dk1">
                    <a:tint val="60000"/>
                  </a:schemeClr>
                </a:fgClr>
                <a:bgClr>
                  <a:schemeClr val="dk1">
                    <a:tint val="60000"/>
                    <a:lumMod val="20000"/>
                    <a:lumOff val="80000"/>
                  </a:schemeClr>
                </a:bgClr>
              </a:pattFill>
              <a:ln w="19050">
                <a:solidFill>
                  <a:schemeClr val="lt1"/>
                </a:solidFill>
              </a:ln>
              <a:effectLst>
                <a:innerShdw blurRad="114300">
                  <a:schemeClr val="dk1">
                    <a:tint val="60000"/>
                  </a:schemeClr>
                </a:innerShdw>
              </a:effectLst>
            </c:spPr>
          </c:dPt>
          <c:dPt>
            <c:idx val="6"/>
            <c:bubble3D val="0"/>
            <c:spPr>
              <a:pattFill prst="ltUpDiag">
                <a:fgClr>
                  <a:schemeClr val="dk1">
                    <a:tint val="80000"/>
                  </a:schemeClr>
                </a:fgClr>
                <a:bgClr>
                  <a:schemeClr val="dk1">
                    <a:tint val="80000"/>
                    <a:lumMod val="20000"/>
                    <a:lumOff val="80000"/>
                  </a:schemeClr>
                </a:bgClr>
              </a:pattFill>
              <a:ln w="19050">
                <a:solidFill>
                  <a:schemeClr val="lt1"/>
                </a:solidFill>
              </a:ln>
              <a:effectLst>
                <a:innerShdw blurRad="114300">
                  <a:schemeClr val="dk1">
                    <a:tint val="80000"/>
                  </a:schemeClr>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Analysis!$B$3:$B$9</c:f>
              <c:strCache>
                <c:ptCount val="7"/>
                <c:pt idx="0">
                  <c:v>1976</c:v>
                </c:pt>
                <c:pt idx="1">
                  <c:v>1981</c:v>
                </c:pt>
                <c:pt idx="2">
                  <c:v>1995</c:v>
                </c:pt>
                <c:pt idx="3">
                  <c:v>Brenda</c:v>
                </c:pt>
                <c:pt idx="4">
                  <c:v>PubMed</c:v>
                </c:pt>
                <c:pt idx="5">
                  <c:v>Inconclusive</c:v>
                </c:pt>
                <c:pt idx="6">
                  <c:v>Sixth form</c:v>
                </c:pt>
              </c:strCache>
            </c:strRef>
          </c:cat>
          <c:val>
            <c:numRef>
              <c:f>Analysis!$D$3:$D$9</c:f>
              <c:numCache>
                <c:formatCode>0%</c:formatCode>
                <c:ptCount val="7"/>
                <c:pt idx="0">
                  <c:v>0.14372294372294372</c:v>
                </c:pt>
                <c:pt idx="1">
                  <c:v>0.41073593073593073</c:v>
                </c:pt>
                <c:pt idx="2">
                  <c:v>4.6753246753246753E-3</c:v>
                </c:pt>
                <c:pt idx="3">
                  <c:v>0.30164502164502166</c:v>
                </c:pt>
                <c:pt idx="4">
                  <c:v>0.12121212121212122</c:v>
                </c:pt>
                <c:pt idx="5">
                  <c:v>5.0216450216450216E-3</c:v>
                </c:pt>
                <c:pt idx="6">
                  <c:v>1.2640692640692642E-2</c:v>
                </c:pt>
              </c:numCache>
            </c:numRef>
          </c:val>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sz="1200" b="1" i="0" u="none" strike="noStrike" cap="none" normalizeH="0" baseline="0">
                <a:solidFill>
                  <a:sysClr val="windowText" lastClr="000000"/>
                </a:solidFill>
                <a:effectLst/>
                <a:latin typeface="CMU Serif" panose="02000603000000000000" pitchFamily="2" charset="0"/>
                <a:ea typeface="CMU Serif" panose="02000603000000000000" pitchFamily="2" charset="0"/>
                <a:cs typeface="CMU Serif" panose="02000603000000000000" pitchFamily="2" charset="0"/>
              </a:rPr>
              <a:t>Percentages </a:t>
            </a:r>
            <a:r>
              <a:rPr lang="en-US" sz="1200">
                <a:solidFill>
                  <a:sysClr val="windowText" lastClr="000000"/>
                </a:solidFill>
                <a:latin typeface="CMU Serif" panose="02000603000000000000" pitchFamily="2" charset="0"/>
                <a:ea typeface="CMU Serif" panose="02000603000000000000" pitchFamily="2" charset="0"/>
                <a:cs typeface="CMU Serif" panose="02000603000000000000" pitchFamily="2" charset="0"/>
              </a:rPr>
              <a:t>of populated keys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dk1">
                        <a:lumMod val="75000"/>
                        <a:lumOff val="2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Analysis!$B$12:$B$35</c:f>
              <c:strCache>
                <c:ptCount val="24"/>
                <c:pt idx="0">
                  <c:v>Dataset</c:v>
                </c:pt>
                <c:pt idx="1">
                  <c:v>EC</c:v>
                </c:pt>
                <c:pt idx="2">
                  <c:v>Protein</c:v>
                </c:pt>
                <c:pt idx="3">
                  <c:v>Alternative name(s)</c:v>
                </c:pt>
                <c:pt idx="4">
                  <c:v>Source</c:v>
                </c:pt>
                <c:pt idx="5">
                  <c:v>Organ and/or Subcellular locaction</c:v>
                </c:pt>
                <c:pt idx="6">
                  <c:v>M.W</c:v>
                </c:pt>
                <c:pt idx="7">
                  <c:v>No.</c:v>
                </c:pt>
                <c:pt idx="8">
                  <c:v>M.W2</c:v>
                </c:pt>
                <c:pt idx="9">
                  <c:v>No. of Iso-enzymes</c:v>
                </c:pt>
                <c:pt idx="10">
                  <c:v>pI maximum value</c:v>
                </c:pt>
                <c:pt idx="11">
                  <c:v>Min Value</c:v>
                </c:pt>
                <c:pt idx="12">
                  <c:v>Max Value</c:v>
                </c:pt>
                <c:pt idx="13">
                  <c:v>pI value of major component</c:v>
                </c:pt>
                <c:pt idx="14">
                  <c:v>pI</c:v>
                </c:pt>
                <c:pt idx="15">
                  <c:v>Temperature (ºC)</c:v>
                </c:pt>
                <c:pt idx="16">
                  <c:v>Method</c:v>
                </c:pt>
                <c:pt idx="17">
                  <c:v>Valid sequence(s) available</c:v>
                </c:pt>
                <c:pt idx="18">
                  <c:v>UniportKB/ Swiss-Prot/ Protein sequence</c:v>
                </c:pt>
                <c:pt idx="19">
                  <c:v>Species Taxonomy</c:v>
                </c:pt>
                <c:pt idx="20">
                  <c:v>Full text</c:v>
                </c:pt>
                <c:pt idx="21">
                  <c:v>Abstract only</c:v>
                </c:pt>
                <c:pt idx="22">
                  <c:v>Pubmed</c:v>
                </c:pt>
                <c:pt idx="23">
                  <c:v>Notes</c:v>
                </c:pt>
              </c:strCache>
            </c:strRef>
          </c:cat>
          <c:val>
            <c:numRef>
              <c:f>Analysis!$D$12:$D$35</c:f>
              <c:numCache>
                <c:formatCode>0%</c:formatCode>
                <c:ptCount val="24"/>
                <c:pt idx="0">
                  <c:v>0.99965367965367968</c:v>
                </c:pt>
                <c:pt idx="1">
                  <c:v>0.95740259740259737</c:v>
                </c:pt>
                <c:pt idx="2">
                  <c:v>0.9991341991341991</c:v>
                </c:pt>
                <c:pt idx="3">
                  <c:v>0.65627705627705624</c:v>
                </c:pt>
                <c:pt idx="4">
                  <c:v>0.99930735930735926</c:v>
                </c:pt>
                <c:pt idx="5">
                  <c:v>0.66510822510822509</c:v>
                </c:pt>
                <c:pt idx="6">
                  <c:v>0.59896103896103892</c:v>
                </c:pt>
                <c:pt idx="7">
                  <c:v>0.23705627705627705</c:v>
                </c:pt>
                <c:pt idx="8">
                  <c:v>0.34095238095238095</c:v>
                </c:pt>
                <c:pt idx="9">
                  <c:v>0.60606060606060608</c:v>
                </c:pt>
                <c:pt idx="10">
                  <c:v>2.5281385281385283E-2</c:v>
                </c:pt>
                <c:pt idx="11">
                  <c:v>5.7142857142857141E-2</c:v>
                </c:pt>
                <c:pt idx="12">
                  <c:v>5.3333333333333337E-2</c:v>
                </c:pt>
                <c:pt idx="13">
                  <c:v>0.12796536796536798</c:v>
                </c:pt>
                <c:pt idx="14">
                  <c:v>0.807965367965368</c:v>
                </c:pt>
                <c:pt idx="15">
                  <c:v>0.26268398268398269</c:v>
                </c:pt>
                <c:pt idx="16">
                  <c:v>0.9002597402597402</c:v>
                </c:pt>
                <c:pt idx="17">
                  <c:v>0.99861471861471862</c:v>
                </c:pt>
                <c:pt idx="18">
                  <c:v>0.63584415584415588</c:v>
                </c:pt>
                <c:pt idx="19">
                  <c:v>0.97090909090909094</c:v>
                </c:pt>
                <c:pt idx="20">
                  <c:v>0.65679653679653682</c:v>
                </c:pt>
                <c:pt idx="21">
                  <c:v>0.28069264069264072</c:v>
                </c:pt>
                <c:pt idx="22">
                  <c:v>0.90943722943722949</c:v>
                </c:pt>
                <c:pt idx="23">
                  <c:v>0.19861471861471861</c:v>
                </c:pt>
              </c:numCache>
            </c:numRef>
          </c:val>
        </c:ser>
        <c:dLbls>
          <c:showLegendKey val="0"/>
          <c:showVal val="0"/>
          <c:showCatName val="0"/>
          <c:showSerName val="0"/>
          <c:showPercent val="0"/>
          <c:showBubbleSize val="0"/>
        </c:dLbls>
        <c:gapWidth val="267"/>
        <c:overlap val="-43"/>
        <c:axId val="1659359152"/>
        <c:axId val="1487203904"/>
      </c:barChart>
      <c:catAx>
        <c:axId val="165935915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800" b="0" i="0" u="none" strike="noStrike" kern="1200" cap="none" spc="0" normalizeH="0" baseline="0">
                <a:solidFill>
                  <a:schemeClr val="dk1">
                    <a:lumMod val="65000"/>
                    <a:lumOff val="3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crossAx val="1487203904"/>
        <c:crosses val="autoZero"/>
        <c:auto val="1"/>
        <c:lblAlgn val="ctr"/>
        <c:lblOffset val="100"/>
        <c:noMultiLvlLbl val="0"/>
      </c:catAx>
      <c:valAx>
        <c:axId val="1487203904"/>
        <c:scaling>
          <c:orientation val="minMax"/>
          <c:max val="1"/>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dk1">
                    <a:lumMod val="65000"/>
                    <a:lumOff val="3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crossAx val="1659359152"/>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sz="1200">
                <a:solidFill>
                  <a:sysClr val="windowText" lastClr="000000"/>
                </a:solidFill>
                <a:latin typeface="CMU Serif" panose="02000603000000000000" pitchFamily="2" charset="0"/>
                <a:ea typeface="CMU Serif" panose="02000603000000000000" pitchFamily="2" charset="0"/>
                <a:cs typeface="CMU Serif" panose="02000603000000000000" pitchFamily="2" charset="0"/>
              </a:rPr>
              <a:t>Percentage of unique keys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dk1">
                        <a:lumMod val="75000"/>
                        <a:lumOff val="2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Analysis!$B$12:$B$35</c:f>
              <c:strCache>
                <c:ptCount val="24"/>
                <c:pt idx="0">
                  <c:v>Dataset</c:v>
                </c:pt>
                <c:pt idx="1">
                  <c:v>EC</c:v>
                </c:pt>
                <c:pt idx="2">
                  <c:v>Protein</c:v>
                </c:pt>
                <c:pt idx="3">
                  <c:v>Alternative name(s)</c:v>
                </c:pt>
                <c:pt idx="4">
                  <c:v>Source</c:v>
                </c:pt>
                <c:pt idx="5">
                  <c:v>Organ and/or Subcellular locaction</c:v>
                </c:pt>
                <c:pt idx="6">
                  <c:v>M.W</c:v>
                </c:pt>
                <c:pt idx="7">
                  <c:v>No.</c:v>
                </c:pt>
                <c:pt idx="8">
                  <c:v>M.W2</c:v>
                </c:pt>
                <c:pt idx="9">
                  <c:v>No. of Iso-enzymes</c:v>
                </c:pt>
                <c:pt idx="10">
                  <c:v>pI maximum value</c:v>
                </c:pt>
                <c:pt idx="11">
                  <c:v>Min Value</c:v>
                </c:pt>
                <c:pt idx="12">
                  <c:v>Max Value</c:v>
                </c:pt>
                <c:pt idx="13">
                  <c:v>pI value of major component</c:v>
                </c:pt>
                <c:pt idx="14">
                  <c:v>pI</c:v>
                </c:pt>
                <c:pt idx="15">
                  <c:v>Temperature (ºC)</c:v>
                </c:pt>
                <c:pt idx="16">
                  <c:v>Method</c:v>
                </c:pt>
                <c:pt idx="17">
                  <c:v>Valid sequence(s) available</c:v>
                </c:pt>
                <c:pt idx="18">
                  <c:v>UniportKB/ Swiss-Prot/ Protein sequence</c:v>
                </c:pt>
                <c:pt idx="19">
                  <c:v>Species Taxonomy</c:v>
                </c:pt>
                <c:pt idx="20">
                  <c:v>Full text</c:v>
                </c:pt>
                <c:pt idx="21">
                  <c:v>Abstract only</c:v>
                </c:pt>
                <c:pt idx="22">
                  <c:v>Pubmed</c:v>
                </c:pt>
                <c:pt idx="23">
                  <c:v>Notes</c:v>
                </c:pt>
              </c:strCache>
            </c:strRef>
          </c:cat>
          <c:val>
            <c:numRef>
              <c:f>Analysis!$F$12:$F$35</c:f>
              <c:numCache>
                <c:formatCode>0%</c:formatCode>
                <c:ptCount val="24"/>
                <c:pt idx="0">
                  <c:v>1.2121212121212121E-3</c:v>
                </c:pt>
                <c:pt idx="1">
                  <c:v>0.14597402597402598</c:v>
                </c:pt>
                <c:pt idx="2">
                  <c:v>0.47549783549783547</c:v>
                </c:pt>
                <c:pt idx="3">
                  <c:v>0.13610389610389612</c:v>
                </c:pt>
                <c:pt idx="4">
                  <c:v>0.26372294372294375</c:v>
                </c:pt>
                <c:pt idx="5">
                  <c:v>0.15809523809523809</c:v>
                </c:pt>
                <c:pt idx="6">
                  <c:v>0.13125541125541126</c:v>
                </c:pt>
                <c:pt idx="7">
                  <c:v>4.6753246753246753E-3</c:v>
                </c:pt>
                <c:pt idx="8">
                  <c:v>7.047619047619047E-2</c:v>
                </c:pt>
                <c:pt idx="9">
                  <c:v>1.0043290043290043E-2</c:v>
                </c:pt>
                <c:pt idx="10">
                  <c:v>6.7532467532467532E-3</c:v>
                </c:pt>
                <c:pt idx="11">
                  <c:v>1.8008658008658009E-2</c:v>
                </c:pt>
                <c:pt idx="12">
                  <c:v>1.6623376623376623E-2</c:v>
                </c:pt>
                <c:pt idx="13">
                  <c:v>4.1904761904761903E-2</c:v>
                </c:pt>
                <c:pt idx="14">
                  <c:v>8.4848484848484854E-2</c:v>
                </c:pt>
                <c:pt idx="15">
                  <c:v>1.0735930735930736E-2</c:v>
                </c:pt>
                <c:pt idx="16">
                  <c:v>2.7705627705627706E-2</c:v>
                </c:pt>
                <c:pt idx="17">
                  <c:v>3.9826839826839827E-3</c:v>
                </c:pt>
                <c:pt idx="18">
                  <c:v>0.3400865800865801</c:v>
                </c:pt>
                <c:pt idx="19">
                  <c:v>0.2290909090909091</c:v>
                </c:pt>
                <c:pt idx="20">
                  <c:v>0.3619047619047619</c:v>
                </c:pt>
                <c:pt idx="21">
                  <c:v>0.10701298701298702</c:v>
                </c:pt>
                <c:pt idx="22">
                  <c:v>0.4637229437229437</c:v>
                </c:pt>
                <c:pt idx="23">
                  <c:v>6.2164502164502165E-2</c:v>
                </c:pt>
              </c:numCache>
            </c:numRef>
          </c:val>
        </c:ser>
        <c:dLbls>
          <c:showLegendKey val="0"/>
          <c:showVal val="0"/>
          <c:showCatName val="0"/>
          <c:showSerName val="0"/>
          <c:showPercent val="0"/>
          <c:showBubbleSize val="0"/>
        </c:dLbls>
        <c:gapWidth val="267"/>
        <c:overlap val="-43"/>
        <c:axId val="1465849136"/>
        <c:axId val="1465850768"/>
      </c:barChart>
      <c:catAx>
        <c:axId val="1465849136"/>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cap="none" spc="0" normalizeH="0" baseline="0">
                <a:solidFill>
                  <a:schemeClr val="dk1">
                    <a:lumMod val="65000"/>
                    <a:lumOff val="3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crossAx val="1465850768"/>
        <c:crosses val="autoZero"/>
        <c:auto val="1"/>
        <c:lblAlgn val="ctr"/>
        <c:lblOffset val="100"/>
        <c:noMultiLvlLbl val="0"/>
      </c:catAx>
      <c:valAx>
        <c:axId val="1465850768"/>
        <c:scaling>
          <c:orientation val="minMax"/>
          <c:max val="0.60000000000000009"/>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dk1">
                    <a:lumMod val="65000"/>
                    <a:lumOff val="35000"/>
                  </a:schemeClr>
                </a:solidFill>
                <a:latin typeface="CMU Serif" panose="02000603000000000000" pitchFamily="2" charset="0"/>
                <a:ea typeface="CMU Serif" panose="02000603000000000000" pitchFamily="2" charset="0"/>
                <a:cs typeface="CMU Serif" panose="02000603000000000000" pitchFamily="2" charset="0"/>
              </a:defRPr>
            </a:pPr>
            <a:endParaRPr lang="en-US"/>
          </a:p>
        </c:txPr>
        <c:crossAx val="1465849136"/>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A summary of the author's experiences as an intern from July 2013 to August 2013 in the Open Source Technology Center in. In addition to being an account of the author's personal experiences, the report aims to provide a brief insight into the often underestimated role that the Open Source Technology Center plays within the corporation and the relationship between Intel's software and hardware divisions.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SelectedStyle="\ISO690Nmerical.XSL" StyleName="ISO 690 - Numerical Reference" Version="1987">
  <b:Source>
    <b:Tag>Rat11</b:Tag>
    <b:SourceType>InternetSite</b:SourceType>
    <b:Guid>{6F51504A-F6A9-4114-81DC-2A7E33695BA4}</b:Guid>
    <b:Author>
      <b:Author>
        <b:Corporate>Rational</b:Corporate>
      </b:Author>
    </b:Author>
    <b:Title>Rational Unified Process - Best Practices for Software Development Teams</b:Title>
    <b:InternetSiteTitle>IBM</b:InternetSiteTitle>
    <b:Year>2011</b:Year>
    <b:Month>November</b:Month>
    <b:YearAccessed>2013</b:YearAccessed>
    <b:MonthAccessed>October</b:MonthAccessed>
    <b:DayAccessed>21st</b:DayAccessed>
    <b:URL>http://www.ibm.com/developerworks/rational/library/content/03July/1000/1251/1251_bestpractices_TP026B.pdf</b:URL>
    <b:RefOrder>7</b:RefOrder>
  </b:Source>
  <b:Source>
    <b:Tag>NatND</b:Tag>
    <b:SourceType>InternetSite</b:SourceType>
    <b:Guid>{CFAF7CBB-65A6-4194-9C5F-EC380B1F2034}</b:Guid>
    <b:Author>
      <b:Author>
        <b:Corporate>National Center for Biotechnology Information</b:Corporate>
      </b:Author>
    </b:Author>
    <b:Title>About NCBI</b:Title>
    <b:InternetSiteTitle>NCBI</b:InternetSiteTitle>
    <b:Year>ND</b:Year>
    <b:YearAccessed>2013</b:YearAccessed>
    <b:MonthAccessed>October</b:MonthAccessed>
    <b:DayAccessed>31st</b:DayAccessed>
    <b:URL>http://blast.ncbi.nlm.nih.gov/Blast.cgi</b:URL>
    <b:RefOrder>1</b:RefOrder>
  </b:Source>
  <b:Source>
    <b:Tag>Mai83</b:Tag>
    <b:SourceType>Book</b:SourceType>
    <b:Guid>{005BD786-C9E8-49F5-88BD-7E620F56B542}</b:Guid>
    <b:Title>The Theory of Relational Databases</b:Title>
    <b:Year>1983</b:Year>
    <b:Author>
      <b:Author>
        <b:NameList>
          <b:Person>
            <b:Last>Maier</b:Last>
            <b:First>D.</b:First>
          </b:Person>
        </b:NameList>
      </b:Author>
    </b:Author>
    <b:Publisher>Computer Science press</b:Publisher>
    <b:RefOrder>2</b:RefOrder>
  </b:Source>
  <b:Source>
    <b:Tag>TheND</b:Tag>
    <b:SourceType>InternetSite</b:SourceType>
    <b:Guid>{7E4A1633-2281-4140-AA11-20D3868D012E}</b:Guid>
    <b:Author>
      <b:Author>
        <b:Corporate>The Eclipse Foundation</b:Corporate>
      </b:Author>
    </b:Author>
    <b:Title>OpenUP</b:Title>
    <b:InternetSiteTitle>Introduction to OpenUP</b:InternetSiteTitle>
    <b:Year>ND</b:Year>
    <b:YearAccessed>2013</b:YearAccessed>
    <b:MonthAccessed>October</b:MonthAccessed>
    <b:DayAccessed>31st</b:DayAccessed>
    <b:URL>http://epf.eclipse.org/wikis/openup/</b:URL>
    <b:RefOrder>6</b:RefOrder>
  </b:Source>
  <b:Source>
    <b:Tag>Fre91</b:Tag>
    <b:SourceType>DocumentFromInternetSite</b:SourceType>
    <b:Guid>{E8624264-AAA0-47C1-A478-C0B661F09764}</b:Guid>
    <b:Title>GNU General Public License, version 2</b:Title>
    <b:InternetSiteTitle>GNU Operating System</b:InternetSiteTitle>
    <b:Year>1991</b:Year>
    <b:Month>June</b:Month>
    <b:YearAccessed>2013</b:YearAccessed>
    <b:MonthAccessed>October</b:MonthAccessed>
    <b:DayAccessed>31st</b:DayAccessed>
    <b:URL>http://www.gnu.org/licenses/gpl-2.0.html</b:URL>
    <b:Author>
      <b:Author>
        <b:Corporate>Free Software Foundation, Inc.</b:Corporate>
      </b:Author>
    </b:Author>
    <b:RefOrder>8</b:RefOrder>
  </b:Source>
  <b:Source>
    <b:Tag>Chr13</b:Tag>
    <b:SourceType>InternetSite</b:SourceType>
    <b:Guid>{3FF723FE-2EFB-448D-A437-A55BC80342CF}</b:Guid>
    <b:Title>Online profile</b:Title>
    <b:InternetSiteTitle>GitHub</b:InternetSiteTitle>
    <b:Year>2012</b:Year>
    <b:Month>April</b:Month>
    <b:Day>12th</b:Day>
    <b:YearAccessed>2013</b:YearAccessed>
    <b:MonthAccessed>October</b:MonthAccessed>
    <b:DayAccessed>31st</b:DayAccessed>
    <b:URL>https://github.com/ChrisCummins</b:URL>
    <b:Author>
      <b:Author>
        <b:NameList>
          <b:Person>
            <b:Last>Cummins</b:Last>
            <b:First>C.</b:First>
          </b:Person>
        </b:NameList>
      </b:Author>
    </b:Author>
    <b:RefOrder>9</b:RefOrder>
  </b:Source>
  <b:Source>
    <b:Tag>Mar11</b:Tag>
    <b:SourceType>Book</b:SourceType>
    <b:Guid>{2B4F11E4-8584-4F27-8845-525097DA6156}</b:Guid>
    <b:Author>
      <b:Author>
        <b:NameList>
          <b:Person>
            <b:Last>Martin</b:Last>
            <b:First>R.</b:First>
            <b:Middle>C.</b:Middle>
          </b:Person>
        </b:NameList>
      </b:Author>
    </b:Author>
    <b:Title>Agile Software Development, Principles, Patterns, and Practices</b:Title>
    <b:Year>2011</b:Year>
    <b:Publisher>Pearson</b:Publisher>
    <b:RefOrder>10</b:RefOrder>
  </b:Source>
  <b:Source>
    <b:Tag>Dru99</b:Tag>
    <b:SourceType>InternetSite</b:SourceType>
    <b:Guid>{6A71A632-73CA-4F03-96F3-FE172C63D1D5}</b:Guid>
    <b:Title>AntiJen Database: Homepage</b:Title>
    <b:Year>1999</b:Year>
    <b:Author>
      <b:Author>
        <b:Corporate>Drug Design Group</b:Corporate>
      </b:Author>
    </b:Author>
    <b:InternetSiteTitle>AntiJen</b:InternetSiteTitle>
    <b:YearAccessed>2013</b:YearAccessed>
    <b:MonthAccessed>December</b:MonthAccessed>
    <b:DayAccessed>10th</b:DayAccessed>
    <b:URL>http://www.ddg-pharmfac.net/antijen/AntiJen/antijenhomepage.htm</b:URL>
    <b:RefOrder>3</b:RefOrder>
  </b:Source>
  <b:Source>
    <b:Tag>DruND</b:Tag>
    <b:SourceType>InternetSite</b:SourceType>
    <b:Guid>{9CE71AB9-4217-4DB3-B28F-E3F1944C8FC7}</b:Guid>
    <b:Author>
      <b:Author>
        <b:Corporate>Drug Design Group</b:Corporate>
      </b:Author>
    </b:Author>
    <b:Title>DSD: dehydrogenase stereospecificities database</b:Title>
    <b:InternetSiteTitle>DSD</b:InternetSiteTitle>
    <b:Year>ND</b:Year>
    <b:YearAccessed>2013</b:YearAccessed>
    <b:MonthAccessed>December</b:MonthAccessed>
    <b:DayAccessed>10th</b:DayAccessed>
    <b:URL>http://www.ddg-pharmfac.net/dsd/DSD/dehydrog.htm</b:URL>
    <b:RefOrder>4</b:RefOrder>
  </b:Source>
  <b:Source>
    <b:Tag>DruND1</b:Tag>
    <b:SourceType>InternetSite</b:SourceType>
    <b:Guid>{B7EDC880-B382-4935-8D80-F4E96DCB1423}</b:Guid>
    <b:Author>
      <b:Author>
        <b:Corporate>Drug Design Group</b:Corporate>
      </b:Author>
    </b:Author>
    <b:Title>PPD database</b:Title>
    <b:InternetSiteTitle>PPD a database of protein ioinization constants</b:InternetSiteTitle>
    <b:Year>ND</b:Year>
    <b:YearAccessed>2013</b:YearAccessed>
    <b:MonthAccessed>December</b:MonthAccessed>
    <b:DayAccessed>10th</b:DayAccessed>
    <b:URL>http://www.ddg-pharmfac.net/ppd/PPD/pKahomepage.htm</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83CA12-5842-482C-AF8F-1352C3F1AC3D}">
  <ds:schemaRefs>
    <ds:schemaRef ds:uri="http://schemas.microsoft.com/sharepoint/v3/contenttype/forms"/>
  </ds:schemaRefs>
</ds:datastoreItem>
</file>

<file path=customXml/itemProps3.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4.xml><?xml version="1.0" encoding="utf-8"?>
<ds:datastoreItem xmlns:ds="http://schemas.openxmlformats.org/officeDocument/2006/customXml" ds:itemID="{6A628C8B-5F84-4A31-BE48-8C87E92DC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design).dotx</Template>
  <TotalTime>1</TotalTime>
  <Pages>18</Pages>
  <Words>5531</Words>
  <Characters>31529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Chris Cummins - Placement Report</vt:lpstr>
    </vt:vector>
  </TitlesOfParts>
  <Company/>
  <LinksUpToDate>false</LinksUpToDate>
  <CharactersWithSpaces>36987</CharactersWithSpaces>
  <SharedDoc>false</SharedDoc>
  <HLinks>
    <vt:vector size="18" baseType="variant">
      <vt:variant>
        <vt:i4>1376308</vt:i4>
      </vt:variant>
      <vt:variant>
        <vt:i4>14</vt:i4>
      </vt:variant>
      <vt:variant>
        <vt:i4>0</vt:i4>
      </vt:variant>
      <vt:variant>
        <vt:i4>5</vt:i4>
      </vt:variant>
      <vt:variant>
        <vt:lpwstr/>
      </vt:variant>
      <vt:variant>
        <vt:lpwstr>_Toc369167824</vt:lpwstr>
      </vt:variant>
      <vt:variant>
        <vt:i4>1376308</vt:i4>
      </vt:variant>
      <vt:variant>
        <vt:i4>8</vt:i4>
      </vt:variant>
      <vt:variant>
        <vt:i4>0</vt:i4>
      </vt:variant>
      <vt:variant>
        <vt:i4>5</vt:i4>
      </vt:variant>
      <vt:variant>
        <vt:lpwstr/>
      </vt:variant>
      <vt:variant>
        <vt:lpwstr>_Toc369167823</vt:lpwstr>
      </vt:variant>
      <vt:variant>
        <vt:i4>1376308</vt:i4>
      </vt:variant>
      <vt:variant>
        <vt:i4>2</vt:i4>
      </vt:variant>
      <vt:variant>
        <vt:i4>0</vt:i4>
      </vt:variant>
      <vt:variant>
        <vt:i4>5</vt:i4>
      </vt:variant>
      <vt:variant>
        <vt:lpwstr/>
      </vt:variant>
      <vt:variant>
        <vt:lpwstr>_Toc369167822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Chris Cummins - Placement Report</dc:title>
  <dc:subject>Intel Corporation</dc:subject>
  <dc:creator>chris</dc:creator>
  <cp:keywords/>
  <cp:lastModifiedBy>chris</cp:lastModifiedBy>
  <cp:revision>2</cp:revision>
  <cp:lastPrinted>2013-12-11T16:00:00Z</cp:lastPrinted>
  <dcterms:created xsi:type="dcterms:W3CDTF">2013-12-17T19:55:00Z</dcterms:created>
  <dcterms:modified xsi:type="dcterms:W3CDTF">2013-12-17T19:55:00Z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ies>
</file>